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E0E70" w:rsidRPr="0018378B" w14:paraId="3E2C31B3" w14:textId="77777777" w:rsidTr="00195D08">
        <w:sdt>
          <w:sdtPr>
            <w:alias w:val="输入标题："/>
            <w:tag w:val="输入标题："/>
            <w:id w:val="561824564"/>
            <w:placeholder>
              <w:docPart w:val="92592F643D924A0B91E4FBDDD64E6621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6F58D68F" w14:textId="77777777" w:rsidR="006E0E70" w:rsidRPr="0018378B" w:rsidRDefault="00B4503C" w:rsidP="00BA26A6">
                <w:pPr>
                  <w:pStyle w:val="ab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f5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6E0E70" w:rsidRPr="0018378B" w14:paraId="478A7B18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407B7346" w14:textId="41E1F474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</w:t>
            </w:r>
            <w:r w:rsidR="007D599F">
              <w:rPr>
                <w:rFonts w:hint="eastAsia"/>
              </w:rPr>
              <w:t>15</w:t>
            </w:r>
          </w:p>
        </w:tc>
        <w:tc>
          <w:tcPr>
            <w:tcW w:w="2876" w:type="dxa"/>
          </w:tcPr>
          <w:p w14:paraId="5B0216B3" w14:textId="0D3D3B48" w:rsidR="006E0E70" w:rsidRPr="0018378B" w:rsidRDefault="007D599F" w:rsidP="00BA26A6">
            <w:pPr>
              <w:spacing w:before="24" w:after="24"/>
            </w:pPr>
            <w:r>
              <w:rPr>
                <w:rFonts w:hint="eastAsia"/>
              </w:rPr>
              <w:t>21</w:t>
            </w:r>
            <w:r w:rsidR="003C6CF7">
              <w:rPr>
                <w:rFonts w:hint="eastAsia"/>
              </w:rPr>
              <w:t>：00-</w:t>
            </w:r>
            <w:r>
              <w:rPr>
                <w:rFonts w:hint="eastAsia"/>
              </w:rPr>
              <w:t>21</w:t>
            </w:r>
            <w:r w:rsidR="003C6CF7">
              <w:rPr>
                <w:rFonts w:hint="eastAsia"/>
              </w:rPr>
              <w:t>：</w:t>
            </w:r>
            <w:r w:rsidR="00EE7B53">
              <w:rPr>
                <w:rFonts w:hint="eastAsia"/>
              </w:rPr>
              <w:t>2</w:t>
            </w:r>
            <w:r w:rsidR="003C6CF7">
              <w:rPr>
                <w:rFonts w:hint="eastAsia"/>
              </w:rPr>
              <w:t>0</w:t>
            </w:r>
          </w:p>
        </w:tc>
        <w:tc>
          <w:tcPr>
            <w:tcW w:w="2879" w:type="dxa"/>
          </w:tcPr>
          <w:p w14:paraId="7A2DBBCC" w14:textId="12640675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微信电话会议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E0E70" w:rsidRPr="0018378B" w14:paraId="341A4156" w14:textId="77777777" w:rsidTr="000A75F5">
        <w:sdt>
          <w:sdtPr>
            <w:alias w:val="会议组织者："/>
            <w:tag w:val="会议组织者："/>
            <w:id w:val="1084338960"/>
            <w:placeholder>
              <w:docPart w:val="417D9642E7454CE7886411A11CCD6C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26A11678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0CE7CFC4" w14:textId="72967FA2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6E0E70" w:rsidRPr="0018378B" w14:paraId="38405C50" w14:textId="77777777" w:rsidTr="000A75F5">
        <w:sdt>
          <w:sdtPr>
            <w:alias w:val="会议类型："/>
            <w:tag w:val="会议类型："/>
            <w:id w:val="757176080"/>
            <w:placeholder>
              <w:docPart w:val="5528EA155FBE43D697455E9E66813A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6E493D62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AC4BAD6" w14:textId="6E112C56" w:rsidR="006E0E70" w:rsidRPr="0018378B" w:rsidRDefault="007D599F" w:rsidP="00BA26A6">
            <w:pPr>
              <w:spacing w:before="24" w:after="24"/>
            </w:pPr>
            <w:r>
              <w:rPr>
                <w:rFonts w:hint="eastAsia"/>
              </w:rPr>
              <w:t>可行性分析报告</w:t>
            </w:r>
          </w:p>
        </w:tc>
      </w:tr>
      <w:tr w:rsidR="006E0E70" w:rsidRPr="0018378B" w14:paraId="16FFFD7C" w14:textId="77777777" w:rsidTr="000A75F5">
        <w:sdt>
          <w:sdtPr>
            <w:alias w:val="主持人："/>
            <w:tag w:val="主持人:"/>
            <w:id w:val="1594351023"/>
            <w:placeholder>
              <w:docPart w:val="D48F37F5DD8D4DC1AFB4B6A5D3D00F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822483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76398068" w14:textId="159A850F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6E0E70" w:rsidRPr="0018378B" w14:paraId="1294175F" w14:textId="77777777" w:rsidTr="000A75F5">
        <w:sdt>
          <w:sdtPr>
            <w:alias w:val="记录员："/>
            <w:tag w:val="记录员:"/>
            <w:id w:val="-1536193041"/>
            <w:placeholder>
              <w:docPart w:val="A1EDE18130204647A52A71551D17EC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75AC4081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6C33997C" w14:textId="5B4B7865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6E0E70" w:rsidRPr="0018378B" w14:paraId="75FB85A4" w14:textId="77777777" w:rsidTr="000A75F5">
        <w:sdt>
          <w:sdtPr>
            <w:alias w:val="计时员："/>
            <w:tag w:val="计时员:"/>
            <w:id w:val="-1527715997"/>
            <w:placeholder>
              <w:docPart w:val="2E88F93620A843D4B66AE04551ACA1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6514B96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07CD9C8D" w14:textId="744412EA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6E0E70" w:rsidRPr="0018378B" w14:paraId="71D8447A" w14:textId="77777777" w:rsidTr="000A75F5">
        <w:sdt>
          <w:sdtPr>
            <w:alias w:val="与会者："/>
            <w:tag w:val="与会者:"/>
            <w:id w:val="-1433277555"/>
            <w:placeholder>
              <w:docPart w:val="68A0459972CA4F949E4D0DE1DD0B55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4D42DC2A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19050D34" w14:textId="5FDD3ED6" w:rsidR="006D1975" w:rsidRPr="006D1975" w:rsidRDefault="006D1975" w:rsidP="00BA26A6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E0E70" w:rsidRPr="0018378B" w14:paraId="60BCCE9E" w14:textId="77777777" w:rsidTr="00195D08">
        <w:tc>
          <w:tcPr>
            <w:tcW w:w="8630" w:type="dxa"/>
          </w:tcPr>
          <w:p w14:paraId="10C7EC31" w14:textId="5B37C264" w:rsidR="006E0E70" w:rsidRPr="0018378B" w:rsidRDefault="007D599F" w:rsidP="00BA26A6">
            <w:pPr>
              <w:pStyle w:val="ab"/>
              <w:spacing w:before="24" w:after="24"/>
            </w:pPr>
            <w:r>
              <w:rPr>
                <w:rFonts w:hint="eastAsia"/>
                <w:lang w:val="zh-CN" w:bidi="zh-CN"/>
              </w:rPr>
              <w:t>可行性分析报告word</w:t>
            </w:r>
            <w:r w:rsidR="00BF59F3">
              <w:rPr>
                <w:rFonts w:hint="eastAsia"/>
                <w:lang w:val="zh-CN" w:bidi="zh-CN"/>
              </w:rPr>
              <w:t>制作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E0E70" w:rsidRPr="0018378B" w14:paraId="0C484BDD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464F73CA" w14:textId="1E07D099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10分钟</w:t>
            </w:r>
          </w:p>
        </w:tc>
        <w:tc>
          <w:tcPr>
            <w:tcW w:w="6474" w:type="dxa"/>
          </w:tcPr>
          <w:p w14:paraId="7119F7E7" w14:textId="086E64C7" w:rsidR="006E0E70" w:rsidRPr="0018378B" w:rsidRDefault="00912E5C" w:rsidP="00BA26A6">
            <w:pPr>
              <w:spacing w:before="24" w:after="24"/>
            </w:pPr>
            <w:r>
              <w:rPr>
                <w:rFonts w:hint="eastAsia"/>
              </w:rPr>
              <w:t>许淇凯、</w:t>
            </w:r>
            <w:r w:rsidR="006D1975">
              <w:rPr>
                <w:rFonts w:hint="eastAsia"/>
              </w:rPr>
              <w:t>孙雷明、林安晨</w:t>
            </w:r>
          </w:p>
        </w:tc>
      </w:tr>
      <w:tr w:rsidR="006E0E70" w:rsidRPr="0018378B" w14:paraId="168D911A" w14:textId="77777777" w:rsidTr="00195D08">
        <w:tc>
          <w:tcPr>
            <w:tcW w:w="2156" w:type="dxa"/>
          </w:tcPr>
          <w:p w14:paraId="4C9302F9" w14:textId="77777777" w:rsidR="006E0E70" w:rsidRPr="0018378B" w:rsidRDefault="009E322E" w:rsidP="00BA26A6">
            <w:pPr>
              <w:spacing w:before="24" w:after="24"/>
            </w:pPr>
            <w:sdt>
              <w:sdtPr>
                <w:alias w:val="议程 1，讨论："/>
                <w:tag w:val="议程 1，讨论："/>
                <w:id w:val="-1728220070"/>
                <w:placeholder>
                  <w:docPart w:val="E558DB936DA34871B92739491CFA376C"/>
                </w:placeholder>
                <w:temporary/>
                <w:showingPlcHdr/>
                <w15:appearance w15:val="hidden"/>
              </w:sdtPr>
              <w:sdtEndPr/>
              <w:sdtContent>
                <w:r w:rsidR="009010DC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3EE5F24F" w14:textId="0B732BDF" w:rsidR="006E0E70" w:rsidRPr="0018378B" w:rsidRDefault="009F2BD8" w:rsidP="00BA26A6">
            <w:pPr>
              <w:spacing w:before="24" w:after="24"/>
              <w:rPr>
                <w:rFonts w:hint="eastAsia"/>
              </w:rPr>
            </w:pPr>
            <w:r>
              <w:rPr>
                <w:rFonts w:hint="eastAsia"/>
              </w:rPr>
              <w:t>将主体可行性分析报告分解为三个部分，由许淇凯查找和编写引言、</w:t>
            </w:r>
            <w:r w:rsidRPr="009F2BD8">
              <w:t>可行性研究的前提</w:t>
            </w:r>
            <w:r>
              <w:rPr>
                <w:rFonts w:hint="eastAsia"/>
              </w:rPr>
              <w:t>和</w:t>
            </w:r>
            <w:r w:rsidRPr="009F2BD8">
              <w:t>对现有系统的分析</w:t>
            </w:r>
            <w:r>
              <w:rPr>
                <w:rFonts w:hint="eastAsia"/>
              </w:rPr>
              <w:t>，林安晨编写</w:t>
            </w:r>
            <w:r w:rsidRPr="009F2BD8">
              <w:t>所建议的系统</w:t>
            </w:r>
            <w:r>
              <w:rPr>
                <w:rFonts w:hint="eastAsia"/>
              </w:rPr>
              <w:t>和</w:t>
            </w:r>
            <w:r w:rsidRPr="009F2BD8">
              <w:t>可选择的其他系统方案</w:t>
            </w:r>
            <w:r>
              <w:rPr>
                <w:rFonts w:hint="eastAsia"/>
              </w:rPr>
              <w:t>，孙雷明编辑</w:t>
            </w:r>
            <w:r w:rsidRPr="009F2BD8">
              <w:t>收益</w:t>
            </w:r>
            <w:r>
              <w:rPr>
                <w:rFonts w:hint="eastAsia"/>
              </w:rPr>
              <w:t>和</w:t>
            </w:r>
            <w:r w:rsidRPr="009F2BD8">
              <w:t>社会因素</w:t>
            </w:r>
            <w:r w:rsidRPr="009F2BD8">
              <w:t>方</w:t>
            </w:r>
            <w:r w:rsidRPr="009F2BD8">
              <w:t>面的可行性</w:t>
            </w:r>
            <w:r>
              <w:rPr>
                <w:rFonts w:hint="eastAsia"/>
              </w:rPr>
              <w:t>并得出结论</w:t>
            </w:r>
          </w:p>
        </w:tc>
      </w:tr>
      <w:tr w:rsidR="006E0E70" w:rsidRPr="0018378B" w14:paraId="1FDB96C0" w14:textId="77777777" w:rsidTr="00195D08">
        <w:sdt>
          <w:sdtPr>
            <w:alias w:val="议程 1，结论："/>
            <w:tag w:val="议程 1，结论："/>
            <w:id w:val="2041089895"/>
            <w:placeholder>
              <w:docPart w:val="1DCF9AFDFA744660970D5A3CAE80CB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004421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4E68A700" w14:textId="253260E0" w:rsidR="006E0E70" w:rsidRPr="0018378B" w:rsidRDefault="00912E5C" w:rsidP="00BA26A6">
            <w:pPr>
              <w:spacing w:before="24" w:after="24"/>
            </w:pPr>
            <w:r>
              <w:rPr>
                <w:rFonts w:hint="eastAsia"/>
              </w:rPr>
              <w:t>由林安晨进行资料查找，三人共同编写，林安晨负责整合并检查修改。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6E0E70" w:rsidRPr="0018378B" w14:paraId="5387546A" w14:textId="77777777" w:rsidTr="0014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-824669571"/>
            <w:placeholder>
              <w:docPart w:val="6645FAB7F1F542BA9BEA251848DD41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4632FEDE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-781569522"/>
            <w:placeholder>
              <w:docPart w:val="5562E51173D34B95BFFC423EA63863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2D68708D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-253817730"/>
            <w:placeholder>
              <w:docPart w:val="036C2EA132854005B460BD0BEB0C40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1AB2AC43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6E0E70" w:rsidRPr="0018378B" w14:paraId="25A84152" w14:textId="77777777" w:rsidTr="00140C60">
        <w:tc>
          <w:tcPr>
            <w:tcW w:w="4966" w:type="dxa"/>
          </w:tcPr>
          <w:p w14:paraId="09BE4AB1" w14:textId="2507AC7D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项目计划书文档</w:t>
            </w:r>
            <w:r w:rsidR="00912E5C">
              <w:rPr>
                <w:rFonts w:hint="eastAsia"/>
              </w:rPr>
              <w:t>第一部分</w:t>
            </w:r>
            <w:r>
              <w:rPr>
                <w:rFonts w:hint="eastAsia"/>
              </w:rPr>
              <w:t>编写</w:t>
            </w:r>
          </w:p>
        </w:tc>
        <w:tc>
          <w:tcPr>
            <w:tcW w:w="1833" w:type="dxa"/>
          </w:tcPr>
          <w:p w14:paraId="64441628" w14:textId="7C9927CA" w:rsidR="006E0E70" w:rsidRPr="0018378B" w:rsidRDefault="00912E5C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  <w:tc>
          <w:tcPr>
            <w:tcW w:w="1498" w:type="dxa"/>
          </w:tcPr>
          <w:p w14:paraId="2312DCAB" w14:textId="64E66957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</w:t>
            </w:r>
            <w:r w:rsidR="00912E5C">
              <w:rPr>
                <w:rFonts w:hint="eastAsia"/>
              </w:rPr>
              <w:t>17</w:t>
            </w:r>
          </w:p>
        </w:tc>
      </w:tr>
      <w:tr w:rsidR="006E0E70" w:rsidRPr="0018378B" w14:paraId="405A232C" w14:textId="77777777" w:rsidTr="00140C60">
        <w:tc>
          <w:tcPr>
            <w:tcW w:w="4966" w:type="dxa"/>
          </w:tcPr>
          <w:p w14:paraId="42DEBF48" w14:textId="3C901FBE" w:rsidR="006E0E70" w:rsidRPr="0018378B" w:rsidRDefault="00912E5C" w:rsidP="00BA26A6">
            <w:pPr>
              <w:spacing w:before="24" w:after="24"/>
            </w:pPr>
            <w:r>
              <w:rPr>
                <w:rFonts w:hint="eastAsia"/>
              </w:rPr>
              <w:t>项目计划书文档第二部分编写</w:t>
            </w:r>
          </w:p>
        </w:tc>
        <w:tc>
          <w:tcPr>
            <w:tcW w:w="1833" w:type="dxa"/>
          </w:tcPr>
          <w:p w14:paraId="765CF47C" w14:textId="14C9E463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671C3640" w14:textId="672BF9C8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10.1</w:t>
            </w:r>
            <w:r w:rsidR="00912E5C">
              <w:rPr>
                <w:rFonts w:hint="eastAsia"/>
              </w:rPr>
              <w:t>8</w:t>
            </w:r>
          </w:p>
        </w:tc>
      </w:tr>
      <w:tr w:rsidR="00BF59F3" w:rsidRPr="0018378B" w14:paraId="7D2737E8" w14:textId="77777777" w:rsidTr="00B023EA">
        <w:tc>
          <w:tcPr>
            <w:tcW w:w="4966" w:type="dxa"/>
          </w:tcPr>
          <w:p w14:paraId="0DACB151" w14:textId="4549837A" w:rsidR="00BF59F3" w:rsidRPr="0018378B" w:rsidRDefault="00912E5C" w:rsidP="00B023EA">
            <w:pPr>
              <w:spacing w:before="24" w:after="24"/>
            </w:pPr>
            <w:r>
              <w:rPr>
                <w:rFonts w:hint="eastAsia"/>
              </w:rPr>
              <w:t>项目计划书文档第三部分编写</w:t>
            </w:r>
          </w:p>
        </w:tc>
        <w:tc>
          <w:tcPr>
            <w:tcW w:w="1833" w:type="dxa"/>
          </w:tcPr>
          <w:p w14:paraId="351B31D7" w14:textId="16966F8E" w:rsidR="00BF59F3" w:rsidRPr="0018378B" w:rsidRDefault="00912E5C" w:rsidP="00B023EA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  <w:tc>
          <w:tcPr>
            <w:tcW w:w="1498" w:type="dxa"/>
          </w:tcPr>
          <w:p w14:paraId="6F53CE88" w14:textId="1D637CE0" w:rsidR="00BF59F3" w:rsidRPr="0018378B" w:rsidRDefault="00BF59F3" w:rsidP="00B023EA">
            <w:pPr>
              <w:spacing w:before="24" w:after="24"/>
            </w:pPr>
            <w:r>
              <w:rPr>
                <w:rFonts w:hint="eastAsia"/>
              </w:rPr>
              <w:t>10.</w:t>
            </w:r>
            <w:r w:rsidR="00912E5C">
              <w:rPr>
                <w:rFonts w:hint="eastAsia"/>
              </w:rPr>
              <w:t>18</w:t>
            </w:r>
          </w:p>
        </w:tc>
      </w:tr>
      <w:tr w:rsidR="00912E5C" w:rsidRPr="0018378B" w14:paraId="55694646" w14:textId="77777777" w:rsidTr="00B023EA">
        <w:tc>
          <w:tcPr>
            <w:tcW w:w="4966" w:type="dxa"/>
          </w:tcPr>
          <w:p w14:paraId="3073F354" w14:textId="3840739E" w:rsidR="00912E5C" w:rsidRDefault="00912E5C" w:rsidP="00B023EA">
            <w:pPr>
              <w:spacing w:before="24" w:after="24"/>
            </w:pPr>
            <w:r>
              <w:rPr>
                <w:rFonts w:hint="eastAsia"/>
              </w:rPr>
              <w:t>项目计划书文档检查</w:t>
            </w:r>
          </w:p>
        </w:tc>
        <w:tc>
          <w:tcPr>
            <w:tcW w:w="1833" w:type="dxa"/>
          </w:tcPr>
          <w:p w14:paraId="6B4A9AA8" w14:textId="3724C5A4" w:rsidR="00912E5C" w:rsidRDefault="00912E5C" w:rsidP="00B023E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281C0144" w14:textId="4E27489A" w:rsidR="00912E5C" w:rsidRDefault="00912E5C" w:rsidP="00B023EA">
            <w:pPr>
              <w:spacing w:before="24" w:after="24"/>
            </w:pPr>
            <w:r>
              <w:rPr>
                <w:rFonts w:hint="eastAsia"/>
              </w:rPr>
              <w:t>10.18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EE7B53" w:rsidRPr="0018378B" w14:paraId="742C1524" w14:textId="77777777" w:rsidTr="00EE7B53">
        <w:tc>
          <w:tcPr>
            <w:tcW w:w="8297" w:type="dxa"/>
          </w:tcPr>
          <w:p w14:paraId="003E616C" w14:textId="6227C342" w:rsidR="00EE7B53" w:rsidRPr="0018378B" w:rsidRDefault="00BF59F3" w:rsidP="00237BF4">
            <w:pPr>
              <w:pStyle w:val="ab"/>
              <w:spacing w:before="24" w:after="24"/>
            </w:pPr>
            <w:r>
              <w:rPr>
                <w:rFonts w:hint="eastAsia"/>
              </w:rPr>
              <w:t>小组成员评价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EE7B53" w:rsidRPr="0018378B" w14:paraId="6FF4A49A" w14:textId="77777777" w:rsidTr="00BF5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5A340D06" w14:textId="3BC5C66F" w:rsidR="00EE7B53" w:rsidRPr="0018378B" w:rsidRDefault="00BF59F3" w:rsidP="00237BF4">
            <w:pPr>
              <w:spacing w:before="24" w:after="24"/>
            </w:pPr>
            <w:r>
              <w:rPr>
                <w:rFonts w:hint="eastAsia"/>
              </w:rPr>
              <w:t>5</w:t>
            </w:r>
            <w:r w:rsidR="00EE7B53">
              <w:rPr>
                <w:rFonts w:hint="eastAsia"/>
              </w:rPr>
              <w:t>分钟</w:t>
            </w:r>
          </w:p>
        </w:tc>
        <w:tc>
          <w:tcPr>
            <w:tcW w:w="6219" w:type="dxa"/>
          </w:tcPr>
          <w:p w14:paraId="19E48CA7" w14:textId="3B7825EB" w:rsidR="00EE7B53" w:rsidRPr="0018378B" w:rsidRDefault="00EE7B53" w:rsidP="00237BF4">
            <w:pPr>
              <w:spacing w:before="24" w:after="24"/>
            </w:pPr>
            <w:r>
              <w:rPr>
                <w:rFonts w:hint="eastAsia"/>
              </w:rPr>
              <w:t>林安晨</w:t>
            </w:r>
            <w:r w:rsidR="00BF59F3">
              <w:rPr>
                <w:rFonts w:hint="eastAsia"/>
              </w:rPr>
              <w:t>、孙雷明、许淇凯</w:t>
            </w:r>
          </w:p>
        </w:tc>
      </w:tr>
      <w:tr w:rsidR="00EE7B53" w:rsidRPr="0018378B" w14:paraId="144B6955" w14:textId="77777777" w:rsidTr="00BF59F3">
        <w:tc>
          <w:tcPr>
            <w:tcW w:w="2078" w:type="dxa"/>
          </w:tcPr>
          <w:p w14:paraId="175BA228" w14:textId="77777777" w:rsidR="00EE7B53" w:rsidRPr="0018378B" w:rsidRDefault="009E322E" w:rsidP="00237BF4">
            <w:pPr>
              <w:spacing w:before="24" w:after="24"/>
            </w:pPr>
            <w:sdt>
              <w:sdtPr>
                <w:alias w:val="议程 2，讨论："/>
                <w:tag w:val="议程 2，讨论："/>
                <w:id w:val="1962144063"/>
                <w:placeholder>
                  <w:docPart w:val="5AC1031CE7074B4C911220D8E6E0DF44"/>
                </w:placeholder>
                <w:temporary/>
                <w:showingPlcHdr/>
                <w15:appearance w15:val="hidden"/>
              </w:sdtPr>
              <w:sdtEndPr/>
              <w:sdtContent>
                <w:r w:rsidR="00EE7B53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219" w:type="dxa"/>
          </w:tcPr>
          <w:p w14:paraId="316895E6" w14:textId="6BA49CB8" w:rsidR="00EE7B53" w:rsidRPr="0018378B" w:rsidRDefault="009F2BD8" w:rsidP="00237BF4">
            <w:pPr>
              <w:spacing w:before="24" w:after="24"/>
            </w:pPr>
            <w:r>
              <w:rPr>
                <w:rFonts w:hint="eastAsia"/>
              </w:rPr>
              <w:t>每个人都及时完成各自所分配的任务，在甘特图所要求的时间内将任务完成，林安晨在最后整合修改</w:t>
            </w:r>
          </w:p>
        </w:tc>
      </w:tr>
      <w:tr w:rsidR="00EE7B53" w:rsidRPr="0018378B" w14:paraId="2332770A" w14:textId="77777777" w:rsidTr="00BF59F3">
        <w:sdt>
          <w:sdtPr>
            <w:alias w:val="议程 2，结论："/>
            <w:tag w:val="议程 2，结论："/>
            <w:id w:val="14348532"/>
            <w:placeholder>
              <w:docPart w:val="2B591409018D471BB45C5549934C95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2C148E03" w14:textId="77777777" w:rsidR="00EE7B53" w:rsidRPr="0018378B" w:rsidRDefault="00EE7B53" w:rsidP="00237B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B98E268" w14:textId="4B61FA5B" w:rsidR="00EE7B53" w:rsidRPr="0018378B" w:rsidRDefault="00BF59F3" w:rsidP="00237BF4">
            <w:pPr>
              <w:spacing w:before="24" w:after="24"/>
            </w:pPr>
            <w:r>
              <w:rPr>
                <w:rFonts w:hint="eastAsia"/>
              </w:rPr>
              <w:t>林安晨92分，许淇凯</w:t>
            </w:r>
            <w:r w:rsidR="009F2BD8">
              <w:t>90</w:t>
            </w:r>
            <w:r>
              <w:rPr>
                <w:rFonts w:hint="eastAsia"/>
              </w:rPr>
              <w:t>分，孙雷明</w:t>
            </w:r>
            <w:r w:rsidR="009F2BD8">
              <w:t>91</w:t>
            </w:r>
            <w:r>
              <w:rPr>
                <w:rFonts w:hint="eastAsia"/>
              </w:rPr>
              <w:t>分。</w:t>
            </w:r>
          </w:p>
        </w:tc>
      </w:tr>
    </w:tbl>
    <w:p w14:paraId="4E3760C1" w14:textId="77777777" w:rsidR="00195D08" w:rsidRPr="0018378B" w:rsidRDefault="00195D08" w:rsidP="003F4225">
      <w:pPr>
        <w:spacing w:before="24" w:after="24"/>
      </w:pPr>
    </w:p>
    <w:sectPr w:rsidR="00195D08" w:rsidRPr="0018378B" w:rsidSect="00183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980D" w14:textId="77777777" w:rsidR="009E322E" w:rsidRDefault="009E322E">
      <w:pPr>
        <w:spacing w:before="24" w:after="24"/>
      </w:pPr>
      <w:r>
        <w:separator/>
      </w:r>
    </w:p>
  </w:endnote>
  <w:endnote w:type="continuationSeparator" w:id="0">
    <w:p w14:paraId="2C5EA93F" w14:textId="77777777" w:rsidR="009E322E" w:rsidRDefault="009E322E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2C298" w14:textId="77777777" w:rsidR="00912E5C" w:rsidRDefault="00912E5C">
    <w:pPr>
      <w:pStyle w:val="ae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AC47" w14:textId="77777777" w:rsidR="00912E5C" w:rsidRDefault="00912E5C">
    <w:pPr>
      <w:pStyle w:val="ae"/>
      <w:spacing w:before="24" w:after="2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74B0" w14:textId="77777777" w:rsidR="00912E5C" w:rsidRDefault="00912E5C">
    <w:pPr>
      <w:pStyle w:val="ae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735A" w14:textId="77777777" w:rsidR="009E322E" w:rsidRDefault="009E322E">
      <w:pPr>
        <w:spacing w:before="24" w:after="24"/>
      </w:pPr>
      <w:r>
        <w:separator/>
      </w:r>
    </w:p>
  </w:footnote>
  <w:footnote w:type="continuationSeparator" w:id="0">
    <w:p w14:paraId="32CC365C" w14:textId="77777777" w:rsidR="009E322E" w:rsidRDefault="009E322E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924" w14:textId="77777777" w:rsidR="00912E5C" w:rsidRDefault="00912E5C">
    <w:pPr>
      <w:pStyle w:val="ac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02E0" w14:textId="77777777" w:rsidR="006E0E70" w:rsidRPr="0018378B" w:rsidRDefault="009E322E" w:rsidP="00BA26A6">
    <w:pPr>
      <w:pStyle w:val="aa"/>
      <w:spacing w:before="24" w:after="24"/>
    </w:pPr>
    <w:sdt>
      <w:sdtPr>
        <w:alias w:val="纪要："/>
        <w:tag w:val="纪要："/>
        <w:id w:val="1787923396"/>
        <w:placeholder>
          <w:docPart w:val="5528EA155FBE43D697455E9E66813AAB"/>
        </w:placeholder>
        <w:temporary/>
        <w:showingPlcHdr/>
        <w15:appearance w15:val="hidden"/>
      </w:sdtPr>
      <w:sdtEndPr/>
      <w:sdtContent>
        <w:r w:rsidR="00140C60" w:rsidRPr="0018378B">
          <w:rPr>
            <w:lang w:val="zh-CN" w:bidi="zh-CN"/>
          </w:rPr>
          <w:t>纪要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07D5" w14:textId="77777777" w:rsidR="00912E5C" w:rsidRDefault="00912E5C">
    <w:pPr>
      <w:pStyle w:val="ac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78EF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2D0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A2FF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16C5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652E0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6A648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715C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75"/>
    <w:rsid w:val="00030FC8"/>
    <w:rsid w:val="00040EB7"/>
    <w:rsid w:val="00070E66"/>
    <w:rsid w:val="00073AED"/>
    <w:rsid w:val="000A75F5"/>
    <w:rsid w:val="000C75DA"/>
    <w:rsid w:val="00140C60"/>
    <w:rsid w:val="00160389"/>
    <w:rsid w:val="0018378B"/>
    <w:rsid w:val="0018514B"/>
    <w:rsid w:val="0019353F"/>
    <w:rsid w:val="00195D08"/>
    <w:rsid w:val="001A10F5"/>
    <w:rsid w:val="002A5825"/>
    <w:rsid w:val="00331E07"/>
    <w:rsid w:val="003C6CF7"/>
    <w:rsid w:val="003F4225"/>
    <w:rsid w:val="00410239"/>
    <w:rsid w:val="0043271B"/>
    <w:rsid w:val="00453EDE"/>
    <w:rsid w:val="00474BB5"/>
    <w:rsid w:val="004C533C"/>
    <w:rsid w:val="004C7796"/>
    <w:rsid w:val="00562515"/>
    <w:rsid w:val="005A2E0C"/>
    <w:rsid w:val="006357D9"/>
    <w:rsid w:val="006858FE"/>
    <w:rsid w:val="006A36FE"/>
    <w:rsid w:val="006B019B"/>
    <w:rsid w:val="006D1975"/>
    <w:rsid w:val="006E0E70"/>
    <w:rsid w:val="00722117"/>
    <w:rsid w:val="007623AA"/>
    <w:rsid w:val="00793B2B"/>
    <w:rsid w:val="00794AC9"/>
    <w:rsid w:val="007D599F"/>
    <w:rsid w:val="009010DC"/>
    <w:rsid w:val="00912E5C"/>
    <w:rsid w:val="00941485"/>
    <w:rsid w:val="009759DB"/>
    <w:rsid w:val="009A4B7B"/>
    <w:rsid w:val="009D0401"/>
    <w:rsid w:val="009E1C12"/>
    <w:rsid w:val="009E322E"/>
    <w:rsid w:val="009F2BD8"/>
    <w:rsid w:val="00A2210A"/>
    <w:rsid w:val="00A57407"/>
    <w:rsid w:val="00B074A5"/>
    <w:rsid w:val="00B4503C"/>
    <w:rsid w:val="00BA26A6"/>
    <w:rsid w:val="00BF29EE"/>
    <w:rsid w:val="00BF59F3"/>
    <w:rsid w:val="00C7087C"/>
    <w:rsid w:val="00C74B7F"/>
    <w:rsid w:val="00CA4B0E"/>
    <w:rsid w:val="00D51AE5"/>
    <w:rsid w:val="00DA094C"/>
    <w:rsid w:val="00DD7AAF"/>
    <w:rsid w:val="00DF43E0"/>
    <w:rsid w:val="00E93A82"/>
    <w:rsid w:val="00EA6146"/>
    <w:rsid w:val="00EE0997"/>
    <w:rsid w:val="00EE7B53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C579D8B"/>
  <w15:docId w15:val="{5E273383-EE01-4D37-B6E1-5032AC6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A36F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0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2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2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2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a9"/>
    <w:uiPriority w:val="99"/>
    <w:semiHidden/>
    <w:unhideWhenUsed/>
    <w:rsid w:val="0018378B"/>
    <w:rPr>
      <w:rFonts w:cs="Tahoma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0">
    <w:name w:val="标题 1 字符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2">
    <w:name w:val="标题 2 字符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2">
    <w:name w:val="标题 3 字符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2">
    <w:name w:val="标题 4 字符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2">
    <w:name w:val="标题 5 字符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a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b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c">
    <w:name w:val="header"/>
    <w:basedOn w:val="a2"/>
    <w:link w:val="ad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e">
    <w:name w:val="footer"/>
    <w:basedOn w:val="a2"/>
    <w:link w:val="af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f0">
    <w:name w:val="Bibliography"/>
    <w:basedOn w:val="a2"/>
    <w:next w:val="a2"/>
    <w:uiPriority w:val="37"/>
    <w:semiHidden/>
    <w:unhideWhenUsed/>
    <w:rsid w:val="0018378B"/>
  </w:style>
  <w:style w:type="paragraph" w:styleId="af1">
    <w:name w:val="Body Text"/>
    <w:basedOn w:val="a2"/>
    <w:link w:val="af2"/>
    <w:uiPriority w:val="99"/>
    <w:semiHidden/>
    <w:unhideWhenUsed/>
    <w:rsid w:val="0018378B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2"/>
    <w:basedOn w:val="a2"/>
    <w:link w:val="24"/>
    <w:uiPriority w:val="99"/>
    <w:semiHidden/>
    <w:unhideWhenUsed/>
    <w:rsid w:val="0018378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3"/>
    <w:basedOn w:val="a2"/>
    <w:link w:val="34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378B"/>
    <w:pPr>
      <w:spacing w:after="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5">
    <w:name w:val="Body Text Indent"/>
    <w:basedOn w:val="a2"/>
    <w:link w:val="af6"/>
    <w:uiPriority w:val="99"/>
    <w:semiHidden/>
    <w:unhideWhenUsed/>
    <w:rsid w:val="0018378B"/>
    <w:pPr>
      <w:spacing w:after="120"/>
      <w:ind w:left="283"/>
    </w:pPr>
  </w:style>
  <w:style w:type="character" w:customStyle="1" w:styleId="af6">
    <w:name w:val="正文文本缩进 字符"/>
    <w:basedOn w:val="a3"/>
    <w:link w:val="a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5">
    <w:name w:val="Body Text First Indent 2"/>
    <w:basedOn w:val="af5"/>
    <w:link w:val="26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7">
    <w:name w:val="Body Text Indent 2"/>
    <w:basedOn w:val="a2"/>
    <w:link w:val="28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5">
    <w:name w:val="Body Text Indent 3"/>
    <w:basedOn w:val="a2"/>
    <w:link w:val="36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7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8">
    <w:name w:val="Closing"/>
    <w:basedOn w:val="a2"/>
    <w:link w:val="af9"/>
    <w:uiPriority w:val="99"/>
    <w:semiHidden/>
    <w:unhideWhenUsed/>
    <w:rsid w:val="0018378B"/>
    <w:pPr>
      <w:ind w:left="4252"/>
    </w:pPr>
  </w:style>
  <w:style w:type="character" w:customStyle="1" w:styleId="af9">
    <w:name w:val="结束语 字符"/>
    <w:basedOn w:val="a3"/>
    <w:link w:val="a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a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b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18378B"/>
    <w:rPr>
      <w:szCs w:val="20"/>
    </w:rPr>
  </w:style>
  <w:style w:type="character" w:customStyle="1" w:styleId="aff">
    <w:name w:val="批注文字 字符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18378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f2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3">
    <w:name w:val="Date"/>
    <w:basedOn w:val="a2"/>
    <w:next w:val="a2"/>
    <w:link w:val="aff4"/>
    <w:uiPriority w:val="99"/>
    <w:semiHidden/>
    <w:unhideWhenUsed/>
    <w:rsid w:val="0018378B"/>
  </w:style>
  <w:style w:type="character" w:customStyle="1" w:styleId="aff4">
    <w:name w:val="日期 字符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5">
    <w:name w:val="Document Map"/>
    <w:basedOn w:val="a2"/>
    <w:link w:val="aff6"/>
    <w:uiPriority w:val="99"/>
    <w:semiHidden/>
    <w:unhideWhenUsed/>
    <w:rsid w:val="0018378B"/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18378B"/>
  </w:style>
  <w:style w:type="character" w:customStyle="1" w:styleId="aff8">
    <w:name w:val="电子邮件签名 字符"/>
    <w:basedOn w:val="a3"/>
    <w:link w:val="aff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9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18378B"/>
    <w:rPr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c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d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e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f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18378B"/>
    <w:rPr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0">
    <w:name w:val="标题 6 字符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0">
    <w:name w:val="标题 7 字符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0">
    <w:name w:val="标题 8 字符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18378B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2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378B"/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8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f3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f4">
    <w:name w:val="index heading"/>
    <w:basedOn w:val="a2"/>
    <w:next w:val="12"/>
    <w:uiPriority w:val="99"/>
    <w:semiHidden/>
    <w:unhideWhenUsed/>
    <w:rsid w:val="0018378B"/>
    <w:rPr>
      <w:rFonts w:cstheme="majorBidi"/>
      <w:b/>
      <w:bCs/>
    </w:rPr>
  </w:style>
  <w:style w:type="table" w:styleId="afff5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f9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a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styleId="13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afffb">
    <w:name w:val="宏文本 字符"/>
    <w:basedOn w:val="a3"/>
    <w:link w:val="af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4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d">
    <w:name w:val="Message Header"/>
    <w:basedOn w:val="a2"/>
    <w:link w:val="afff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afffe">
    <w:name w:val="信息标题 字符"/>
    <w:basedOn w:val="a3"/>
    <w:link w:val="afffd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ff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ff0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f1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f2">
    <w:name w:val="Note Heading"/>
    <w:basedOn w:val="a2"/>
    <w:next w:val="a2"/>
    <w:link w:val="affff3"/>
    <w:uiPriority w:val="99"/>
    <w:semiHidden/>
    <w:unhideWhenUsed/>
    <w:rsid w:val="0018378B"/>
  </w:style>
  <w:style w:type="character" w:customStyle="1" w:styleId="affff3">
    <w:name w:val="注释标题 字符"/>
    <w:basedOn w:val="a3"/>
    <w:link w:val="afff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4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f5">
    <w:name w:val="纪要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8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2"/>
    <w:link w:val="affff7"/>
    <w:uiPriority w:val="99"/>
    <w:semiHidden/>
    <w:unhideWhenUsed/>
    <w:rsid w:val="0018378B"/>
    <w:rPr>
      <w:szCs w:val="21"/>
    </w:rPr>
  </w:style>
  <w:style w:type="character" w:customStyle="1" w:styleId="affff7">
    <w:name w:val="纯文本 字符"/>
    <w:basedOn w:val="a3"/>
    <w:link w:val="affff6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f8">
    <w:name w:val="Salutation"/>
    <w:basedOn w:val="a2"/>
    <w:next w:val="a2"/>
    <w:link w:val="affff9"/>
    <w:uiPriority w:val="99"/>
    <w:semiHidden/>
    <w:unhideWhenUsed/>
    <w:rsid w:val="0018378B"/>
  </w:style>
  <w:style w:type="character" w:customStyle="1" w:styleId="affff9">
    <w:name w:val="称呼 字符"/>
    <w:basedOn w:val="a3"/>
    <w:link w:val="afff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fa">
    <w:name w:val="Signature"/>
    <w:basedOn w:val="a2"/>
    <w:link w:val="affffb"/>
    <w:uiPriority w:val="99"/>
    <w:semiHidden/>
    <w:unhideWhenUsed/>
    <w:rsid w:val="0018378B"/>
    <w:pPr>
      <w:ind w:left="4252"/>
    </w:pPr>
  </w:style>
  <w:style w:type="character" w:customStyle="1" w:styleId="affffb">
    <w:name w:val="签名 字符"/>
    <w:basedOn w:val="a3"/>
    <w:link w:val="afff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c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8">
    <w:name w:val="Table 3D effects 1"/>
    <w:basedOn w:val="a4"/>
    <w:uiPriority w:val="99"/>
    <w:semiHidden/>
    <w:unhideWhenUsed/>
    <w:rsid w:val="0018378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18378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18378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rsid w:val="0018378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18378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18378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1837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0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ff1">
    <w:name w:val="table of figures"/>
    <w:basedOn w:val="a2"/>
    <w:next w:val="a2"/>
    <w:uiPriority w:val="99"/>
    <w:semiHidden/>
    <w:unhideWhenUsed/>
    <w:rsid w:val="0018378B"/>
  </w:style>
  <w:style w:type="table" w:styleId="afffff2">
    <w:name w:val="Table Professional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18378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18378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Theme"/>
    <w:basedOn w:val="a4"/>
    <w:uiPriority w:val="99"/>
    <w:semiHidden/>
    <w:unhideWhenUsed/>
    <w:rsid w:val="00183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4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f5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f6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f7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f8">
    <w:name w:val="Intense Quote"/>
    <w:basedOn w:val="a2"/>
    <w:next w:val="a2"/>
    <w:link w:val="afffff9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afffff9">
    <w:name w:val="明显引用 字符"/>
    <w:basedOn w:val="a3"/>
    <w:link w:val="afffff8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fa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styleId="3f5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fb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fc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fd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a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fe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ff">
    <w:name w:val="Quote"/>
    <w:basedOn w:val="a2"/>
    <w:next w:val="a2"/>
    <w:link w:val="affffff0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0">
    <w:name w:val="引用 字符"/>
    <w:basedOn w:val="a3"/>
    <w:link w:val="affffff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ff1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ff2">
    <w:name w:val="Subtitle"/>
    <w:basedOn w:val="a2"/>
    <w:next w:val="a2"/>
    <w:link w:val="affffff3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f3">
    <w:name w:val="副标题 字符"/>
    <w:basedOn w:val="a3"/>
    <w:link w:val="affffff2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f4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5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ff6">
    <w:name w:val="Title"/>
    <w:basedOn w:val="a2"/>
    <w:next w:val="a2"/>
    <w:link w:val="affffff7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7">
    <w:name w:val="标题 字符"/>
    <w:basedOn w:val="a3"/>
    <w:link w:val="affffff6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4995\AppData\Local\Packages\Microsoft.Office.Desktop_8wekyb3d8bbwe\LocalCache\Roaming\Microsoft\Templates\&#31616;&#27905;&#30340;&#20250;&#35758;&#32426;&#35201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592F643D924A0B91E4FBDDD64E66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E770C5-6331-4107-9C32-85286B161C9E}"/>
      </w:docPartPr>
      <w:docPartBody>
        <w:p w:rsidR="00102235" w:rsidRDefault="000D709D">
          <w:pPr>
            <w:pStyle w:val="92592F643D924A0B91E4FBDDD64E6621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417D9642E7454CE7886411A11CCD6C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0C9457-8A44-45E3-BA53-71AEB1AA182A}"/>
      </w:docPartPr>
      <w:docPartBody>
        <w:p w:rsidR="00102235" w:rsidRDefault="000D709D">
          <w:pPr>
            <w:pStyle w:val="417D9642E7454CE7886411A11CCD6C1B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5528EA155FBE43D697455E9E66813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E0EF07-AD0F-4BA7-8AE5-E32E0A7E898D}"/>
      </w:docPartPr>
      <w:docPartBody>
        <w:p w:rsidR="00102235" w:rsidRDefault="000D709D">
          <w:pPr>
            <w:pStyle w:val="5528EA155FBE43D697455E9E66813AAB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D48F37F5DD8D4DC1AFB4B6A5D3D00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B5D7D8-C926-4AFD-8215-4DAA423598DE}"/>
      </w:docPartPr>
      <w:docPartBody>
        <w:p w:rsidR="00102235" w:rsidRDefault="000D709D">
          <w:pPr>
            <w:pStyle w:val="D48F37F5DD8D4DC1AFB4B6A5D3D00F61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A1EDE18130204647A52A71551D17EC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C95E6D-0DF7-4929-AE83-985D79935BA6}"/>
      </w:docPartPr>
      <w:docPartBody>
        <w:p w:rsidR="00102235" w:rsidRDefault="000D709D">
          <w:pPr>
            <w:pStyle w:val="A1EDE18130204647A52A71551D17EC2A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2E88F93620A843D4B66AE04551ACA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ED9089-FC7D-4AD8-9CF5-1E96FBBE5D17}"/>
      </w:docPartPr>
      <w:docPartBody>
        <w:p w:rsidR="00102235" w:rsidRDefault="000D709D">
          <w:pPr>
            <w:pStyle w:val="2E88F93620A843D4B66AE04551ACA11E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8A0459972CA4F949E4D0DE1DD0B55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02CDED-CFDA-4789-B30B-88113299DE48}"/>
      </w:docPartPr>
      <w:docPartBody>
        <w:p w:rsidR="00102235" w:rsidRDefault="000D709D">
          <w:pPr>
            <w:pStyle w:val="68A0459972CA4F949E4D0DE1DD0B5593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E558DB936DA34871B92739491CFA37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1BE2CA-87F6-408F-A2E1-1F0C3DCB56F3}"/>
      </w:docPartPr>
      <w:docPartBody>
        <w:p w:rsidR="00102235" w:rsidRDefault="000D709D">
          <w:pPr>
            <w:pStyle w:val="E558DB936DA34871B92739491CFA376C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1DCF9AFDFA744660970D5A3CAE80CB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476B3C-38E0-49B7-AF32-AB482689AF40}"/>
      </w:docPartPr>
      <w:docPartBody>
        <w:p w:rsidR="00102235" w:rsidRDefault="000D709D">
          <w:pPr>
            <w:pStyle w:val="1DCF9AFDFA744660970D5A3CAE80CBEF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6645FAB7F1F542BA9BEA251848DD41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F06FF3-8C0B-4C5B-876B-DE43DF99948B}"/>
      </w:docPartPr>
      <w:docPartBody>
        <w:p w:rsidR="00102235" w:rsidRDefault="000D709D">
          <w:pPr>
            <w:pStyle w:val="6645FAB7F1F542BA9BEA251848DD4162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5562E51173D34B95BFFC423EA63863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F352BE-DE21-48B2-85CE-3C86A3013B52}"/>
      </w:docPartPr>
      <w:docPartBody>
        <w:p w:rsidR="00102235" w:rsidRDefault="000D709D">
          <w:pPr>
            <w:pStyle w:val="5562E51173D34B95BFFC423EA63863CC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036C2EA132854005B460BD0BEB0C40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02FCAE-BEC0-412C-85FC-CEF459A017FD}"/>
      </w:docPartPr>
      <w:docPartBody>
        <w:p w:rsidR="00102235" w:rsidRDefault="000D709D">
          <w:pPr>
            <w:pStyle w:val="036C2EA132854005B460BD0BEB0C4012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5AC1031CE7074B4C911220D8E6E0DF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A8EE1-9D03-412C-8086-D3DA7A48D7C4}"/>
      </w:docPartPr>
      <w:docPartBody>
        <w:p w:rsidR="00102235" w:rsidRDefault="004B2AEA" w:rsidP="004B2AEA">
          <w:pPr>
            <w:pStyle w:val="5AC1031CE7074B4C911220D8E6E0DF44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2B591409018D471BB45C5549934C95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E64C91-773F-4DF7-951F-97EABB10DE54}"/>
      </w:docPartPr>
      <w:docPartBody>
        <w:p w:rsidR="00102235" w:rsidRDefault="004B2AEA" w:rsidP="004B2AEA">
          <w:pPr>
            <w:pStyle w:val="2B591409018D471BB45C5549934C9508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EA"/>
    <w:rsid w:val="000D709D"/>
    <w:rsid w:val="00102235"/>
    <w:rsid w:val="004B2AEA"/>
    <w:rsid w:val="008F0F66"/>
    <w:rsid w:val="009F693E"/>
    <w:rsid w:val="00A9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592F643D924A0B91E4FBDDD64E6621">
    <w:name w:val="92592F643D924A0B91E4FBDDD64E6621"/>
    <w:pPr>
      <w:widowControl w:val="0"/>
      <w:jc w:val="both"/>
    </w:pPr>
  </w:style>
  <w:style w:type="paragraph" w:customStyle="1" w:styleId="417D9642E7454CE7886411A11CCD6C1B">
    <w:name w:val="417D9642E7454CE7886411A11CCD6C1B"/>
    <w:pPr>
      <w:widowControl w:val="0"/>
      <w:jc w:val="both"/>
    </w:pPr>
  </w:style>
  <w:style w:type="paragraph" w:customStyle="1" w:styleId="5528EA155FBE43D697455E9E66813AAB">
    <w:name w:val="5528EA155FBE43D697455E9E66813AAB"/>
    <w:pPr>
      <w:widowControl w:val="0"/>
      <w:jc w:val="both"/>
    </w:pPr>
  </w:style>
  <w:style w:type="paragraph" w:customStyle="1" w:styleId="D48F37F5DD8D4DC1AFB4B6A5D3D00F61">
    <w:name w:val="D48F37F5DD8D4DC1AFB4B6A5D3D00F61"/>
    <w:pPr>
      <w:widowControl w:val="0"/>
      <w:jc w:val="both"/>
    </w:pPr>
  </w:style>
  <w:style w:type="paragraph" w:customStyle="1" w:styleId="A1EDE18130204647A52A71551D17EC2A">
    <w:name w:val="A1EDE18130204647A52A71551D17EC2A"/>
    <w:pPr>
      <w:widowControl w:val="0"/>
      <w:jc w:val="both"/>
    </w:pPr>
  </w:style>
  <w:style w:type="paragraph" w:customStyle="1" w:styleId="2E88F93620A843D4B66AE04551ACA11E">
    <w:name w:val="2E88F93620A843D4B66AE04551ACA11E"/>
    <w:pPr>
      <w:widowControl w:val="0"/>
      <w:jc w:val="both"/>
    </w:pPr>
  </w:style>
  <w:style w:type="paragraph" w:customStyle="1" w:styleId="68A0459972CA4F949E4D0DE1DD0B5593">
    <w:name w:val="68A0459972CA4F949E4D0DE1DD0B5593"/>
    <w:pPr>
      <w:widowControl w:val="0"/>
      <w:jc w:val="both"/>
    </w:pPr>
  </w:style>
  <w:style w:type="paragraph" w:customStyle="1" w:styleId="E558DB936DA34871B92739491CFA376C">
    <w:name w:val="E558DB936DA34871B92739491CFA376C"/>
    <w:pPr>
      <w:widowControl w:val="0"/>
      <w:jc w:val="both"/>
    </w:pPr>
  </w:style>
  <w:style w:type="paragraph" w:customStyle="1" w:styleId="1DCF9AFDFA744660970D5A3CAE80CBEF">
    <w:name w:val="1DCF9AFDFA744660970D5A3CAE80CBEF"/>
    <w:pPr>
      <w:widowControl w:val="0"/>
      <w:jc w:val="both"/>
    </w:pPr>
  </w:style>
  <w:style w:type="paragraph" w:customStyle="1" w:styleId="6645FAB7F1F542BA9BEA251848DD4162">
    <w:name w:val="6645FAB7F1F542BA9BEA251848DD4162"/>
    <w:pPr>
      <w:widowControl w:val="0"/>
      <w:jc w:val="both"/>
    </w:pPr>
  </w:style>
  <w:style w:type="paragraph" w:customStyle="1" w:styleId="5562E51173D34B95BFFC423EA63863CC">
    <w:name w:val="5562E51173D34B95BFFC423EA63863CC"/>
    <w:pPr>
      <w:widowControl w:val="0"/>
      <w:jc w:val="both"/>
    </w:pPr>
  </w:style>
  <w:style w:type="paragraph" w:customStyle="1" w:styleId="036C2EA132854005B460BD0BEB0C4012">
    <w:name w:val="036C2EA132854005B460BD0BEB0C4012"/>
    <w:pPr>
      <w:widowControl w:val="0"/>
      <w:jc w:val="both"/>
    </w:pPr>
  </w:style>
  <w:style w:type="paragraph" w:customStyle="1" w:styleId="5AC1031CE7074B4C911220D8E6E0DF44">
    <w:name w:val="5AC1031CE7074B4C911220D8E6E0DF44"/>
    <w:rsid w:val="004B2AEA"/>
    <w:pPr>
      <w:widowControl w:val="0"/>
      <w:jc w:val="both"/>
    </w:pPr>
  </w:style>
  <w:style w:type="paragraph" w:customStyle="1" w:styleId="2B591409018D471BB45C5549934C9508">
    <w:name w:val="2B591409018D471BB45C5549934C9508"/>
    <w:rsid w:val="004B2A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简洁的会议纪要 .dotx</Template>
  <TotalTime>174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74995</dc:creator>
  <cp:keywords/>
  <cp:lastModifiedBy>林 n</cp:lastModifiedBy>
  <cp:revision>5</cp:revision>
  <cp:lastPrinted>2006-08-01T17:47:00Z</cp:lastPrinted>
  <dcterms:created xsi:type="dcterms:W3CDTF">2021-10-10T10:12:00Z</dcterms:created>
  <dcterms:modified xsi:type="dcterms:W3CDTF">2021-10-20T00:58:00Z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