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5EA2" w14:textId="51D8D30B" w:rsidR="001112E8" w:rsidRPr="001112E8" w:rsidRDefault="001112E8" w:rsidP="001112E8">
      <w:pPr>
        <w:keepNext/>
        <w:keepLines/>
        <w:spacing w:beforeLines="10" w:before="24" w:afterLines="10" w:after="24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7AE7D5" wp14:editId="280E9B26">
            <wp:simplePos x="0" y="0"/>
            <wp:positionH relativeFrom="margin">
              <wp:align>right</wp:align>
            </wp:positionH>
            <wp:positionV relativeFrom="paragraph">
              <wp:posOffset>18733</wp:posOffset>
            </wp:positionV>
            <wp:extent cx="1351915" cy="1148715"/>
            <wp:effectExtent l="0" t="0" r="63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12" t="27507" r="27967" b="40274"/>
                    <a:stretch/>
                  </pic:blipFill>
                  <pic:spPr bwMode="auto">
                    <a:xfrm>
                      <a:off x="0" y="0"/>
                      <a:ext cx="135191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Microsoft YaHei UI" w:eastAsia="Microsoft YaHei UI" w:hAnsi="Microsoft YaHei UI" w:cs="Times New Roman"/>
            <w:b/>
            <w:color w:val="365F91"/>
            <w:spacing w:val="8"/>
            <w:sz w:val="96"/>
          </w:rPr>
          <w:alias w:val="纪要："/>
          <w:tag w:val="纪要："/>
          <w:id w:val="1787923396"/>
          <w:placeholder>
            <w:docPart w:val="9BF1C757296742FFB0A004DDE36FF5D9"/>
          </w:placeholder>
          <w:temporary/>
          <w:showingPlcHdr/>
          <w15:appearance w15:val="hidden"/>
        </w:sdtPr>
        <w:sdtContent>
          <w:r w:rsidRPr="001112E8">
            <w:rPr>
              <w:rFonts w:ascii="Microsoft YaHei UI" w:eastAsia="Microsoft YaHei UI" w:hAnsi="Microsoft YaHei UI" w:cs="Times New Roman"/>
              <w:b/>
              <w:color w:val="365F91"/>
              <w:spacing w:val="8"/>
              <w:sz w:val="96"/>
              <w:lang w:val="zh-CN" w:bidi="zh-CN"/>
            </w:rPr>
            <w:t>纪要</w:t>
          </w:r>
        </w:sdtContent>
      </w:sdt>
      <w:r w:rsidRPr="001112E8">
        <w:t xml:space="preserve"> </w:t>
      </w:r>
      <w:r>
        <w:rPr>
          <w:rFonts w:ascii="Microsoft YaHei UI" w:eastAsia="Microsoft YaHei UI" w:hAnsi="Microsoft YaHei UI" w:cs="Times New Roman" w:hint="eastAsia"/>
          <w:b/>
          <w:color w:val="365F91"/>
          <w:spacing w:val="8"/>
          <w:lang w:val="zh-CN" w:bidi="zh-CN"/>
        </w:rPr>
        <w:t>————</w:t>
      </w:r>
      <w:r w:rsidRPr="001112E8">
        <w:rPr>
          <w:rFonts w:ascii="Microsoft YaHei UI" w:eastAsia="Microsoft YaHei UI" w:hAnsi="Microsoft YaHei UI" w:cs="Times New Roman" w:hint="eastAsia"/>
          <w:b/>
          <w:color w:val="365F91"/>
          <w:spacing w:val="8"/>
          <w:lang w:val="zh-CN" w:bidi="zh-CN"/>
        </w:rPr>
        <w:t>G</w:t>
      </w:r>
      <w:r w:rsidRPr="001112E8">
        <w:rPr>
          <w:rFonts w:ascii="Microsoft YaHei UI" w:eastAsia="Microsoft YaHei UI" w:hAnsi="Microsoft YaHei UI" w:cs="Times New Roman"/>
          <w:b/>
          <w:color w:val="365F91"/>
          <w:spacing w:val="8"/>
          <w:lang w:val="zh-CN" w:bidi="zh-CN"/>
        </w:rPr>
        <w:t>013</w:t>
      </w:r>
      <w:r w:rsidRPr="001112E8">
        <w:rPr>
          <w:rFonts w:ascii="Microsoft YaHei UI" w:eastAsia="Microsoft YaHei UI" w:hAnsi="Microsoft YaHei UI" w:cs="Times New Roman" w:hint="eastAsia"/>
          <w:b/>
          <w:color w:val="365F91"/>
          <w:spacing w:val="8"/>
          <w:lang w:val="zh-CN" w:bidi="zh-CN"/>
        </w:rPr>
        <w:t>小组</w:t>
      </w:r>
    </w:p>
    <w:p w14:paraId="52FCC237" w14:textId="77777777" w:rsidR="001112E8" w:rsidRPr="001112E8" w:rsidRDefault="001112E8" w:rsidP="001112E8">
      <w:pPr>
        <w:keepNext/>
        <w:keepLines/>
        <w:spacing w:beforeLines="10" w:before="24" w:afterLines="10" w:after="24"/>
        <w:ind w:left="0"/>
        <w:jc w:val="right"/>
        <w:rPr>
          <w:rFonts w:hint="eastAsia"/>
        </w:rPr>
      </w:pPr>
    </w:p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10456"/>
      </w:tblGrid>
      <w:tr w:rsidR="00350F6A" w:rsidRPr="00350F6A" w14:paraId="4FFA86A0" w14:textId="77777777" w:rsidTr="00350F6A"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输入标题："/>
            <w:tag w:val="输入标题："/>
            <w:id w:val="561824564"/>
            <w:placeholder>
              <w:docPart w:val="D404D652DBEA43E2B34AB10E352E3A21"/>
            </w:placeholder>
            <w:temporary/>
            <w:showingPlcHdr/>
            <w15:appearance w15:val="hidden"/>
          </w:sdtPr>
          <w:sdtContent>
            <w:tc>
              <w:tcPr>
                <w:tcW w:w="10456" w:type="dxa"/>
              </w:tcPr>
              <w:p w14:paraId="1B34B46D" w14:textId="77777777" w:rsidR="00350F6A" w:rsidRPr="00350F6A" w:rsidRDefault="00350F6A" w:rsidP="00350F6A">
                <w:pPr>
                  <w:spacing w:beforeLines="10" w:before="24" w:afterLines="10" w:after="24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fffff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3483"/>
        <w:gridCol w:w="3485"/>
        <w:gridCol w:w="3488"/>
      </w:tblGrid>
      <w:tr w:rsidR="00350F6A" w:rsidRPr="00350F6A" w14:paraId="75C8E109" w14:textId="77777777" w:rsidTr="0035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590B7779" w14:textId="2FA48EB0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10.</w:t>
            </w:r>
            <w:r>
              <w:rPr>
                <w:rFonts w:ascii="Microsoft YaHei UI" w:eastAsia="Microsoft YaHei UI" w:hAnsi="Microsoft YaHei UI" w:cs="Times New Roman"/>
                <w:spacing w:val="8"/>
              </w:rPr>
              <w:t>20</w:t>
            </w:r>
          </w:p>
        </w:tc>
        <w:tc>
          <w:tcPr>
            <w:tcW w:w="2876" w:type="dxa"/>
          </w:tcPr>
          <w:p w14:paraId="27F34482" w14:textId="0CF07FFD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/>
                <w:spacing w:val="8"/>
              </w:rPr>
              <w:t>17</w:t>
            </w: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：00-</w:t>
            </w:r>
            <w:r>
              <w:rPr>
                <w:rFonts w:ascii="Microsoft YaHei UI" w:eastAsia="Microsoft YaHei UI" w:hAnsi="Microsoft YaHei UI" w:cs="Times New Roman"/>
                <w:spacing w:val="8"/>
              </w:rPr>
              <w:t>17</w:t>
            </w: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：</w:t>
            </w:r>
            <w:r>
              <w:rPr>
                <w:rFonts w:ascii="Microsoft YaHei UI" w:eastAsia="Microsoft YaHei UI" w:hAnsi="Microsoft YaHei UI" w:cs="Times New Roman"/>
                <w:spacing w:val="8"/>
              </w:rPr>
              <w:t>48</w:t>
            </w:r>
          </w:p>
        </w:tc>
        <w:tc>
          <w:tcPr>
            <w:tcW w:w="2879" w:type="dxa"/>
          </w:tcPr>
          <w:p w14:paraId="3A980A1E" w14:textId="500F9159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座谈</w:t>
            </w: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会议</w:t>
            </w:r>
          </w:p>
        </w:tc>
      </w:tr>
    </w:tbl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612"/>
        <w:gridCol w:w="7844"/>
      </w:tblGrid>
      <w:tr w:rsidR="00350F6A" w:rsidRPr="00350F6A" w14:paraId="4188339D" w14:textId="77777777" w:rsidTr="00350F6A"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会议组织者："/>
            <w:tag w:val="会议组织者："/>
            <w:id w:val="1084338960"/>
            <w:placeholder>
              <w:docPart w:val="8D6869B1CC0A40299F40C0ADB90C655F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366E02B1" w14:textId="77777777" w:rsidR="00350F6A" w:rsidRPr="00350F6A" w:rsidRDefault="00350F6A" w:rsidP="00350F6A">
                <w:pPr>
                  <w:spacing w:beforeLines="10" w:before="24" w:afterLines="10" w:after="24"/>
                  <w:ind w:left="0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356A13D9" w14:textId="77777777" w:rsidR="00350F6A" w:rsidRPr="00350F6A" w:rsidRDefault="00350F6A" w:rsidP="00350F6A">
            <w:pPr>
              <w:spacing w:beforeLines="10" w:before="24" w:afterLines="10" w:after="24"/>
              <w:ind w:left="0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林安晨</w:t>
            </w:r>
          </w:p>
        </w:tc>
      </w:tr>
      <w:tr w:rsidR="00350F6A" w:rsidRPr="00350F6A" w14:paraId="76317717" w14:textId="77777777" w:rsidTr="00350F6A"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会议类型："/>
            <w:tag w:val="会议类型："/>
            <w:id w:val="757176080"/>
            <w:placeholder>
              <w:docPart w:val="C8368B077DF043FE92AC1146EFB78AA8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130E853" w14:textId="77777777" w:rsidR="00350F6A" w:rsidRPr="00350F6A" w:rsidRDefault="00350F6A" w:rsidP="00350F6A">
                <w:pPr>
                  <w:spacing w:beforeLines="10" w:before="24" w:afterLines="10" w:after="24"/>
                  <w:ind w:left="0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6C4D8D45" w14:textId="4207F3E5" w:rsidR="00350F6A" w:rsidRPr="00350F6A" w:rsidRDefault="00350F6A" w:rsidP="00350F6A">
            <w:pPr>
              <w:spacing w:beforeLines="10" w:before="24" w:afterLines="10" w:after="24"/>
              <w:ind w:left="0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项目需求规格说明</w:t>
            </w:r>
          </w:p>
        </w:tc>
      </w:tr>
      <w:tr w:rsidR="00350F6A" w:rsidRPr="00350F6A" w14:paraId="1CD9FA95" w14:textId="77777777" w:rsidTr="00350F6A"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主持人："/>
            <w:tag w:val="主持人:"/>
            <w:id w:val="1594351023"/>
            <w:placeholder>
              <w:docPart w:val="691482D892C044F0A3C91EC96F4B24F0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62B2A444" w14:textId="77777777" w:rsidR="00350F6A" w:rsidRPr="00350F6A" w:rsidRDefault="00350F6A" w:rsidP="00350F6A">
                <w:pPr>
                  <w:spacing w:beforeLines="10" w:before="24" w:afterLines="10" w:after="24"/>
                  <w:ind w:left="0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7A54A8BB" w14:textId="77777777" w:rsidR="00350F6A" w:rsidRPr="00350F6A" w:rsidRDefault="00350F6A" w:rsidP="00350F6A">
            <w:pPr>
              <w:spacing w:beforeLines="10" w:before="24" w:afterLines="10" w:after="24"/>
              <w:ind w:left="0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林安晨</w:t>
            </w:r>
          </w:p>
        </w:tc>
      </w:tr>
      <w:tr w:rsidR="00350F6A" w:rsidRPr="00350F6A" w14:paraId="0C12E94C" w14:textId="77777777" w:rsidTr="00350F6A"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记录员："/>
            <w:tag w:val="记录员:"/>
            <w:id w:val="-1536193041"/>
            <w:placeholder>
              <w:docPart w:val="12814E54B7E940DF89EA1046588BECDD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716EE84A" w14:textId="77777777" w:rsidR="00350F6A" w:rsidRPr="00350F6A" w:rsidRDefault="00350F6A" w:rsidP="00350F6A">
                <w:pPr>
                  <w:spacing w:beforeLines="10" w:before="24" w:afterLines="10" w:after="24"/>
                  <w:ind w:left="0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46D247A2" w14:textId="77777777" w:rsidR="00350F6A" w:rsidRPr="00350F6A" w:rsidRDefault="00350F6A" w:rsidP="00350F6A">
            <w:pPr>
              <w:spacing w:beforeLines="10" w:before="24" w:afterLines="10" w:after="24"/>
              <w:ind w:left="0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许淇凯</w:t>
            </w:r>
          </w:p>
        </w:tc>
      </w:tr>
      <w:tr w:rsidR="00350F6A" w:rsidRPr="00350F6A" w14:paraId="00071793" w14:textId="77777777" w:rsidTr="00350F6A"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计时员："/>
            <w:tag w:val="计时员:"/>
            <w:id w:val="-1527715997"/>
            <w:placeholder>
              <w:docPart w:val="6AECDE8087CD4EBC863CEE5786396A5F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C8CBB1C" w14:textId="77777777" w:rsidR="00350F6A" w:rsidRPr="00350F6A" w:rsidRDefault="00350F6A" w:rsidP="00350F6A">
                <w:pPr>
                  <w:spacing w:beforeLines="10" w:before="24" w:afterLines="10" w:after="24"/>
                  <w:ind w:left="0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4DF30B58" w14:textId="77777777" w:rsidR="00350F6A" w:rsidRPr="00350F6A" w:rsidRDefault="00350F6A" w:rsidP="00350F6A">
            <w:pPr>
              <w:spacing w:beforeLines="10" w:before="24" w:afterLines="10" w:after="24"/>
              <w:ind w:left="0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孙雷明</w:t>
            </w:r>
          </w:p>
        </w:tc>
      </w:tr>
      <w:tr w:rsidR="00350F6A" w:rsidRPr="00350F6A" w14:paraId="5588E539" w14:textId="77777777" w:rsidTr="00350F6A"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与会者："/>
            <w:tag w:val="与会者:"/>
            <w:id w:val="-1433277555"/>
            <w:placeholder>
              <w:docPart w:val="AD0F2ABF1EA4496A8F4F3BEE870A1B15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B200565" w14:textId="77777777" w:rsidR="00350F6A" w:rsidRPr="00350F6A" w:rsidRDefault="00350F6A" w:rsidP="00350F6A">
                <w:pPr>
                  <w:spacing w:beforeLines="10" w:before="24" w:afterLines="10" w:after="24"/>
                  <w:ind w:left="0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067BC6DE" w14:textId="77777777" w:rsidR="00350F6A" w:rsidRPr="00350F6A" w:rsidRDefault="00350F6A" w:rsidP="00350F6A">
            <w:pPr>
              <w:spacing w:beforeLines="10" w:before="24" w:afterLines="10" w:after="24"/>
              <w:ind w:left="0"/>
              <w:rPr>
                <w:rFonts w:ascii="Microsoft YaHei UI" w:eastAsia="Microsoft YaHei UI" w:hAnsi="Microsoft YaHei UI" w:cs="Times New Roman"/>
                <w:spacing w:val="8"/>
                <w:lang w:val="zh-CN" w:bidi="zh-CN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  <w:lang w:val="zh-CN" w:bidi="zh-CN"/>
              </w:rPr>
              <w:t>许淇凯、孙雷明、林安晨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10456"/>
      </w:tblGrid>
      <w:tr w:rsidR="00350F6A" w:rsidRPr="00350F6A" w14:paraId="36C9E550" w14:textId="77777777" w:rsidTr="00350F6A">
        <w:tc>
          <w:tcPr>
            <w:tcW w:w="8630" w:type="dxa"/>
          </w:tcPr>
          <w:p w14:paraId="7FCEACD8" w14:textId="5C350939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  <w:lang w:val="zh-CN" w:bidi="zh-CN"/>
              </w:rPr>
              <w:t>项目需求规格说明</w:t>
            </w:r>
            <w:r w:rsidRPr="00350F6A">
              <w:rPr>
                <w:rFonts w:ascii="Microsoft YaHei UI" w:eastAsia="Microsoft YaHei UI" w:hAnsi="Microsoft YaHei UI" w:cs="Times New Roman" w:hint="eastAsia"/>
                <w:spacing w:val="8"/>
                <w:lang w:val="zh-CN" w:bidi="zh-CN"/>
              </w:rPr>
              <w:t>文档</w:t>
            </w:r>
          </w:p>
        </w:tc>
      </w:tr>
    </w:tbl>
    <w:tbl>
      <w:tblPr>
        <w:tblStyle w:val="afffff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612"/>
        <w:gridCol w:w="7844"/>
      </w:tblGrid>
      <w:tr w:rsidR="00350F6A" w:rsidRPr="00350F6A" w14:paraId="2953C7A5" w14:textId="77777777" w:rsidTr="0035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7A6EF7DD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10分钟</w:t>
            </w:r>
          </w:p>
        </w:tc>
        <w:tc>
          <w:tcPr>
            <w:tcW w:w="6474" w:type="dxa"/>
          </w:tcPr>
          <w:p w14:paraId="0E27D645" w14:textId="372B1A4F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许淇凯</w:t>
            </w: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、林安晨</w:t>
            </w:r>
          </w:p>
        </w:tc>
      </w:tr>
      <w:tr w:rsidR="00350F6A" w:rsidRPr="00350F6A" w14:paraId="4079FBE2" w14:textId="77777777" w:rsidTr="00E32E99">
        <w:tc>
          <w:tcPr>
            <w:tcW w:w="2156" w:type="dxa"/>
          </w:tcPr>
          <w:p w14:paraId="0E1ECFB9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sdt>
              <w:sdtPr>
                <w:rPr>
                  <w:rFonts w:ascii="Microsoft YaHei UI" w:eastAsia="Microsoft YaHei UI" w:hAnsi="Microsoft YaHei UI" w:cs="Times New Roman"/>
                  <w:spacing w:val="8"/>
                </w:rPr>
                <w:alias w:val="议程 1，讨论："/>
                <w:tag w:val="议程 1，讨论："/>
                <w:id w:val="-1728220070"/>
                <w:placeholder>
                  <w:docPart w:val="DB6276D4775644D1972A1B86C55CA48B"/>
                </w:placeholder>
                <w:temporary/>
                <w:showingPlcHdr/>
                <w15:appearance w15:val="hidden"/>
              </w:sdtPr>
              <w:sdtContent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4F13AA52" w14:textId="3A2DD2A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hint="eastAsia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需要</w:t>
            </w: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根据</w:t>
            </w:r>
            <w:r w:rsidRPr="00350F6A">
              <w:rPr>
                <w:rFonts w:ascii="Microsoft YaHei UI" w:eastAsia="Microsoft YaHei UI" w:hAnsi="Microsoft YaHei UI" w:hint="eastAsia"/>
                <w:spacing w:val="8"/>
              </w:rPr>
              <w:t>计算机软件需求规格说明书（GB/T 9385-2008）</w:t>
            </w:r>
            <w:r>
              <w:rPr>
                <w:rFonts w:ascii="Microsoft YaHei UI" w:eastAsia="Microsoft YaHei UI" w:hAnsi="Microsoft YaHei UI" w:hint="eastAsia"/>
                <w:spacing w:val="8"/>
              </w:rPr>
              <w:t>的模板为基础，查找资料并编辑。</w:t>
            </w: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将模板中的任务大项分割再重新分配</w:t>
            </w: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新的任务</w:t>
            </w:r>
          </w:p>
        </w:tc>
      </w:tr>
      <w:tr w:rsidR="00350F6A" w:rsidRPr="00350F6A" w14:paraId="77308BF7" w14:textId="77777777" w:rsidTr="00E32E99"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议程 1，结论："/>
            <w:tag w:val="议程 1，结论："/>
            <w:id w:val="2041089895"/>
            <w:placeholder>
              <w:docPart w:val="E929705CA98645758765D6BA8D4CDBF1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2C0DCC1" w14:textId="77777777" w:rsidR="00350F6A" w:rsidRPr="00350F6A" w:rsidRDefault="00350F6A" w:rsidP="00350F6A">
                <w:pPr>
                  <w:spacing w:beforeLines="10" w:before="24" w:afterLines="10" w:after="24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5BE18ECF" w14:textId="2D323C84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由</w:t>
            </w: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许淇凯查找软件需求规格说明书模板，林安晨将模板中的任务大项分割再重新分配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6258"/>
        <w:gridCol w:w="2310"/>
        <w:gridCol w:w="1888"/>
      </w:tblGrid>
      <w:tr w:rsidR="00350F6A" w:rsidRPr="00350F6A" w14:paraId="707C50C6" w14:textId="77777777" w:rsidTr="0035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议程 1，拟办事项："/>
            <w:tag w:val="议程 1，拟办事项："/>
            <w:id w:val="-824669571"/>
            <w:placeholder>
              <w:docPart w:val="6F20F022108C41FA9E92190347C8B21D"/>
            </w:placeholder>
            <w:temporary/>
            <w:showingPlcHdr/>
            <w15:appearance w15:val="hidden"/>
          </w:sdtPr>
          <w:sdtContent>
            <w:tc>
              <w:tcPr>
                <w:tcW w:w="4966" w:type="dxa"/>
              </w:tcPr>
              <w:p w14:paraId="1C766ABC" w14:textId="77777777" w:rsidR="00350F6A" w:rsidRPr="00350F6A" w:rsidRDefault="00350F6A" w:rsidP="00350F6A">
                <w:pPr>
                  <w:spacing w:beforeLines="10" w:before="24" w:afterLines="10" w:after="24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议程 1，负责人："/>
            <w:tag w:val="议程 1，负责人："/>
            <w:id w:val="-781569522"/>
            <w:placeholder>
              <w:docPart w:val="A6E5E996145E46FA92A9A19D4D3BA4A9"/>
            </w:placeholder>
            <w:temporary/>
            <w:showingPlcHdr/>
            <w15:appearance w15:val="hidden"/>
          </w:sdtPr>
          <w:sdtContent>
            <w:tc>
              <w:tcPr>
                <w:tcW w:w="1833" w:type="dxa"/>
              </w:tcPr>
              <w:p w14:paraId="05E96646" w14:textId="77777777" w:rsidR="00350F6A" w:rsidRPr="00350F6A" w:rsidRDefault="00350F6A" w:rsidP="00350F6A">
                <w:pPr>
                  <w:spacing w:beforeLines="10" w:before="24" w:afterLines="10" w:after="24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议程 1，截止时间："/>
            <w:tag w:val="议程 1，截止日期:"/>
            <w:id w:val="-253817730"/>
            <w:placeholder>
              <w:docPart w:val="87D0BDC985BE458FA3D10E351682C3A0"/>
            </w:placeholder>
            <w:temporary/>
            <w:showingPlcHdr/>
            <w15:appearance w15:val="hidden"/>
          </w:sdtPr>
          <w:sdtContent>
            <w:tc>
              <w:tcPr>
                <w:tcW w:w="1498" w:type="dxa"/>
              </w:tcPr>
              <w:p w14:paraId="660532D7" w14:textId="77777777" w:rsidR="00350F6A" w:rsidRPr="00350F6A" w:rsidRDefault="00350F6A" w:rsidP="00350F6A">
                <w:pPr>
                  <w:spacing w:beforeLines="10" w:before="24" w:afterLines="10" w:after="24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截止时间</w:t>
                </w:r>
              </w:p>
            </w:tc>
          </w:sdtContent>
        </w:sdt>
      </w:tr>
      <w:tr w:rsidR="00350F6A" w:rsidRPr="00350F6A" w14:paraId="4BCC5DB8" w14:textId="77777777" w:rsidTr="00E32E99">
        <w:tc>
          <w:tcPr>
            <w:tcW w:w="4966" w:type="dxa"/>
          </w:tcPr>
          <w:p w14:paraId="6C33A0A2" w14:textId="1B67565A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项目需求规格说明</w:t>
            </w: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文档</w:t>
            </w: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模板</w:t>
            </w:r>
          </w:p>
        </w:tc>
        <w:tc>
          <w:tcPr>
            <w:tcW w:w="1833" w:type="dxa"/>
          </w:tcPr>
          <w:p w14:paraId="13A6457D" w14:textId="1A8E3876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许淇凯</w:t>
            </w:r>
          </w:p>
        </w:tc>
        <w:tc>
          <w:tcPr>
            <w:tcW w:w="1498" w:type="dxa"/>
          </w:tcPr>
          <w:p w14:paraId="6CC48FC5" w14:textId="1FDC0EE6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10</w:t>
            </w:r>
            <w:r>
              <w:rPr>
                <w:rFonts w:ascii="Microsoft YaHei UI" w:eastAsia="Microsoft YaHei UI" w:hAnsi="Microsoft YaHei UI" w:cs="Times New Roman"/>
                <w:spacing w:val="8"/>
              </w:rPr>
              <w:t>.20</w:t>
            </w:r>
          </w:p>
        </w:tc>
      </w:tr>
      <w:tr w:rsidR="00350F6A" w:rsidRPr="00350F6A" w14:paraId="67C8D678" w14:textId="77777777" w:rsidTr="00E32E99">
        <w:tc>
          <w:tcPr>
            <w:tcW w:w="4966" w:type="dxa"/>
          </w:tcPr>
          <w:p w14:paraId="7A343E12" w14:textId="37B929A5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项目需求规格说明</w:t>
            </w: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文档</w:t>
            </w: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编写</w:t>
            </w:r>
          </w:p>
        </w:tc>
        <w:tc>
          <w:tcPr>
            <w:tcW w:w="1833" w:type="dxa"/>
          </w:tcPr>
          <w:p w14:paraId="413E3DC3" w14:textId="7BC55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许淇凯</w:t>
            </w:r>
          </w:p>
        </w:tc>
        <w:tc>
          <w:tcPr>
            <w:tcW w:w="1498" w:type="dxa"/>
          </w:tcPr>
          <w:p w14:paraId="0BD43A2F" w14:textId="709CF659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10.</w:t>
            </w:r>
            <w:r>
              <w:rPr>
                <w:rFonts w:ascii="Microsoft YaHei UI" w:eastAsia="Microsoft YaHei UI" w:hAnsi="Microsoft YaHei UI" w:cs="Times New Roman"/>
                <w:spacing w:val="8"/>
              </w:rPr>
              <w:t>23</w:t>
            </w:r>
          </w:p>
        </w:tc>
      </w:tr>
      <w:tr w:rsidR="004507C7" w:rsidRPr="00350F6A" w14:paraId="334C3168" w14:textId="77777777" w:rsidTr="00E32E99">
        <w:tc>
          <w:tcPr>
            <w:tcW w:w="4966" w:type="dxa"/>
          </w:tcPr>
          <w:p w14:paraId="0F4EEC6E" w14:textId="0537A79C" w:rsidR="004507C7" w:rsidRDefault="004507C7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 w:hint="eastAsia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文档</w:t>
            </w: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任务大项ER图及其数字字典</w:t>
            </w:r>
          </w:p>
        </w:tc>
        <w:tc>
          <w:tcPr>
            <w:tcW w:w="1833" w:type="dxa"/>
          </w:tcPr>
          <w:p w14:paraId="61D0ED15" w14:textId="67CA5774" w:rsidR="004507C7" w:rsidRDefault="004507C7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 w:hint="eastAsia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孙雷明</w:t>
            </w:r>
          </w:p>
        </w:tc>
        <w:tc>
          <w:tcPr>
            <w:tcW w:w="1498" w:type="dxa"/>
          </w:tcPr>
          <w:p w14:paraId="27243684" w14:textId="1EFD1D9E" w:rsidR="004507C7" w:rsidRPr="00350F6A" w:rsidRDefault="004507C7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 w:hint="eastAsia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1</w:t>
            </w:r>
            <w:r>
              <w:rPr>
                <w:rFonts w:ascii="Microsoft YaHei UI" w:eastAsia="Microsoft YaHei UI" w:hAnsi="Microsoft YaHei UI" w:cs="Times New Roman"/>
                <w:spacing w:val="8"/>
              </w:rPr>
              <w:t>0.23</w:t>
            </w:r>
          </w:p>
        </w:tc>
      </w:tr>
      <w:tr w:rsidR="00350F6A" w:rsidRPr="00350F6A" w14:paraId="42F1C309" w14:textId="77777777" w:rsidTr="00E32E99">
        <w:tc>
          <w:tcPr>
            <w:tcW w:w="4966" w:type="dxa"/>
          </w:tcPr>
          <w:p w14:paraId="1ED898AE" w14:textId="61083DA0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文档的整合和修改</w:t>
            </w:r>
          </w:p>
        </w:tc>
        <w:tc>
          <w:tcPr>
            <w:tcW w:w="1833" w:type="dxa"/>
          </w:tcPr>
          <w:p w14:paraId="766611F1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林安晨</w:t>
            </w:r>
          </w:p>
        </w:tc>
        <w:tc>
          <w:tcPr>
            <w:tcW w:w="1498" w:type="dxa"/>
          </w:tcPr>
          <w:p w14:paraId="44CB365F" w14:textId="4E7EE9D8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10.</w:t>
            </w:r>
            <w:r>
              <w:rPr>
                <w:rFonts w:ascii="Microsoft YaHei UI" w:eastAsia="Microsoft YaHei UI" w:hAnsi="Microsoft YaHei UI" w:cs="Times New Roman"/>
                <w:spacing w:val="8"/>
              </w:rPr>
              <w:t>24</w:t>
            </w:r>
          </w:p>
        </w:tc>
      </w:tr>
    </w:tbl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10456"/>
      </w:tblGrid>
      <w:tr w:rsidR="00350F6A" w:rsidRPr="00350F6A" w14:paraId="16D0AC1C" w14:textId="77777777" w:rsidTr="00350F6A">
        <w:tc>
          <w:tcPr>
            <w:tcW w:w="8297" w:type="dxa"/>
          </w:tcPr>
          <w:p w14:paraId="4FD41905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ppt编写</w:t>
            </w:r>
          </w:p>
        </w:tc>
      </w:tr>
    </w:tbl>
    <w:tbl>
      <w:tblPr>
        <w:tblStyle w:val="afffff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612"/>
        <w:gridCol w:w="7844"/>
      </w:tblGrid>
      <w:tr w:rsidR="00350F6A" w:rsidRPr="00350F6A" w14:paraId="35093DFD" w14:textId="77777777" w:rsidTr="0035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5E677919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5分钟</w:t>
            </w:r>
          </w:p>
        </w:tc>
        <w:tc>
          <w:tcPr>
            <w:tcW w:w="6474" w:type="dxa"/>
          </w:tcPr>
          <w:p w14:paraId="429DA67F" w14:textId="3BB014A8" w:rsidR="00350F6A" w:rsidRPr="00350F6A" w:rsidRDefault="004507C7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林安晨</w:t>
            </w:r>
          </w:p>
        </w:tc>
      </w:tr>
      <w:tr w:rsidR="00350F6A" w:rsidRPr="00350F6A" w14:paraId="38A31167" w14:textId="77777777" w:rsidTr="00E32E99">
        <w:tc>
          <w:tcPr>
            <w:tcW w:w="2156" w:type="dxa"/>
          </w:tcPr>
          <w:p w14:paraId="3E9BE34F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sdt>
              <w:sdtPr>
                <w:rPr>
                  <w:rFonts w:ascii="Microsoft YaHei UI" w:eastAsia="Microsoft YaHei UI" w:hAnsi="Microsoft YaHei UI" w:cs="Times New Roman"/>
                  <w:spacing w:val="8"/>
                </w:rPr>
                <w:alias w:val="议程 3，讨论："/>
                <w:tag w:val="议程 3，讨论："/>
                <w:id w:val="-1757741404"/>
                <w:placeholder>
                  <w:docPart w:val="796F43C7DA9C45C7BC124CCF10F02897"/>
                </w:placeholder>
                <w:temporary/>
                <w:showingPlcHdr/>
                <w15:appearance w15:val="hidden"/>
              </w:sdtPr>
              <w:sdtContent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7D6C23B7" w14:textId="7012AEF9" w:rsidR="00350F6A" w:rsidRPr="00350F6A" w:rsidRDefault="004507C7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需要在PPT中展现文档的内容</w:t>
            </w:r>
            <w:r w:rsidR="005E1356">
              <w:rPr>
                <w:rFonts w:ascii="Microsoft YaHei UI" w:eastAsia="Microsoft YaHei UI" w:hAnsi="Microsoft YaHei UI" w:cs="Times New Roman" w:hint="eastAsia"/>
                <w:spacing w:val="8"/>
              </w:rPr>
              <w:t>，将课程项目需求说明评审表中的内容清晰的展示</w:t>
            </w:r>
            <w:r w:rsidR="001112E8">
              <w:rPr>
                <w:rFonts w:ascii="Microsoft YaHei UI" w:eastAsia="Microsoft YaHei UI" w:hAnsi="Microsoft YaHei UI" w:cs="Times New Roman" w:hint="eastAsia"/>
                <w:spacing w:val="8"/>
              </w:rPr>
              <w:t>，需要将用户原型，用户需求，项目配置管理，数字字典等展现</w:t>
            </w:r>
          </w:p>
        </w:tc>
      </w:tr>
      <w:tr w:rsidR="00350F6A" w:rsidRPr="00350F6A" w14:paraId="4C049E6F" w14:textId="77777777" w:rsidTr="00E32E99"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议程 3，结论："/>
            <w:tag w:val="议程 3，结论："/>
            <w:id w:val="2112241888"/>
            <w:placeholder>
              <w:docPart w:val="C546F969848D4810AEB4994BABC408A1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62DF61E0" w14:textId="77777777" w:rsidR="00350F6A" w:rsidRPr="00350F6A" w:rsidRDefault="00350F6A" w:rsidP="00350F6A">
                <w:pPr>
                  <w:spacing w:beforeLines="10" w:before="24" w:afterLines="10" w:after="24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2EBAB6D4" w14:textId="2214331D" w:rsidR="00350F6A" w:rsidRPr="00350F6A" w:rsidRDefault="001112E8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由林安晨在项目需求规格文档完成后，修改并整合成员完成任务，以此编写PPT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6258"/>
        <w:gridCol w:w="2310"/>
        <w:gridCol w:w="1888"/>
      </w:tblGrid>
      <w:tr w:rsidR="00350F6A" w:rsidRPr="00350F6A" w14:paraId="25F90AAE" w14:textId="77777777" w:rsidTr="0035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议程 3，拟办事项："/>
            <w:tag w:val="议程 3，拟办事项："/>
            <w:id w:val="-419567216"/>
            <w:placeholder>
              <w:docPart w:val="A89F3E08D19542F68D263E44E29D40E7"/>
            </w:placeholder>
            <w:temporary/>
            <w:showingPlcHdr/>
            <w15:appearance w15:val="hidden"/>
          </w:sdtPr>
          <w:sdtContent>
            <w:tc>
              <w:tcPr>
                <w:tcW w:w="4966" w:type="dxa"/>
              </w:tcPr>
              <w:p w14:paraId="683EE3BC" w14:textId="77777777" w:rsidR="00350F6A" w:rsidRPr="00350F6A" w:rsidRDefault="00350F6A" w:rsidP="00350F6A">
                <w:pPr>
                  <w:spacing w:beforeLines="10" w:before="24" w:afterLines="10" w:after="24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议程 3，负责人："/>
            <w:tag w:val="议程 3，负责人："/>
            <w:id w:val="-1454252524"/>
            <w:placeholder>
              <w:docPart w:val="AA47AB1E46994EBFA4C19CD846D38A8A"/>
            </w:placeholder>
            <w:temporary/>
            <w:showingPlcHdr/>
            <w15:appearance w15:val="hidden"/>
          </w:sdtPr>
          <w:sdtContent>
            <w:tc>
              <w:tcPr>
                <w:tcW w:w="1833" w:type="dxa"/>
              </w:tcPr>
              <w:p w14:paraId="4FB39437" w14:textId="77777777" w:rsidR="00350F6A" w:rsidRPr="00350F6A" w:rsidRDefault="00350F6A" w:rsidP="00350F6A">
                <w:pPr>
                  <w:spacing w:beforeLines="10" w:before="24" w:afterLines="10" w:after="24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议程 3，截止时间："/>
            <w:tag w:val="议程 3，截止日期:"/>
            <w:id w:val="272302911"/>
            <w:placeholder>
              <w:docPart w:val="644C52AD7FE34D7897BF0789BDBD1CC3"/>
            </w:placeholder>
            <w:temporary/>
            <w:showingPlcHdr/>
            <w15:appearance w15:val="hidden"/>
          </w:sdtPr>
          <w:sdtContent>
            <w:tc>
              <w:tcPr>
                <w:tcW w:w="1498" w:type="dxa"/>
              </w:tcPr>
              <w:p w14:paraId="3749D18E" w14:textId="77777777" w:rsidR="00350F6A" w:rsidRPr="00350F6A" w:rsidRDefault="00350F6A" w:rsidP="00350F6A">
                <w:pPr>
                  <w:spacing w:beforeLines="10" w:before="24" w:afterLines="10" w:after="24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截止时间</w:t>
                </w:r>
              </w:p>
            </w:tc>
          </w:sdtContent>
        </w:sdt>
      </w:tr>
      <w:tr w:rsidR="00350F6A" w:rsidRPr="00350F6A" w14:paraId="462CE03C" w14:textId="77777777" w:rsidTr="00E32E99">
        <w:tc>
          <w:tcPr>
            <w:tcW w:w="4966" w:type="dxa"/>
          </w:tcPr>
          <w:p w14:paraId="5E1B83BC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编写ppt</w:t>
            </w:r>
          </w:p>
        </w:tc>
        <w:tc>
          <w:tcPr>
            <w:tcW w:w="1833" w:type="dxa"/>
          </w:tcPr>
          <w:p w14:paraId="6099AAEC" w14:textId="24E29A88" w:rsidR="00350F6A" w:rsidRPr="00350F6A" w:rsidRDefault="00A31052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林安晨</w:t>
            </w:r>
          </w:p>
        </w:tc>
        <w:tc>
          <w:tcPr>
            <w:tcW w:w="1498" w:type="dxa"/>
          </w:tcPr>
          <w:p w14:paraId="023F0198" w14:textId="4E4D646E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10.</w:t>
            </w:r>
            <w:r w:rsidR="00A31052">
              <w:rPr>
                <w:rFonts w:ascii="Microsoft YaHei UI" w:eastAsia="Microsoft YaHei UI" w:hAnsi="Microsoft YaHei UI" w:cs="Times New Roman"/>
                <w:spacing w:val="8"/>
              </w:rPr>
              <w:t>24</w:t>
            </w:r>
          </w:p>
        </w:tc>
      </w:tr>
      <w:tr w:rsidR="00350F6A" w:rsidRPr="00350F6A" w14:paraId="2709E985" w14:textId="77777777" w:rsidTr="00E32E99">
        <w:tc>
          <w:tcPr>
            <w:tcW w:w="4966" w:type="dxa"/>
          </w:tcPr>
          <w:p w14:paraId="42A34A98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检查ppt</w:t>
            </w:r>
          </w:p>
        </w:tc>
        <w:tc>
          <w:tcPr>
            <w:tcW w:w="1833" w:type="dxa"/>
          </w:tcPr>
          <w:p w14:paraId="0D71902C" w14:textId="7C4F44A0" w:rsidR="00350F6A" w:rsidRPr="00350F6A" w:rsidRDefault="00A31052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孙雷明</w:t>
            </w:r>
          </w:p>
        </w:tc>
        <w:tc>
          <w:tcPr>
            <w:tcW w:w="1498" w:type="dxa"/>
          </w:tcPr>
          <w:p w14:paraId="58B4B17D" w14:textId="63BA62DA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10.</w:t>
            </w:r>
            <w:r w:rsidR="00A31052">
              <w:rPr>
                <w:rFonts w:ascii="Microsoft YaHei UI" w:eastAsia="Microsoft YaHei UI" w:hAnsi="Microsoft YaHei UI" w:cs="Times New Roman"/>
                <w:spacing w:val="8"/>
              </w:rPr>
              <w:t>24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10456"/>
      </w:tblGrid>
      <w:tr w:rsidR="00350F6A" w:rsidRPr="00350F6A" w14:paraId="1F0E9085" w14:textId="77777777" w:rsidTr="004507C7">
        <w:tc>
          <w:tcPr>
            <w:tcW w:w="10456" w:type="dxa"/>
          </w:tcPr>
          <w:p w14:paraId="42505661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小组成员评价</w:t>
            </w:r>
          </w:p>
        </w:tc>
      </w:tr>
    </w:tbl>
    <w:tbl>
      <w:tblPr>
        <w:tblStyle w:val="afffff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619"/>
        <w:gridCol w:w="7837"/>
      </w:tblGrid>
      <w:tr w:rsidR="00350F6A" w:rsidRPr="00350F6A" w14:paraId="39E8C42E" w14:textId="77777777" w:rsidTr="0035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0CCB0A86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5分钟</w:t>
            </w:r>
          </w:p>
        </w:tc>
        <w:tc>
          <w:tcPr>
            <w:tcW w:w="6219" w:type="dxa"/>
          </w:tcPr>
          <w:p w14:paraId="645F5FBD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林安晨、孙雷明、许淇凯</w:t>
            </w:r>
          </w:p>
        </w:tc>
      </w:tr>
      <w:tr w:rsidR="00350F6A" w:rsidRPr="00350F6A" w14:paraId="759B2110" w14:textId="77777777" w:rsidTr="00E32E99">
        <w:tc>
          <w:tcPr>
            <w:tcW w:w="2078" w:type="dxa"/>
          </w:tcPr>
          <w:p w14:paraId="31BAEF7B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sdt>
              <w:sdtPr>
                <w:rPr>
                  <w:rFonts w:ascii="Microsoft YaHei UI" w:eastAsia="Microsoft YaHei UI" w:hAnsi="Microsoft YaHei UI" w:cs="Times New Roman"/>
                  <w:spacing w:val="8"/>
                </w:rPr>
                <w:alias w:val="议程 2，讨论："/>
                <w:tag w:val="议程 2，讨论："/>
                <w:id w:val="1962144063"/>
                <w:placeholder>
                  <w:docPart w:val="E9F0E99F3D10470987090EDE9DF59E0A"/>
                </w:placeholder>
                <w:temporary/>
                <w:showingPlcHdr/>
                <w15:appearance w15:val="hidden"/>
              </w:sdtPr>
              <w:sdtContent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219" w:type="dxa"/>
          </w:tcPr>
          <w:p w14:paraId="6B820232" w14:textId="49369B0B" w:rsidR="00350F6A" w:rsidRPr="00350F6A" w:rsidRDefault="00A31052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>
              <w:rPr>
                <w:rFonts w:ascii="Microsoft YaHei UI" w:eastAsia="Microsoft YaHei UI" w:hAnsi="Microsoft YaHei UI" w:cs="Times New Roman" w:hint="eastAsia"/>
                <w:spacing w:val="8"/>
              </w:rPr>
              <w:t>PPT和word的整合和编写占本次作业的大部分，所以林安晨占分数比较多，ER图的制作在技术方面比较繁琐，孙雷明分数较高</w:t>
            </w:r>
          </w:p>
        </w:tc>
      </w:tr>
      <w:tr w:rsidR="00350F6A" w:rsidRPr="00350F6A" w14:paraId="4206363F" w14:textId="77777777" w:rsidTr="00E32E99">
        <w:sdt>
          <w:sdtPr>
            <w:rPr>
              <w:rFonts w:ascii="Microsoft YaHei UI" w:eastAsia="Microsoft YaHei UI" w:hAnsi="Microsoft YaHei UI" w:cs="Times New Roman"/>
              <w:spacing w:val="8"/>
            </w:rPr>
            <w:alias w:val="议程 2，结论："/>
            <w:tag w:val="议程 2，结论："/>
            <w:id w:val="14348532"/>
            <w:placeholder>
              <w:docPart w:val="7FC19FC9E8E04BFCB973EF27DCB188C1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5B50480A" w14:textId="77777777" w:rsidR="00350F6A" w:rsidRPr="00350F6A" w:rsidRDefault="00350F6A" w:rsidP="00350F6A">
                <w:pPr>
                  <w:spacing w:beforeLines="10" w:before="24" w:afterLines="10" w:after="24"/>
                  <w:rPr>
                    <w:rFonts w:ascii="Microsoft YaHei UI" w:eastAsia="Microsoft YaHei UI" w:hAnsi="Microsoft YaHei UI" w:cs="Times New Roman"/>
                    <w:spacing w:val="8"/>
                  </w:rPr>
                </w:pPr>
                <w:r w:rsidRPr="00350F6A">
                  <w:rPr>
                    <w:rFonts w:ascii="Microsoft YaHei UI" w:eastAsia="Microsoft YaHei UI" w:hAnsi="Microsoft YaHei UI" w:cs="Times New Roman"/>
                    <w:spacing w:val="8"/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31E890C2" w14:textId="77777777" w:rsidR="00350F6A" w:rsidRPr="00350F6A" w:rsidRDefault="00350F6A" w:rsidP="00350F6A">
            <w:pPr>
              <w:spacing w:beforeLines="10" w:before="24" w:afterLines="10" w:after="24"/>
              <w:rPr>
                <w:rFonts w:ascii="Microsoft YaHei UI" w:eastAsia="Microsoft YaHei UI" w:hAnsi="Microsoft YaHei UI" w:cs="Times New Roman"/>
                <w:spacing w:val="8"/>
              </w:rPr>
            </w:pP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林安晨92分，许淇凯</w:t>
            </w:r>
            <w:r w:rsidRPr="00350F6A">
              <w:rPr>
                <w:rFonts w:ascii="Microsoft YaHei UI" w:eastAsia="Microsoft YaHei UI" w:hAnsi="Microsoft YaHei UI" w:cs="Times New Roman"/>
                <w:spacing w:val="8"/>
              </w:rPr>
              <w:t>90</w:t>
            </w: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孙雷明</w:t>
            </w:r>
            <w:r w:rsidRPr="00350F6A">
              <w:rPr>
                <w:rFonts w:ascii="Microsoft YaHei UI" w:eastAsia="Microsoft YaHei UI" w:hAnsi="Microsoft YaHei UI" w:cs="Times New Roman"/>
                <w:spacing w:val="8"/>
              </w:rPr>
              <w:t>91</w:t>
            </w:r>
            <w:r w:rsidRPr="00350F6A">
              <w:rPr>
                <w:rFonts w:ascii="Microsoft YaHei UI" w:eastAsia="Microsoft YaHei UI" w:hAnsi="Microsoft YaHei UI" w:cs="Times New Roman" w:hint="eastAsia"/>
                <w:spacing w:val="8"/>
              </w:rPr>
              <w:t>分。</w:t>
            </w:r>
          </w:p>
        </w:tc>
      </w:tr>
    </w:tbl>
    <w:p w14:paraId="3A82FC15" w14:textId="334E1DE3" w:rsidR="000033FD" w:rsidRPr="00350F6A" w:rsidRDefault="000033FD" w:rsidP="00350F6A"/>
    <w:sectPr w:rsidR="000033FD" w:rsidRPr="00350F6A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7091" w14:textId="77777777" w:rsidR="004E2140" w:rsidRDefault="004E2140">
      <w:pPr>
        <w:spacing w:after="0"/>
      </w:pPr>
      <w:r>
        <w:separator/>
      </w:r>
    </w:p>
  </w:endnote>
  <w:endnote w:type="continuationSeparator" w:id="0">
    <w:p w14:paraId="4178D258" w14:textId="77777777" w:rsidR="004E2140" w:rsidRDefault="004E21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265E" w14:textId="77777777"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E70F21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0786" w14:textId="77777777" w:rsidR="004E2140" w:rsidRDefault="004E2140">
      <w:pPr>
        <w:spacing w:after="0"/>
      </w:pPr>
      <w:r>
        <w:separator/>
      </w:r>
    </w:p>
  </w:footnote>
  <w:footnote w:type="continuationSeparator" w:id="0">
    <w:p w14:paraId="4C3756AB" w14:textId="77777777" w:rsidR="004E2140" w:rsidRDefault="004E21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7C7C27"/>
    <w:multiLevelType w:val="hybridMultilevel"/>
    <w:tmpl w:val="C9E28996"/>
    <w:lvl w:ilvl="0" w:tplc="CA5846AC">
      <w:start w:val="1"/>
      <w:numFmt w:val="upperLetter"/>
      <w:lvlText w:val="%1．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50"/>
    <w:rsid w:val="000033FD"/>
    <w:rsid w:val="00064C56"/>
    <w:rsid w:val="00070820"/>
    <w:rsid w:val="001005E5"/>
    <w:rsid w:val="00107A25"/>
    <w:rsid w:val="001112E8"/>
    <w:rsid w:val="001118FD"/>
    <w:rsid w:val="00152CC8"/>
    <w:rsid w:val="0017681F"/>
    <w:rsid w:val="001C4546"/>
    <w:rsid w:val="002B6C94"/>
    <w:rsid w:val="002E7469"/>
    <w:rsid w:val="002F4ABE"/>
    <w:rsid w:val="00350F6A"/>
    <w:rsid w:val="003B1BCE"/>
    <w:rsid w:val="003C1B81"/>
    <w:rsid w:val="003C6B6C"/>
    <w:rsid w:val="0041439B"/>
    <w:rsid w:val="00444D8F"/>
    <w:rsid w:val="004507C7"/>
    <w:rsid w:val="004E2140"/>
    <w:rsid w:val="0052417A"/>
    <w:rsid w:val="0052642B"/>
    <w:rsid w:val="00557792"/>
    <w:rsid w:val="005E1356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87E97"/>
    <w:rsid w:val="008E2FAF"/>
    <w:rsid w:val="0093449B"/>
    <w:rsid w:val="009916AE"/>
    <w:rsid w:val="009C4750"/>
    <w:rsid w:val="00A31052"/>
    <w:rsid w:val="00A979E1"/>
    <w:rsid w:val="00B45E12"/>
    <w:rsid w:val="00C9013A"/>
    <w:rsid w:val="00CA3AEB"/>
    <w:rsid w:val="00CB50F2"/>
    <w:rsid w:val="00CF5C61"/>
    <w:rsid w:val="00D6466C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0533C"/>
  <w15:chartTrackingRefBased/>
  <w15:docId w15:val="{370C6BD3-DADE-44E5-B598-D9E5BB9D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033FD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table" w:customStyle="1" w:styleId="afffff9">
    <w:name w:val="纪要"/>
    <w:basedOn w:val="a3"/>
    <w:uiPriority w:val="99"/>
    <w:rsid w:val="00350F6A"/>
    <w:pPr>
      <w:spacing w:before="80" w:after="80"/>
      <w:ind w:left="0"/>
    </w:p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blStylePr w:type="firstRow"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  <w:tl2br w:val="nil"/>
          <w:tr2bl w:val="nil"/>
        </w:tcBorders>
        <w:shd w:val="clear" w:color="auto" w:fill="B8CCE4"/>
      </w:tcPr>
    </w:tblStylePr>
  </w:style>
  <w:style w:type="table" w:customStyle="1" w:styleId="-">
    <w:name w:val="纪要 - 浅色"/>
    <w:basedOn w:val="a3"/>
    <w:uiPriority w:val="99"/>
    <w:rsid w:val="00350F6A"/>
    <w:pPr>
      <w:spacing w:before="80" w:after="80"/>
      <w:ind w:left="0"/>
    </w:p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blStylePr w:type="firstRow">
      <w:tblPr/>
      <w:tcPr>
        <w:tcBorders>
          <w:top w:val="nil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  <w:tl2br w:val="nil"/>
          <w:tr2bl w:val="nil"/>
        </w:tcBorders>
        <w:shd w:val="clear" w:color="auto" w:fill="DBE5F1"/>
      </w:tcPr>
    </w:tblStylePr>
  </w:style>
  <w:style w:type="table" w:customStyle="1" w:styleId="-0">
    <w:name w:val="纪要 - 深色"/>
    <w:basedOn w:val="a3"/>
    <w:uiPriority w:val="99"/>
    <w:rsid w:val="00350F6A"/>
    <w:pPr>
      <w:spacing w:before="80" w:after="80"/>
      <w:ind w:left="0"/>
    </w:pPr>
    <w:rPr>
      <w:color w:val="FFFFFF"/>
    </w:r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cPr>
      <w:shd w:val="clear" w:color="auto" w:fill="365F9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04D652DBEA43E2B34AB10E352E3A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049B83-BE97-412A-84E3-A82BFC9F25C7}"/>
      </w:docPartPr>
      <w:docPartBody>
        <w:p w:rsidR="00000000" w:rsidRDefault="00283F8B" w:rsidP="00283F8B">
          <w:pPr>
            <w:pStyle w:val="D404D652DBEA43E2B34AB10E352E3A21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8D6869B1CC0A40299F40C0ADB90C65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AA9C40-BC75-4FBE-9B4D-A0D19A1D7B41}"/>
      </w:docPartPr>
      <w:docPartBody>
        <w:p w:rsidR="00000000" w:rsidRDefault="00283F8B" w:rsidP="00283F8B">
          <w:pPr>
            <w:pStyle w:val="8D6869B1CC0A40299F40C0ADB90C655F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C8368B077DF043FE92AC1146EFB78A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B1CA16-CEAF-41A5-BF34-8A41FF4FCC78}"/>
      </w:docPartPr>
      <w:docPartBody>
        <w:p w:rsidR="00000000" w:rsidRDefault="00283F8B" w:rsidP="00283F8B">
          <w:pPr>
            <w:pStyle w:val="C8368B077DF043FE92AC1146EFB78AA8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691482D892C044F0A3C91EC96F4B24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F4D044-FC76-4A96-82CC-C7A14EB4447E}"/>
      </w:docPartPr>
      <w:docPartBody>
        <w:p w:rsidR="00000000" w:rsidRDefault="00283F8B" w:rsidP="00283F8B">
          <w:pPr>
            <w:pStyle w:val="691482D892C044F0A3C91EC96F4B24F0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12814E54B7E940DF89EA1046588BEC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5A0DD8-491D-4E9A-AB91-36AE97CCDDD7}"/>
      </w:docPartPr>
      <w:docPartBody>
        <w:p w:rsidR="00000000" w:rsidRDefault="00283F8B" w:rsidP="00283F8B">
          <w:pPr>
            <w:pStyle w:val="12814E54B7E940DF89EA1046588BECDD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6AECDE8087CD4EBC863CEE5786396A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7AB544-E827-4FCD-9446-5160772B8C07}"/>
      </w:docPartPr>
      <w:docPartBody>
        <w:p w:rsidR="00000000" w:rsidRDefault="00283F8B" w:rsidP="00283F8B">
          <w:pPr>
            <w:pStyle w:val="6AECDE8087CD4EBC863CEE5786396A5F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AD0F2ABF1EA4496A8F4F3BEE870A1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2D5C02-ECEF-442B-B893-C8B703898421}"/>
      </w:docPartPr>
      <w:docPartBody>
        <w:p w:rsidR="00000000" w:rsidRDefault="00283F8B" w:rsidP="00283F8B">
          <w:pPr>
            <w:pStyle w:val="AD0F2ABF1EA4496A8F4F3BEE870A1B15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DB6276D4775644D1972A1B86C55CA4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1917B0-EAC2-4B30-9689-68F05A209AC2}"/>
      </w:docPartPr>
      <w:docPartBody>
        <w:p w:rsidR="00000000" w:rsidRDefault="00283F8B" w:rsidP="00283F8B">
          <w:pPr>
            <w:pStyle w:val="DB6276D4775644D1972A1B86C55CA48B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E929705CA98645758765D6BA8D4CDB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88AA79-365C-41BB-B52A-1D8FFA5F23E8}"/>
      </w:docPartPr>
      <w:docPartBody>
        <w:p w:rsidR="00000000" w:rsidRDefault="00283F8B" w:rsidP="00283F8B">
          <w:pPr>
            <w:pStyle w:val="E929705CA98645758765D6BA8D4CDBF1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6F20F022108C41FA9E92190347C8B2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A447E8-3225-4CDC-9DEC-CEB47CA1D622}"/>
      </w:docPartPr>
      <w:docPartBody>
        <w:p w:rsidR="00000000" w:rsidRDefault="00283F8B" w:rsidP="00283F8B">
          <w:pPr>
            <w:pStyle w:val="6F20F022108C41FA9E92190347C8B21D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A6E5E996145E46FA92A9A19D4D3BA4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E3F07F-E617-424D-9E53-EAFCE99FF02F}"/>
      </w:docPartPr>
      <w:docPartBody>
        <w:p w:rsidR="00000000" w:rsidRDefault="00283F8B" w:rsidP="00283F8B">
          <w:pPr>
            <w:pStyle w:val="A6E5E996145E46FA92A9A19D4D3BA4A9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87D0BDC985BE458FA3D10E351682C3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F2B674-33AC-4CD4-85B9-DF550502671C}"/>
      </w:docPartPr>
      <w:docPartBody>
        <w:p w:rsidR="00000000" w:rsidRDefault="00283F8B" w:rsidP="00283F8B">
          <w:pPr>
            <w:pStyle w:val="87D0BDC985BE458FA3D10E351682C3A0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796F43C7DA9C45C7BC124CCF10F028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E40E3A-C9AF-437B-AC17-615A892D59B3}"/>
      </w:docPartPr>
      <w:docPartBody>
        <w:p w:rsidR="00000000" w:rsidRDefault="00283F8B" w:rsidP="00283F8B">
          <w:pPr>
            <w:pStyle w:val="796F43C7DA9C45C7BC124CCF10F02897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C546F969848D4810AEB4994BABC408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C2D541-016F-457A-BD6E-B69922567645}"/>
      </w:docPartPr>
      <w:docPartBody>
        <w:p w:rsidR="00000000" w:rsidRDefault="00283F8B" w:rsidP="00283F8B">
          <w:pPr>
            <w:pStyle w:val="C546F969848D4810AEB4994BABC408A1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A89F3E08D19542F68D263E44E29D40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18A672-02AF-42DC-AE2C-6A43AE4D4F37}"/>
      </w:docPartPr>
      <w:docPartBody>
        <w:p w:rsidR="00000000" w:rsidRDefault="00283F8B" w:rsidP="00283F8B">
          <w:pPr>
            <w:pStyle w:val="A89F3E08D19542F68D263E44E29D40E7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AA47AB1E46994EBFA4C19CD846D38A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5ADA24-14E7-4488-831A-3ADAF0A85A05}"/>
      </w:docPartPr>
      <w:docPartBody>
        <w:p w:rsidR="00000000" w:rsidRDefault="00283F8B" w:rsidP="00283F8B">
          <w:pPr>
            <w:pStyle w:val="AA47AB1E46994EBFA4C19CD846D38A8A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644C52AD7FE34D7897BF0789BDBD1C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09C82D-B9E5-4D39-BD1A-4A111338DFDC}"/>
      </w:docPartPr>
      <w:docPartBody>
        <w:p w:rsidR="00000000" w:rsidRDefault="00283F8B" w:rsidP="00283F8B">
          <w:pPr>
            <w:pStyle w:val="644C52AD7FE34D7897BF0789BDBD1CC3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E9F0E99F3D10470987090EDE9DF59E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985725-2CB7-45D9-BB90-ED1319E63796}"/>
      </w:docPartPr>
      <w:docPartBody>
        <w:p w:rsidR="00000000" w:rsidRDefault="00283F8B" w:rsidP="00283F8B">
          <w:pPr>
            <w:pStyle w:val="E9F0E99F3D10470987090EDE9DF59E0A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7FC19FC9E8E04BFCB973EF27DCB188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6AA991-15AE-4E22-9429-CCAA47B45E83}"/>
      </w:docPartPr>
      <w:docPartBody>
        <w:p w:rsidR="00000000" w:rsidRDefault="00283F8B" w:rsidP="00283F8B">
          <w:pPr>
            <w:pStyle w:val="7FC19FC9E8E04BFCB973EF27DCB188C1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9BF1C757296742FFB0A004DDE36FF5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E128D0-789D-45A5-AE92-6A36C9F97D10}"/>
      </w:docPartPr>
      <w:docPartBody>
        <w:p w:rsidR="00000000" w:rsidRDefault="00283F8B" w:rsidP="00283F8B">
          <w:pPr>
            <w:pStyle w:val="9BF1C757296742FFB0A004DDE36FF5D9"/>
          </w:pPr>
          <w:r w:rsidRPr="0018378B">
            <w:rPr>
              <w:lang w:val="zh-CN" w:bidi="zh-CN"/>
            </w:rPr>
            <w:t>会议类型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8B"/>
    <w:rsid w:val="00283F8B"/>
    <w:rsid w:val="0029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9014473C0D4499841F5EF341D7DAA5">
    <w:name w:val="859014473C0D4499841F5EF341D7DAA5"/>
    <w:pPr>
      <w:widowControl w:val="0"/>
      <w:jc w:val="both"/>
    </w:pPr>
  </w:style>
  <w:style w:type="paragraph" w:customStyle="1" w:styleId="9C0402D1652F49D4888513DAD463A330">
    <w:name w:val="9C0402D1652F49D4888513DAD463A330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FEB1118BB2064B079354A565EAB5118F">
    <w:name w:val="FEB1118BB2064B079354A565EAB5118F"/>
    <w:pPr>
      <w:widowControl w:val="0"/>
      <w:jc w:val="both"/>
    </w:pPr>
  </w:style>
  <w:style w:type="paragraph" w:customStyle="1" w:styleId="324E567152524F2A9BAAFE31ED16EB7C">
    <w:name w:val="324E567152524F2A9BAAFE31ED16EB7C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283F8B"/>
    <w:rPr>
      <w:i/>
      <w:iCs/>
      <w:color w:val="auto"/>
    </w:rPr>
  </w:style>
  <w:style w:type="paragraph" w:customStyle="1" w:styleId="1970065D15674E77A5EE5CB875E0E403">
    <w:name w:val="1970065D15674E77A5EE5CB875E0E403"/>
    <w:pPr>
      <w:widowControl w:val="0"/>
      <w:jc w:val="both"/>
    </w:pPr>
  </w:style>
  <w:style w:type="paragraph" w:customStyle="1" w:styleId="7002B7D88C184CE0B2B721F6EE3C8DA8">
    <w:name w:val="7002B7D88C184CE0B2B721F6EE3C8DA8"/>
    <w:pPr>
      <w:widowControl w:val="0"/>
      <w:jc w:val="both"/>
    </w:pPr>
  </w:style>
  <w:style w:type="paragraph" w:customStyle="1" w:styleId="42F467F32A4F4C3CB41F1332C80AB8D9">
    <w:name w:val="42F467F32A4F4C3CB41F1332C80AB8D9"/>
    <w:pPr>
      <w:widowControl w:val="0"/>
      <w:jc w:val="both"/>
    </w:pPr>
  </w:style>
  <w:style w:type="paragraph" w:customStyle="1" w:styleId="13232D1DABFF4374945A7258625910DD">
    <w:name w:val="13232D1DABFF4374945A7258625910DD"/>
    <w:pPr>
      <w:widowControl w:val="0"/>
      <w:jc w:val="both"/>
    </w:pPr>
  </w:style>
  <w:style w:type="paragraph" w:customStyle="1" w:styleId="CCF958B8686B4D99B55EBC0E205245A7">
    <w:name w:val="CCF958B8686B4D99B55EBC0E205245A7"/>
    <w:pPr>
      <w:widowControl w:val="0"/>
      <w:jc w:val="both"/>
    </w:pPr>
  </w:style>
  <w:style w:type="paragraph" w:customStyle="1" w:styleId="E1567C587D9F4793BE3EDAB2C4F52DAB">
    <w:name w:val="E1567C587D9F4793BE3EDAB2C4F52DAB"/>
    <w:pPr>
      <w:widowControl w:val="0"/>
      <w:jc w:val="both"/>
    </w:pPr>
  </w:style>
  <w:style w:type="paragraph" w:customStyle="1" w:styleId="9BCFD434B04E46D5AEA16CDF641E427B">
    <w:name w:val="9BCFD434B04E46D5AEA16CDF641E427B"/>
    <w:pPr>
      <w:widowControl w:val="0"/>
      <w:jc w:val="both"/>
    </w:pPr>
  </w:style>
  <w:style w:type="paragraph" w:customStyle="1" w:styleId="E1C3C183D97F43C880E236B04C5A7566">
    <w:name w:val="E1C3C183D97F43C880E236B04C5A7566"/>
    <w:pPr>
      <w:widowControl w:val="0"/>
      <w:jc w:val="both"/>
    </w:pPr>
  </w:style>
  <w:style w:type="paragraph" w:customStyle="1" w:styleId="FEDCFFCAD45044408BB84BE6CD8DCAB0">
    <w:name w:val="FEDCFFCAD45044408BB84BE6CD8DCAB0"/>
    <w:pPr>
      <w:widowControl w:val="0"/>
      <w:jc w:val="both"/>
    </w:pPr>
  </w:style>
  <w:style w:type="paragraph" w:customStyle="1" w:styleId="03D85FC9058140D6810A0BD3FCB6A4E6">
    <w:name w:val="03D85FC9058140D6810A0BD3FCB6A4E6"/>
    <w:pPr>
      <w:widowControl w:val="0"/>
      <w:jc w:val="both"/>
    </w:pPr>
  </w:style>
  <w:style w:type="paragraph" w:customStyle="1" w:styleId="B64DEF4CA3EB4082BFE1D6FC3FDABDBA">
    <w:name w:val="B64DEF4CA3EB4082BFE1D6FC3FDABDBA"/>
    <w:pPr>
      <w:widowControl w:val="0"/>
      <w:jc w:val="both"/>
    </w:pPr>
  </w:style>
  <w:style w:type="paragraph" w:customStyle="1" w:styleId="28E658E081754592AE6455E159F54FD8">
    <w:name w:val="28E658E081754592AE6455E159F54FD8"/>
    <w:pPr>
      <w:widowControl w:val="0"/>
      <w:jc w:val="both"/>
    </w:pPr>
  </w:style>
  <w:style w:type="paragraph" w:customStyle="1" w:styleId="6A843EEF2E86478C9B31B9643F12BB5D">
    <w:name w:val="6A843EEF2E86478C9B31B9643F12BB5D"/>
    <w:pPr>
      <w:widowControl w:val="0"/>
      <w:jc w:val="both"/>
    </w:pPr>
  </w:style>
  <w:style w:type="paragraph" w:customStyle="1" w:styleId="EB23BDF3538F4D278BF7C3BDBA81A351">
    <w:name w:val="EB23BDF3538F4D278BF7C3BDBA81A351"/>
    <w:pPr>
      <w:widowControl w:val="0"/>
      <w:jc w:val="both"/>
    </w:pPr>
  </w:style>
  <w:style w:type="paragraph" w:customStyle="1" w:styleId="ED2BA18A6E4848539BB9AA2EC9C505C9">
    <w:name w:val="ED2BA18A6E4848539BB9AA2EC9C505C9"/>
    <w:pPr>
      <w:widowControl w:val="0"/>
      <w:jc w:val="both"/>
    </w:pPr>
  </w:style>
  <w:style w:type="paragraph" w:customStyle="1" w:styleId="5D235C1364B24401BFAE3E796282193C">
    <w:name w:val="5D235C1364B24401BFAE3E796282193C"/>
    <w:pPr>
      <w:widowControl w:val="0"/>
      <w:jc w:val="both"/>
    </w:pPr>
  </w:style>
  <w:style w:type="paragraph" w:customStyle="1" w:styleId="2C1BCCADB72D49CA8733548CFF87EA4D">
    <w:name w:val="2C1BCCADB72D49CA8733548CFF87EA4D"/>
    <w:pPr>
      <w:widowControl w:val="0"/>
      <w:jc w:val="both"/>
    </w:pPr>
  </w:style>
  <w:style w:type="paragraph" w:customStyle="1" w:styleId="82D8635DA04E49DD911E6EBAC825AAF5">
    <w:name w:val="82D8635DA04E49DD911E6EBAC825AAF5"/>
    <w:pPr>
      <w:widowControl w:val="0"/>
      <w:jc w:val="both"/>
    </w:pPr>
  </w:style>
  <w:style w:type="paragraph" w:customStyle="1" w:styleId="75290E73B3C24C008B06444721AC2D5F">
    <w:name w:val="75290E73B3C24C008B06444721AC2D5F"/>
    <w:pPr>
      <w:widowControl w:val="0"/>
      <w:jc w:val="both"/>
    </w:pPr>
  </w:style>
  <w:style w:type="paragraph" w:customStyle="1" w:styleId="EECD59506A174D6B98DEBFD1D13A40FC">
    <w:name w:val="EECD59506A174D6B98DEBFD1D13A40FC"/>
    <w:pPr>
      <w:widowControl w:val="0"/>
      <w:jc w:val="both"/>
    </w:pPr>
  </w:style>
  <w:style w:type="paragraph" w:customStyle="1" w:styleId="F7BC4BEE85A741BC870A6B58E6F46662">
    <w:name w:val="F7BC4BEE85A741BC870A6B58E6F46662"/>
    <w:pPr>
      <w:widowControl w:val="0"/>
      <w:jc w:val="both"/>
    </w:pPr>
  </w:style>
  <w:style w:type="paragraph" w:customStyle="1" w:styleId="C8E9F816CC1F478E9C0A6F8FB528E640">
    <w:name w:val="C8E9F816CC1F478E9C0A6F8FB528E640"/>
    <w:pPr>
      <w:widowControl w:val="0"/>
      <w:jc w:val="both"/>
    </w:pPr>
  </w:style>
  <w:style w:type="paragraph" w:customStyle="1" w:styleId="EFBF455A718D4FCDAC2C77186EEE4DA5">
    <w:name w:val="EFBF455A718D4FCDAC2C77186EEE4DA5"/>
    <w:pPr>
      <w:widowControl w:val="0"/>
      <w:jc w:val="both"/>
    </w:pPr>
  </w:style>
  <w:style w:type="paragraph" w:customStyle="1" w:styleId="FFF31A9ECF784990A63E2246C969B2DE">
    <w:name w:val="FFF31A9ECF784990A63E2246C969B2DE"/>
    <w:pPr>
      <w:widowControl w:val="0"/>
      <w:jc w:val="both"/>
    </w:pPr>
  </w:style>
  <w:style w:type="paragraph" w:customStyle="1" w:styleId="E3362B4928724EAC91BA31F144B78FD1">
    <w:name w:val="E3362B4928724EAC91BA31F144B78FD1"/>
    <w:pPr>
      <w:widowControl w:val="0"/>
      <w:jc w:val="both"/>
    </w:pPr>
  </w:style>
  <w:style w:type="paragraph" w:customStyle="1" w:styleId="E103279EC9D640F080991F7AEFF9490B">
    <w:name w:val="E103279EC9D640F080991F7AEFF9490B"/>
    <w:pPr>
      <w:widowControl w:val="0"/>
      <w:jc w:val="both"/>
    </w:pPr>
  </w:style>
  <w:style w:type="paragraph" w:customStyle="1" w:styleId="5959463274344D13815A31F0A24A6064">
    <w:name w:val="5959463274344D13815A31F0A24A6064"/>
    <w:pPr>
      <w:widowControl w:val="0"/>
      <w:jc w:val="both"/>
    </w:pPr>
  </w:style>
  <w:style w:type="paragraph" w:customStyle="1" w:styleId="DA0995BE5EAC4B9A94209CA3BAA0857C">
    <w:name w:val="DA0995BE5EAC4B9A94209CA3BAA0857C"/>
    <w:pPr>
      <w:widowControl w:val="0"/>
      <w:jc w:val="both"/>
    </w:pPr>
  </w:style>
  <w:style w:type="paragraph" w:customStyle="1" w:styleId="F6B6AE8EB66D4308BA64EB2C4CA1A8F7">
    <w:name w:val="F6B6AE8EB66D4308BA64EB2C4CA1A8F7"/>
    <w:pPr>
      <w:widowControl w:val="0"/>
      <w:jc w:val="both"/>
    </w:pPr>
  </w:style>
  <w:style w:type="paragraph" w:customStyle="1" w:styleId="8BC06841EC80477AA5267B23CB4EEE0D">
    <w:name w:val="8BC06841EC80477AA5267B23CB4EEE0D"/>
    <w:pPr>
      <w:widowControl w:val="0"/>
      <w:jc w:val="both"/>
    </w:pPr>
  </w:style>
  <w:style w:type="paragraph" w:customStyle="1" w:styleId="3B818CE6F5764AE086A7EAD4A9095125">
    <w:name w:val="3B818CE6F5764AE086A7EAD4A9095125"/>
    <w:pPr>
      <w:widowControl w:val="0"/>
      <w:jc w:val="both"/>
    </w:pPr>
  </w:style>
  <w:style w:type="paragraph" w:customStyle="1" w:styleId="16C87A7C546D4517AADBE96D595A82B6">
    <w:name w:val="16C87A7C546D4517AADBE96D595A82B6"/>
    <w:pPr>
      <w:widowControl w:val="0"/>
      <w:jc w:val="both"/>
    </w:pPr>
  </w:style>
  <w:style w:type="paragraph" w:customStyle="1" w:styleId="DA23B6BB74514E73B28113144FCB87B9">
    <w:name w:val="DA23B6BB74514E73B28113144FCB87B9"/>
    <w:pPr>
      <w:widowControl w:val="0"/>
      <w:jc w:val="both"/>
    </w:pPr>
  </w:style>
  <w:style w:type="paragraph" w:customStyle="1" w:styleId="5C8FC5667B6843899B9F4AC183C95904">
    <w:name w:val="5C8FC5667B6843899B9F4AC183C95904"/>
    <w:pPr>
      <w:widowControl w:val="0"/>
      <w:jc w:val="both"/>
    </w:pPr>
  </w:style>
  <w:style w:type="paragraph" w:customStyle="1" w:styleId="B2E41343BC0846DB935202487142D79F">
    <w:name w:val="B2E41343BC0846DB935202487142D79F"/>
    <w:pPr>
      <w:widowControl w:val="0"/>
      <w:jc w:val="both"/>
    </w:pPr>
  </w:style>
  <w:style w:type="paragraph" w:customStyle="1" w:styleId="742114F8F36E47C6AA3BF65291272D44">
    <w:name w:val="742114F8F36E47C6AA3BF65291272D44"/>
    <w:pPr>
      <w:widowControl w:val="0"/>
      <w:jc w:val="both"/>
    </w:pPr>
  </w:style>
  <w:style w:type="paragraph" w:customStyle="1" w:styleId="9F06386B84E04E54B6E73976500A17DC">
    <w:name w:val="9F06386B84E04E54B6E73976500A17DC"/>
    <w:pPr>
      <w:widowControl w:val="0"/>
      <w:jc w:val="both"/>
    </w:pPr>
  </w:style>
  <w:style w:type="paragraph" w:customStyle="1" w:styleId="4C1770469ECA44F1AD3A254DB2773B5B">
    <w:name w:val="4C1770469ECA44F1AD3A254DB2773B5B"/>
    <w:pPr>
      <w:widowControl w:val="0"/>
      <w:jc w:val="both"/>
    </w:pPr>
  </w:style>
  <w:style w:type="paragraph" w:customStyle="1" w:styleId="147969B355194A4692626A5A3D80D1EC">
    <w:name w:val="147969B355194A4692626A5A3D80D1EC"/>
    <w:pPr>
      <w:widowControl w:val="0"/>
      <w:jc w:val="both"/>
    </w:pPr>
  </w:style>
  <w:style w:type="paragraph" w:customStyle="1" w:styleId="272B1F2A2EB14242A7868615C04129B0">
    <w:name w:val="272B1F2A2EB14242A7868615C04129B0"/>
    <w:pPr>
      <w:widowControl w:val="0"/>
      <w:jc w:val="both"/>
    </w:pPr>
  </w:style>
  <w:style w:type="paragraph" w:customStyle="1" w:styleId="CE90D0BBDEE34BAA9D7E4AE47726F24D">
    <w:name w:val="CE90D0BBDEE34BAA9D7E4AE47726F24D"/>
    <w:pPr>
      <w:widowControl w:val="0"/>
      <w:jc w:val="both"/>
    </w:pPr>
  </w:style>
  <w:style w:type="paragraph" w:customStyle="1" w:styleId="DC94C9DEE7264719A9EF89BD0A97C12D">
    <w:name w:val="DC94C9DEE7264719A9EF89BD0A97C12D"/>
    <w:pPr>
      <w:widowControl w:val="0"/>
      <w:jc w:val="both"/>
    </w:pPr>
  </w:style>
  <w:style w:type="paragraph" w:customStyle="1" w:styleId="7F74EAFB35FD4BDEBB2FBC6E9673E33C">
    <w:name w:val="7F74EAFB35FD4BDEBB2FBC6E9673E33C"/>
    <w:pPr>
      <w:widowControl w:val="0"/>
      <w:jc w:val="both"/>
    </w:pPr>
  </w:style>
  <w:style w:type="paragraph" w:customStyle="1" w:styleId="510B2EEDB74A480DA16F84FA1C813091">
    <w:name w:val="510B2EEDB74A480DA16F84FA1C813091"/>
    <w:pPr>
      <w:widowControl w:val="0"/>
      <w:jc w:val="both"/>
    </w:pPr>
  </w:style>
  <w:style w:type="paragraph" w:customStyle="1" w:styleId="4C630D28808A4094BA7E473F130862B9">
    <w:name w:val="4C630D28808A4094BA7E473F130862B9"/>
    <w:pPr>
      <w:widowControl w:val="0"/>
      <w:jc w:val="both"/>
    </w:pPr>
  </w:style>
  <w:style w:type="paragraph" w:customStyle="1" w:styleId="508DB336557E42DEABD92E1320172B44">
    <w:name w:val="508DB336557E42DEABD92E1320172B44"/>
    <w:pPr>
      <w:widowControl w:val="0"/>
      <w:jc w:val="both"/>
    </w:pPr>
  </w:style>
  <w:style w:type="paragraph" w:customStyle="1" w:styleId="6D65B6ED9AEA4084AEA89C1111390828">
    <w:name w:val="6D65B6ED9AEA4084AEA89C1111390828"/>
    <w:pPr>
      <w:widowControl w:val="0"/>
      <w:jc w:val="both"/>
    </w:pPr>
  </w:style>
  <w:style w:type="paragraph" w:customStyle="1" w:styleId="46FDD101F3154AA1A4D31FC15243423C">
    <w:name w:val="46FDD101F3154AA1A4D31FC15243423C"/>
    <w:pPr>
      <w:widowControl w:val="0"/>
      <w:jc w:val="both"/>
    </w:pPr>
  </w:style>
  <w:style w:type="paragraph" w:customStyle="1" w:styleId="A3F20AC3B2BA45A9810B75DCD1417ECE">
    <w:name w:val="A3F20AC3B2BA45A9810B75DCD1417ECE"/>
    <w:pPr>
      <w:widowControl w:val="0"/>
      <w:jc w:val="both"/>
    </w:pPr>
  </w:style>
  <w:style w:type="paragraph" w:customStyle="1" w:styleId="9B9E70FC96C94AE793D8421D0F0A8768">
    <w:name w:val="9B9E70FC96C94AE793D8421D0F0A8768"/>
    <w:pPr>
      <w:widowControl w:val="0"/>
      <w:jc w:val="both"/>
    </w:pPr>
  </w:style>
  <w:style w:type="paragraph" w:customStyle="1" w:styleId="E43529B804254993A25E13BB19A7C91B">
    <w:name w:val="E43529B804254993A25E13BB19A7C91B"/>
    <w:pPr>
      <w:widowControl w:val="0"/>
      <w:jc w:val="both"/>
    </w:pPr>
  </w:style>
  <w:style w:type="paragraph" w:customStyle="1" w:styleId="F5F9F9CF0A5B4359B3C29EA71C1C83F3">
    <w:name w:val="F5F9F9CF0A5B4359B3C29EA71C1C83F3"/>
    <w:pPr>
      <w:widowControl w:val="0"/>
      <w:jc w:val="both"/>
    </w:pPr>
  </w:style>
  <w:style w:type="paragraph" w:customStyle="1" w:styleId="34CBF73C886249DAAB16F3BF9BE4D0A5">
    <w:name w:val="34CBF73C886249DAAB16F3BF9BE4D0A5"/>
    <w:pPr>
      <w:widowControl w:val="0"/>
      <w:jc w:val="both"/>
    </w:pPr>
  </w:style>
  <w:style w:type="paragraph" w:customStyle="1" w:styleId="E830FBE69DDB4156BE95C7A376ED832B">
    <w:name w:val="E830FBE69DDB4156BE95C7A376ED832B"/>
    <w:pPr>
      <w:widowControl w:val="0"/>
      <w:jc w:val="both"/>
    </w:pPr>
  </w:style>
  <w:style w:type="paragraph" w:customStyle="1" w:styleId="208404A4F45047349377809294543640">
    <w:name w:val="208404A4F45047349377809294543640"/>
    <w:pPr>
      <w:widowControl w:val="0"/>
      <w:jc w:val="both"/>
    </w:pPr>
  </w:style>
  <w:style w:type="paragraph" w:customStyle="1" w:styleId="C0C17C3437184E77A5976108E983D38A">
    <w:name w:val="C0C17C3437184E77A5976108E983D38A"/>
    <w:pPr>
      <w:widowControl w:val="0"/>
      <w:jc w:val="both"/>
    </w:pPr>
  </w:style>
  <w:style w:type="paragraph" w:customStyle="1" w:styleId="B10F842C628D47DFA8786B8887941567">
    <w:name w:val="B10F842C628D47DFA8786B8887941567"/>
    <w:pPr>
      <w:widowControl w:val="0"/>
      <w:jc w:val="both"/>
    </w:pPr>
  </w:style>
  <w:style w:type="paragraph" w:customStyle="1" w:styleId="9EFFA3CD6A244C6AA5EAF95C631C5093">
    <w:name w:val="9EFFA3CD6A244C6AA5EAF95C631C5093"/>
    <w:pPr>
      <w:widowControl w:val="0"/>
      <w:jc w:val="both"/>
    </w:pPr>
  </w:style>
  <w:style w:type="paragraph" w:customStyle="1" w:styleId="3782C5020867447DA967363DD7BDFF91">
    <w:name w:val="3782C5020867447DA967363DD7BDFF91"/>
    <w:pPr>
      <w:widowControl w:val="0"/>
      <w:jc w:val="both"/>
    </w:pPr>
  </w:style>
  <w:style w:type="paragraph" w:customStyle="1" w:styleId="748E0046A43643EAA7EE5B46C0B29A50">
    <w:name w:val="748E0046A43643EAA7EE5B46C0B29A50"/>
    <w:pPr>
      <w:widowControl w:val="0"/>
      <w:jc w:val="both"/>
    </w:pPr>
  </w:style>
  <w:style w:type="paragraph" w:customStyle="1" w:styleId="62D028528A844DA5804236B464C9F66C">
    <w:name w:val="62D028528A844DA5804236B464C9F66C"/>
    <w:pPr>
      <w:widowControl w:val="0"/>
      <w:jc w:val="both"/>
    </w:pPr>
  </w:style>
  <w:style w:type="paragraph" w:customStyle="1" w:styleId="D8B2A75349A14C1DBBBC889E3D6ED019">
    <w:name w:val="D8B2A75349A14C1DBBBC889E3D6ED019"/>
    <w:pPr>
      <w:widowControl w:val="0"/>
      <w:jc w:val="both"/>
    </w:pPr>
  </w:style>
  <w:style w:type="paragraph" w:customStyle="1" w:styleId="A6397B5826EC42C98AEF7866AC4997F2">
    <w:name w:val="A6397B5826EC42C98AEF7866AC4997F2"/>
    <w:pPr>
      <w:widowControl w:val="0"/>
      <w:jc w:val="both"/>
    </w:pPr>
  </w:style>
  <w:style w:type="paragraph" w:customStyle="1" w:styleId="44DEF3DBEF2C47C3BC20085BC6DAB97D">
    <w:name w:val="44DEF3DBEF2C47C3BC20085BC6DAB97D"/>
    <w:pPr>
      <w:widowControl w:val="0"/>
      <w:jc w:val="both"/>
    </w:pPr>
  </w:style>
  <w:style w:type="paragraph" w:customStyle="1" w:styleId="C9CA5C5E33DE4142B7A657AEF5A38134">
    <w:name w:val="C9CA5C5E33DE4142B7A657AEF5A38134"/>
    <w:pPr>
      <w:widowControl w:val="0"/>
      <w:jc w:val="both"/>
    </w:pPr>
  </w:style>
  <w:style w:type="paragraph" w:customStyle="1" w:styleId="3223487A4A024C51ACAB5F6C50FDAFC7">
    <w:name w:val="3223487A4A024C51ACAB5F6C50FDAFC7"/>
    <w:pPr>
      <w:widowControl w:val="0"/>
      <w:jc w:val="both"/>
    </w:pPr>
  </w:style>
  <w:style w:type="paragraph" w:customStyle="1" w:styleId="CDE4FB9E1D8A474C8AA51ABAC6302B43">
    <w:name w:val="CDE4FB9E1D8A474C8AA51ABAC6302B43"/>
    <w:pPr>
      <w:widowControl w:val="0"/>
      <w:jc w:val="both"/>
    </w:pPr>
  </w:style>
  <w:style w:type="paragraph" w:customStyle="1" w:styleId="1BD5595FE03241C59FF2ABE71C0A5C94">
    <w:name w:val="1BD5595FE03241C59FF2ABE71C0A5C94"/>
    <w:pPr>
      <w:widowControl w:val="0"/>
      <w:jc w:val="both"/>
    </w:pPr>
  </w:style>
  <w:style w:type="paragraph" w:customStyle="1" w:styleId="F7BFD7A19B4B469DA11CB02A77F64E63">
    <w:name w:val="F7BFD7A19B4B469DA11CB02A77F64E63"/>
    <w:pPr>
      <w:widowControl w:val="0"/>
      <w:jc w:val="both"/>
    </w:pPr>
  </w:style>
  <w:style w:type="paragraph" w:customStyle="1" w:styleId="B3A49F22577743CAB84F4DFA9097A848">
    <w:name w:val="B3A49F22577743CAB84F4DFA9097A848"/>
    <w:pPr>
      <w:widowControl w:val="0"/>
      <w:jc w:val="both"/>
    </w:pPr>
  </w:style>
  <w:style w:type="paragraph" w:customStyle="1" w:styleId="974B91E5825A40BA9CB413134D157EB9">
    <w:name w:val="974B91E5825A40BA9CB413134D157EB9"/>
    <w:pPr>
      <w:widowControl w:val="0"/>
      <w:jc w:val="both"/>
    </w:pPr>
  </w:style>
  <w:style w:type="paragraph" w:customStyle="1" w:styleId="2488776996024727B4C13E0F869CCEDE">
    <w:name w:val="2488776996024727B4C13E0F869CCEDE"/>
    <w:pPr>
      <w:widowControl w:val="0"/>
      <w:jc w:val="both"/>
    </w:pPr>
  </w:style>
  <w:style w:type="paragraph" w:customStyle="1" w:styleId="66B5D2F5B2F34012B3C1CF2E730EC65E">
    <w:name w:val="66B5D2F5B2F34012B3C1CF2E730EC65E"/>
    <w:pPr>
      <w:widowControl w:val="0"/>
      <w:jc w:val="both"/>
    </w:pPr>
  </w:style>
  <w:style w:type="paragraph" w:customStyle="1" w:styleId="E0EE72EC8AE74101A63D15E12BFC8B85">
    <w:name w:val="E0EE72EC8AE74101A63D15E12BFC8B85"/>
    <w:pPr>
      <w:widowControl w:val="0"/>
      <w:jc w:val="both"/>
    </w:pPr>
  </w:style>
  <w:style w:type="paragraph" w:customStyle="1" w:styleId="A3C937A4125341F1A9C792113A0714C4">
    <w:name w:val="A3C937A4125341F1A9C792113A0714C4"/>
    <w:pPr>
      <w:widowControl w:val="0"/>
      <w:jc w:val="both"/>
    </w:pPr>
  </w:style>
  <w:style w:type="paragraph" w:customStyle="1" w:styleId="0C22056E7528478DA1E206ABAA9E9D80">
    <w:name w:val="0C22056E7528478DA1E206ABAA9E9D80"/>
    <w:pPr>
      <w:widowControl w:val="0"/>
      <w:jc w:val="both"/>
    </w:pPr>
  </w:style>
  <w:style w:type="paragraph" w:customStyle="1" w:styleId="F2042A9A25574AA0B7E757876120A20C">
    <w:name w:val="F2042A9A25574AA0B7E757876120A20C"/>
    <w:pPr>
      <w:widowControl w:val="0"/>
      <w:jc w:val="both"/>
    </w:pPr>
  </w:style>
  <w:style w:type="paragraph" w:customStyle="1" w:styleId="A14DCD0BF9A64F3E9BD0CACEC2ADFBCD">
    <w:name w:val="A14DCD0BF9A64F3E9BD0CACEC2ADFBCD"/>
    <w:pPr>
      <w:widowControl w:val="0"/>
      <w:jc w:val="both"/>
    </w:pPr>
  </w:style>
  <w:style w:type="paragraph" w:customStyle="1" w:styleId="34F1D3E253964393855EF7F8611038CA">
    <w:name w:val="34F1D3E253964393855EF7F8611038CA"/>
    <w:pPr>
      <w:widowControl w:val="0"/>
      <w:jc w:val="both"/>
    </w:pPr>
  </w:style>
  <w:style w:type="paragraph" w:customStyle="1" w:styleId="EF92E4CDB0DD491AB89905E7D074FD9B">
    <w:name w:val="EF92E4CDB0DD491AB89905E7D074FD9B"/>
    <w:pPr>
      <w:widowControl w:val="0"/>
      <w:jc w:val="both"/>
    </w:pPr>
  </w:style>
  <w:style w:type="paragraph" w:customStyle="1" w:styleId="964CC7B3F99147EE9E5E7B9EBC2CE462">
    <w:name w:val="964CC7B3F99147EE9E5E7B9EBC2CE462"/>
    <w:pPr>
      <w:widowControl w:val="0"/>
      <w:jc w:val="both"/>
    </w:pPr>
  </w:style>
  <w:style w:type="paragraph" w:customStyle="1" w:styleId="F56B15C10FB84B6BAD82E8ECF338CFFF">
    <w:name w:val="F56B15C10FB84B6BAD82E8ECF338CFFF"/>
    <w:pPr>
      <w:widowControl w:val="0"/>
      <w:jc w:val="both"/>
    </w:pPr>
  </w:style>
  <w:style w:type="paragraph" w:customStyle="1" w:styleId="F9A4735E98684AC1BEBF1983A3755E7D">
    <w:name w:val="F9A4735E98684AC1BEBF1983A3755E7D"/>
    <w:pPr>
      <w:widowControl w:val="0"/>
      <w:jc w:val="both"/>
    </w:pPr>
  </w:style>
  <w:style w:type="paragraph" w:customStyle="1" w:styleId="A69B4F8E69BA46FB96A10360C8A5A10D">
    <w:name w:val="A69B4F8E69BA46FB96A10360C8A5A10D"/>
    <w:pPr>
      <w:widowControl w:val="0"/>
      <w:jc w:val="both"/>
    </w:pPr>
  </w:style>
  <w:style w:type="paragraph" w:customStyle="1" w:styleId="C184456175F94AC89A13A23AC7B4C2CA">
    <w:name w:val="C184456175F94AC89A13A23AC7B4C2CA"/>
    <w:pPr>
      <w:widowControl w:val="0"/>
      <w:jc w:val="both"/>
    </w:pPr>
  </w:style>
  <w:style w:type="paragraph" w:customStyle="1" w:styleId="5E0032FA36934439ADAB8EC03C39513E">
    <w:name w:val="5E0032FA36934439ADAB8EC03C39513E"/>
    <w:pPr>
      <w:widowControl w:val="0"/>
      <w:jc w:val="both"/>
    </w:pPr>
  </w:style>
  <w:style w:type="paragraph" w:customStyle="1" w:styleId="C1135047F1D94778849048184F12C28D">
    <w:name w:val="C1135047F1D94778849048184F12C28D"/>
    <w:pPr>
      <w:widowControl w:val="0"/>
      <w:jc w:val="both"/>
    </w:pPr>
  </w:style>
  <w:style w:type="paragraph" w:customStyle="1" w:styleId="8A262E62E04345BFBCEEE2F9AFD440C5">
    <w:name w:val="8A262E62E04345BFBCEEE2F9AFD440C5"/>
    <w:pPr>
      <w:widowControl w:val="0"/>
      <w:jc w:val="both"/>
    </w:pPr>
  </w:style>
  <w:style w:type="paragraph" w:customStyle="1" w:styleId="5EADBA4CE7A648708418C9FA34C2C0B3">
    <w:name w:val="5EADBA4CE7A648708418C9FA34C2C0B3"/>
    <w:pPr>
      <w:widowControl w:val="0"/>
      <w:jc w:val="both"/>
    </w:pPr>
  </w:style>
  <w:style w:type="paragraph" w:customStyle="1" w:styleId="C00AA006667848F1AB2EA350F799CEAC">
    <w:name w:val="C00AA006667848F1AB2EA350F799CEAC"/>
    <w:pPr>
      <w:widowControl w:val="0"/>
      <w:jc w:val="both"/>
    </w:pPr>
  </w:style>
  <w:style w:type="paragraph" w:customStyle="1" w:styleId="D39436B9AF004BA2881F7A37387C5E5C">
    <w:name w:val="D39436B9AF004BA2881F7A37387C5E5C"/>
    <w:pPr>
      <w:widowControl w:val="0"/>
      <w:jc w:val="both"/>
    </w:pPr>
  </w:style>
  <w:style w:type="paragraph" w:customStyle="1" w:styleId="BED9112E6EE34AC889C91FCA5471C5D2">
    <w:name w:val="BED9112E6EE34AC889C91FCA5471C5D2"/>
    <w:pPr>
      <w:widowControl w:val="0"/>
      <w:jc w:val="both"/>
    </w:pPr>
  </w:style>
  <w:style w:type="paragraph" w:customStyle="1" w:styleId="92F22CCDD054446798B93540AC06170A">
    <w:name w:val="92F22CCDD054446798B93540AC06170A"/>
    <w:pPr>
      <w:widowControl w:val="0"/>
      <w:jc w:val="both"/>
    </w:pPr>
  </w:style>
  <w:style w:type="paragraph" w:customStyle="1" w:styleId="C05E3E968A4140918B48C0C7BD76D14A">
    <w:name w:val="C05E3E968A4140918B48C0C7BD76D14A"/>
    <w:pPr>
      <w:widowControl w:val="0"/>
      <w:jc w:val="both"/>
    </w:pPr>
  </w:style>
  <w:style w:type="paragraph" w:customStyle="1" w:styleId="0CAB0BF468754E95AB07CBE69DAF0DBC">
    <w:name w:val="0CAB0BF468754E95AB07CBE69DAF0DBC"/>
    <w:pPr>
      <w:widowControl w:val="0"/>
      <w:jc w:val="both"/>
    </w:pPr>
  </w:style>
  <w:style w:type="paragraph" w:customStyle="1" w:styleId="7819A1D423DB4F9B9939D4C3B4F72122">
    <w:name w:val="7819A1D423DB4F9B9939D4C3B4F72122"/>
    <w:rsid w:val="00283F8B"/>
    <w:pPr>
      <w:widowControl w:val="0"/>
      <w:jc w:val="both"/>
    </w:pPr>
  </w:style>
  <w:style w:type="paragraph" w:customStyle="1" w:styleId="46DC19F2EBF647DE8F7BD2F5351F8076">
    <w:name w:val="46DC19F2EBF647DE8F7BD2F5351F8076"/>
    <w:rsid w:val="00283F8B"/>
    <w:pPr>
      <w:widowControl w:val="0"/>
      <w:jc w:val="both"/>
    </w:pPr>
  </w:style>
  <w:style w:type="paragraph" w:customStyle="1" w:styleId="21E3ACCCCFB6427DADB98160B3DC5410">
    <w:name w:val="21E3ACCCCFB6427DADB98160B3DC5410"/>
    <w:rsid w:val="00283F8B"/>
    <w:pPr>
      <w:widowControl w:val="0"/>
      <w:jc w:val="both"/>
    </w:pPr>
  </w:style>
  <w:style w:type="paragraph" w:customStyle="1" w:styleId="FC3D7D38442347D783D3259E71571D08">
    <w:name w:val="FC3D7D38442347D783D3259E71571D08"/>
    <w:rsid w:val="00283F8B"/>
    <w:pPr>
      <w:widowControl w:val="0"/>
      <w:jc w:val="both"/>
    </w:pPr>
  </w:style>
  <w:style w:type="paragraph" w:customStyle="1" w:styleId="EC19249D5CCC43BEAC59556FC0A9620F">
    <w:name w:val="EC19249D5CCC43BEAC59556FC0A9620F"/>
    <w:rsid w:val="00283F8B"/>
    <w:pPr>
      <w:widowControl w:val="0"/>
      <w:jc w:val="both"/>
    </w:pPr>
  </w:style>
  <w:style w:type="paragraph" w:customStyle="1" w:styleId="30C850C90208408A9AD6D534B40232DC">
    <w:name w:val="30C850C90208408A9AD6D534B40232DC"/>
    <w:rsid w:val="00283F8B"/>
    <w:pPr>
      <w:widowControl w:val="0"/>
      <w:jc w:val="both"/>
    </w:pPr>
  </w:style>
  <w:style w:type="paragraph" w:customStyle="1" w:styleId="C445DEA7B2F2460FBACC28BD7D45F79B">
    <w:name w:val="C445DEA7B2F2460FBACC28BD7D45F79B"/>
    <w:rsid w:val="00283F8B"/>
    <w:pPr>
      <w:widowControl w:val="0"/>
      <w:jc w:val="both"/>
    </w:pPr>
  </w:style>
  <w:style w:type="paragraph" w:customStyle="1" w:styleId="342DF136E05C4E0CB4812C1A49381EFB">
    <w:name w:val="342DF136E05C4E0CB4812C1A49381EFB"/>
    <w:rsid w:val="00283F8B"/>
    <w:pPr>
      <w:widowControl w:val="0"/>
      <w:jc w:val="both"/>
    </w:pPr>
  </w:style>
  <w:style w:type="paragraph" w:customStyle="1" w:styleId="0EB7C249EBCE410E88FAABEAF1A91231">
    <w:name w:val="0EB7C249EBCE410E88FAABEAF1A91231"/>
    <w:rsid w:val="00283F8B"/>
    <w:pPr>
      <w:widowControl w:val="0"/>
      <w:jc w:val="both"/>
    </w:pPr>
  </w:style>
  <w:style w:type="paragraph" w:customStyle="1" w:styleId="1C9631013077452EBF61E63E64E0F3F8">
    <w:name w:val="1C9631013077452EBF61E63E64E0F3F8"/>
    <w:rsid w:val="00283F8B"/>
    <w:pPr>
      <w:widowControl w:val="0"/>
      <w:jc w:val="both"/>
    </w:pPr>
  </w:style>
  <w:style w:type="paragraph" w:customStyle="1" w:styleId="28DA2AA891144F17AF4D70931BCA9E2D">
    <w:name w:val="28DA2AA891144F17AF4D70931BCA9E2D"/>
    <w:rsid w:val="00283F8B"/>
    <w:pPr>
      <w:widowControl w:val="0"/>
      <w:jc w:val="both"/>
    </w:pPr>
  </w:style>
  <w:style w:type="paragraph" w:customStyle="1" w:styleId="06946D92948748AC96CF8C94F061E915">
    <w:name w:val="06946D92948748AC96CF8C94F061E915"/>
    <w:rsid w:val="00283F8B"/>
    <w:pPr>
      <w:widowControl w:val="0"/>
      <w:jc w:val="both"/>
    </w:pPr>
  </w:style>
  <w:style w:type="paragraph" w:customStyle="1" w:styleId="11CB8983054B454E99FC4265FE18BD8D">
    <w:name w:val="11CB8983054B454E99FC4265FE18BD8D"/>
    <w:rsid w:val="00283F8B"/>
    <w:pPr>
      <w:widowControl w:val="0"/>
      <w:jc w:val="both"/>
    </w:pPr>
  </w:style>
  <w:style w:type="paragraph" w:customStyle="1" w:styleId="28A9380D2433450E9A9D78BC9D6CE061">
    <w:name w:val="28A9380D2433450E9A9D78BC9D6CE061"/>
    <w:rsid w:val="00283F8B"/>
    <w:pPr>
      <w:widowControl w:val="0"/>
      <w:jc w:val="both"/>
    </w:pPr>
  </w:style>
  <w:style w:type="paragraph" w:customStyle="1" w:styleId="23F41959ED794325B69C2413D02C38A2">
    <w:name w:val="23F41959ED794325B69C2413D02C38A2"/>
    <w:rsid w:val="00283F8B"/>
    <w:pPr>
      <w:widowControl w:val="0"/>
      <w:jc w:val="both"/>
    </w:pPr>
  </w:style>
  <w:style w:type="paragraph" w:customStyle="1" w:styleId="390C6681C6FC4ABCA6675F6B989866E3">
    <w:name w:val="390C6681C6FC4ABCA6675F6B989866E3"/>
    <w:rsid w:val="00283F8B"/>
    <w:pPr>
      <w:widowControl w:val="0"/>
      <w:jc w:val="both"/>
    </w:pPr>
  </w:style>
  <w:style w:type="paragraph" w:customStyle="1" w:styleId="EA3AA71BB27D4D02942702CB3F0E81EB">
    <w:name w:val="EA3AA71BB27D4D02942702CB3F0E81EB"/>
    <w:rsid w:val="00283F8B"/>
    <w:pPr>
      <w:widowControl w:val="0"/>
      <w:jc w:val="both"/>
    </w:pPr>
  </w:style>
  <w:style w:type="paragraph" w:customStyle="1" w:styleId="63FFAA4265534F76B87DA780612F13E7">
    <w:name w:val="63FFAA4265534F76B87DA780612F13E7"/>
    <w:rsid w:val="00283F8B"/>
    <w:pPr>
      <w:widowControl w:val="0"/>
      <w:jc w:val="both"/>
    </w:pPr>
  </w:style>
  <w:style w:type="paragraph" w:customStyle="1" w:styleId="CCE364FC8ECD4A6485D227BC74D39007">
    <w:name w:val="CCE364FC8ECD4A6485D227BC74D39007"/>
    <w:rsid w:val="00283F8B"/>
    <w:pPr>
      <w:widowControl w:val="0"/>
      <w:jc w:val="both"/>
    </w:pPr>
  </w:style>
  <w:style w:type="paragraph" w:customStyle="1" w:styleId="5843AAAE777E4569BC8FBC56CF68189B">
    <w:name w:val="5843AAAE777E4569BC8FBC56CF68189B"/>
    <w:rsid w:val="00283F8B"/>
    <w:pPr>
      <w:widowControl w:val="0"/>
      <w:jc w:val="both"/>
    </w:pPr>
  </w:style>
  <w:style w:type="paragraph" w:customStyle="1" w:styleId="E898C2598DBE440099BAC0CB9AB32BBB">
    <w:name w:val="E898C2598DBE440099BAC0CB9AB32BBB"/>
    <w:rsid w:val="00283F8B"/>
    <w:pPr>
      <w:widowControl w:val="0"/>
      <w:jc w:val="both"/>
    </w:pPr>
  </w:style>
  <w:style w:type="paragraph" w:customStyle="1" w:styleId="F65F6A4AED3F4F398CA49A6CF6AEC3DC">
    <w:name w:val="F65F6A4AED3F4F398CA49A6CF6AEC3DC"/>
    <w:rsid w:val="00283F8B"/>
    <w:pPr>
      <w:widowControl w:val="0"/>
      <w:jc w:val="both"/>
    </w:pPr>
  </w:style>
  <w:style w:type="paragraph" w:customStyle="1" w:styleId="D6EB2E368228454B8528919BF9A0A9D4">
    <w:name w:val="D6EB2E368228454B8528919BF9A0A9D4"/>
    <w:rsid w:val="00283F8B"/>
    <w:pPr>
      <w:widowControl w:val="0"/>
      <w:jc w:val="both"/>
    </w:pPr>
  </w:style>
  <w:style w:type="paragraph" w:customStyle="1" w:styleId="E02EC8CC00744127A73D1D892183AD47">
    <w:name w:val="E02EC8CC00744127A73D1D892183AD47"/>
    <w:rsid w:val="00283F8B"/>
    <w:pPr>
      <w:widowControl w:val="0"/>
      <w:jc w:val="both"/>
    </w:pPr>
  </w:style>
  <w:style w:type="paragraph" w:customStyle="1" w:styleId="79C1F5C1F43D4BDEB51FE1577F15C373">
    <w:name w:val="79C1F5C1F43D4BDEB51FE1577F15C373"/>
    <w:rsid w:val="00283F8B"/>
    <w:pPr>
      <w:widowControl w:val="0"/>
      <w:jc w:val="both"/>
    </w:pPr>
  </w:style>
  <w:style w:type="paragraph" w:customStyle="1" w:styleId="A2ECEC07454B4FE2B5F569AB44B266F7">
    <w:name w:val="A2ECEC07454B4FE2B5F569AB44B266F7"/>
    <w:rsid w:val="00283F8B"/>
    <w:pPr>
      <w:widowControl w:val="0"/>
      <w:jc w:val="both"/>
    </w:pPr>
  </w:style>
  <w:style w:type="paragraph" w:customStyle="1" w:styleId="8CA74A29D32D459DBE9CD6C5243A7F19">
    <w:name w:val="8CA74A29D32D459DBE9CD6C5243A7F19"/>
    <w:rsid w:val="00283F8B"/>
    <w:pPr>
      <w:widowControl w:val="0"/>
      <w:jc w:val="both"/>
    </w:pPr>
  </w:style>
  <w:style w:type="paragraph" w:customStyle="1" w:styleId="22156441601A472A82C4F5E7009F9E33">
    <w:name w:val="22156441601A472A82C4F5E7009F9E33"/>
    <w:rsid w:val="00283F8B"/>
    <w:pPr>
      <w:widowControl w:val="0"/>
      <w:jc w:val="both"/>
    </w:pPr>
  </w:style>
  <w:style w:type="paragraph" w:customStyle="1" w:styleId="CBB601371C384818B934CC2D06C0BDFC">
    <w:name w:val="CBB601371C384818B934CC2D06C0BDFC"/>
    <w:rsid w:val="00283F8B"/>
    <w:pPr>
      <w:widowControl w:val="0"/>
      <w:jc w:val="both"/>
    </w:pPr>
  </w:style>
  <w:style w:type="paragraph" w:customStyle="1" w:styleId="CB1DED79E2FC4AE688F92FF35778A5BF">
    <w:name w:val="CB1DED79E2FC4AE688F92FF35778A5BF"/>
    <w:rsid w:val="00283F8B"/>
    <w:pPr>
      <w:widowControl w:val="0"/>
      <w:jc w:val="both"/>
    </w:pPr>
  </w:style>
  <w:style w:type="paragraph" w:customStyle="1" w:styleId="B5FB52CA24C344AA961C1FAE67B1EC63">
    <w:name w:val="B5FB52CA24C344AA961C1FAE67B1EC63"/>
    <w:rsid w:val="00283F8B"/>
    <w:pPr>
      <w:widowControl w:val="0"/>
      <w:jc w:val="both"/>
    </w:pPr>
  </w:style>
  <w:style w:type="paragraph" w:customStyle="1" w:styleId="83DAEA6524A84FC589B5E08695C55DF1">
    <w:name w:val="83DAEA6524A84FC589B5E08695C55DF1"/>
    <w:rsid w:val="00283F8B"/>
    <w:pPr>
      <w:widowControl w:val="0"/>
      <w:jc w:val="both"/>
    </w:pPr>
  </w:style>
  <w:style w:type="paragraph" w:customStyle="1" w:styleId="7BB4D948C08047AB8E264CBD9A9CC2A1">
    <w:name w:val="7BB4D948C08047AB8E264CBD9A9CC2A1"/>
    <w:rsid w:val="00283F8B"/>
    <w:pPr>
      <w:widowControl w:val="0"/>
      <w:jc w:val="both"/>
    </w:pPr>
  </w:style>
  <w:style w:type="paragraph" w:customStyle="1" w:styleId="AEAB082F72F1437697194DD59A187F83">
    <w:name w:val="AEAB082F72F1437697194DD59A187F83"/>
    <w:rsid w:val="00283F8B"/>
    <w:pPr>
      <w:widowControl w:val="0"/>
      <w:jc w:val="both"/>
    </w:pPr>
  </w:style>
  <w:style w:type="paragraph" w:customStyle="1" w:styleId="6941BC8F438949F5B581E09F7DE2937D">
    <w:name w:val="6941BC8F438949F5B581E09F7DE2937D"/>
    <w:rsid w:val="00283F8B"/>
    <w:pPr>
      <w:widowControl w:val="0"/>
      <w:jc w:val="both"/>
    </w:pPr>
  </w:style>
  <w:style w:type="paragraph" w:customStyle="1" w:styleId="3545DA71E2AF45139944254E191144F1">
    <w:name w:val="3545DA71E2AF45139944254E191144F1"/>
    <w:rsid w:val="00283F8B"/>
    <w:pPr>
      <w:widowControl w:val="0"/>
      <w:jc w:val="both"/>
    </w:pPr>
  </w:style>
  <w:style w:type="paragraph" w:customStyle="1" w:styleId="C73C328ACA6C4284B3CEDA02C80D5C0A">
    <w:name w:val="C73C328ACA6C4284B3CEDA02C80D5C0A"/>
    <w:rsid w:val="00283F8B"/>
    <w:pPr>
      <w:widowControl w:val="0"/>
      <w:jc w:val="both"/>
    </w:pPr>
  </w:style>
  <w:style w:type="paragraph" w:customStyle="1" w:styleId="76662FE18A2D46FBA88E344E379FE8EC">
    <w:name w:val="76662FE18A2D46FBA88E344E379FE8EC"/>
    <w:rsid w:val="00283F8B"/>
    <w:pPr>
      <w:widowControl w:val="0"/>
      <w:jc w:val="both"/>
    </w:pPr>
  </w:style>
  <w:style w:type="paragraph" w:customStyle="1" w:styleId="E554800BFAEC43E98CF3A63585B19C10">
    <w:name w:val="E554800BFAEC43E98CF3A63585B19C10"/>
    <w:rsid w:val="00283F8B"/>
    <w:pPr>
      <w:widowControl w:val="0"/>
      <w:jc w:val="both"/>
    </w:pPr>
  </w:style>
  <w:style w:type="paragraph" w:customStyle="1" w:styleId="18AD379B1A0D42DAA134FD5605313926">
    <w:name w:val="18AD379B1A0D42DAA134FD5605313926"/>
    <w:rsid w:val="00283F8B"/>
    <w:pPr>
      <w:widowControl w:val="0"/>
      <w:jc w:val="both"/>
    </w:pPr>
  </w:style>
  <w:style w:type="paragraph" w:customStyle="1" w:styleId="60FCF72F92934B3097A6CF666D94E641">
    <w:name w:val="60FCF72F92934B3097A6CF666D94E641"/>
    <w:rsid w:val="00283F8B"/>
    <w:pPr>
      <w:widowControl w:val="0"/>
      <w:jc w:val="both"/>
    </w:pPr>
  </w:style>
  <w:style w:type="paragraph" w:customStyle="1" w:styleId="CF869F6F78F74E24B35646EC1B3B26A4">
    <w:name w:val="CF869F6F78F74E24B35646EC1B3B26A4"/>
    <w:rsid w:val="00283F8B"/>
    <w:pPr>
      <w:widowControl w:val="0"/>
      <w:jc w:val="both"/>
    </w:pPr>
  </w:style>
  <w:style w:type="paragraph" w:customStyle="1" w:styleId="7EB15DBF74BE424AAC58ED33674F1236">
    <w:name w:val="7EB15DBF74BE424AAC58ED33674F1236"/>
    <w:rsid w:val="00283F8B"/>
    <w:pPr>
      <w:widowControl w:val="0"/>
      <w:jc w:val="both"/>
    </w:pPr>
  </w:style>
  <w:style w:type="paragraph" w:customStyle="1" w:styleId="6AC4006EB5CD4B24A0E7F68909792E23">
    <w:name w:val="6AC4006EB5CD4B24A0E7F68909792E23"/>
    <w:rsid w:val="00283F8B"/>
    <w:pPr>
      <w:widowControl w:val="0"/>
      <w:jc w:val="both"/>
    </w:pPr>
  </w:style>
  <w:style w:type="paragraph" w:customStyle="1" w:styleId="4F6FB593554E43A5B67097FBFAD53E0E">
    <w:name w:val="4F6FB593554E43A5B67097FBFAD53E0E"/>
    <w:rsid w:val="00283F8B"/>
    <w:pPr>
      <w:widowControl w:val="0"/>
      <w:jc w:val="both"/>
    </w:pPr>
  </w:style>
  <w:style w:type="paragraph" w:customStyle="1" w:styleId="3FFAE63B570747079D89EDFB104D1794">
    <w:name w:val="3FFAE63B570747079D89EDFB104D1794"/>
    <w:rsid w:val="00283F8B"/>
    <w:pPr>
      <w:widowControl w:val="0"/>
      <w:jc w:val="both"/>
    </w:pPr>
  </w:style>
  <w:style w:type="paragraph" w:customStyle="1" w:styleId="C972FA55AAE741B0BBE20855C849179D">
    <w:name w:val="C972FA55AAE741B0BBE20855C849179D"/>
    <w:rsid w:val="00283F8B"/>
    <w:pPr>
      <w:widowControl w:val="0"/>
      <w:jc w:val="both"/>
    </w:pPr>
  </w:style>
  <w:style w:type="paragraph" w:customStyle="1" w:styleId="D284A2885141490AB90508095ACB34EB">
    <w:name w:val="D284A2885141490AB90508095ACB34EB"/>
    <w:rsid w:val="00283F8B"/>
    <w:pPr>
      <w:widowControl w:val="0"/>
      <w:jc w:val="both"/>
    </w:pPr>
  </w:style>
  <w:style w:type="paragraph" w:customStyle="1" w:styleId="159D5D36028F49E2A1B19638C4F7B437">
    <w:name w:val="159D5D36028F49E2A1B19638C4F7B437"/>
    <w:rsid w:val="00283F8B"/>
    <w:pPr>
      <w:widowControl w:val="0"/>
      <w:jc w:val="both"/>
    </w:pPr>
  </w:style>
  <w:style w:type="paragraph" w:customStyle="1" w:styleId="07D8948DE0714C719720DAF7BD5396AE">
    <w:name w:val="07D8948DE0714C719720DAF7BD5396AE"/>
    <w:rsid w:val="00283F8B"/>
    <w:pPr>
      <w:widowControl w:val="0"/>
      <w:jc w:val="both"/>
    </w:pPr>
  </w:style>
  <w:style w:type="paragraph" w:customStyle="1" w:styleId="D0A0DF72E3CA4F9C8C3E761846657838">
    <w:name w:val="D0A0DF72E3CA4F9C8C3E761846657838"/>
    <w:rsid w:val="00283F8B"/>
    <w:pPr>
      <w:widowControl w:val="0"/>
      <w:jc w:val="both"/>
    </w:pPr>
  </w:style>
  <w:style w:type="paragraph" w:customStyle="1" w:styleId="5072FEBA2FEC4665892A4F6DF28CA8BB">
    <w:name w:val="5072FEBA2FEC4665892A4F6DF28CA8BB"/>
    <w:rsid w:val="00283F8B"/>
    <w:pPr>
      <w:widowControl w:val="0"/>
      <w:jc w:val="both"/>
    </w:pPr>
  </w:style>
  <w:style w:type="paragraph" w:customStyle="1" w:styleId="ECE603F70CAB466BA310837B9FDF2D8F">
    <w:name w:val="ECE603F70CAB466BA310837B9FDF2D8F"/>
    <w:rsid w:val="00283F8B"/>
    <w:pPr>
      <w:widowControl w:val="0"/>
      <w:jc w:val="both"/>
    </w:pPr>
  </w:style>
  <w:style w:type="paragraph" w:customStyle="1" w:styleId="0883A75253E645FC888AB207073B539B">
    <w:name w:val="0883A75253E645FC888AB207073B539B"/>
    <w:rsid w:val="00283F8B"/>
    <w:pPr>
      <w:widowControl w:val="0"/>
      <w:jc w:val="both"/>
    </w:pPr>
  </w:style>
  <w:style w:type="paragraph" w:customStyle="1" w:styleId="37F9CBCDC6A943FB8C09D3B398F7AE14">
    <w:name w:val="37F9CBCDC6A943FB8C09D3B398F7AE14"/>
    <w:rsid w:val="00283F8B"/>
    <w:pPr>
      <w:widowControl w:val="0"/>
      <w:jc w:val="both"/>
    </w:pPr>
  </w:style>
  <w:style w:type="paragraph" w:customStyle="1" w:styleId="E79D87F4D475467AAC8A0999B610E0FD">
    <w:name w:val="E79D87F4D475467AAC8A0999B610E0FD"/>
    <w:rsid w:val="00283F8B"/>
    <w:pPr>
      <w:widowControl w:val="0"/>
      <w:jc w:val="both"/>
    </w:pPr>
  </w:style>
  <w:style w:type="paragraph" w:customStyle="1" w:styleId="DBB095A1B7064A1A91C0B025E2440490">
    <w:name w:val="DBB095A1B7064A1A91C0B025E2440490"/>
    <w:rsid w:val="00283F8B"/>
    <w:pPr>
      <w:widowControl w:val="0"/>
      <w:jc w:val="both"/>
    </w:pPr>
  </w:style>
  <w:style w:type="paragraph" w:customStyle="1" w:styleId="3569CC4B09E84D36AD0D314EF867B101">
    <w:name w:val="3569CC4B09E84D36AD0D314EF867B101"/>
    <w:rsid w:val="00283F8B"/>
    <w:pPr>
      <w:widowControl w:val="0"/>
      <w:jc w:val="both"/>
    </w:pPr>
  </w:style>
  <w:style w:type="paragraph" w:customStyle="1" w:styleId="190981555ADB4CA2B426E1FBA81EBB74">
    <w:name w:val="190981555ADB4CA2B426E1FBA81EBB74"/>
    <w:rsid w:val="00283F8B"/>
    <w:pPr>
      <w:widowControl w:val="0"/>
      <w:jc w:val="both"/>
    </w:pPr>
  </w:style>
  <w:style w:type="paragraph" w:customStyle="1" w:styleId="82CA8290BFB3434C8DD9388FC3722D7D">
    <w:name w:val="82CA8290BFB3434C8DD9388FC3722D7D"/>
    <w:rsid w:val="00283F8B"/>
    <w:pPr>
      <w:widowControl w:val="0"/>
      <w:jc w:val="both"/>
    </w:pPr>
  </w:style>
  <w:style w:type="paragraph" w:customStyle="1" w:styleId="141A21D70F21485BADBEFFCF099D887E">
    <w:name w:val="141A21D70F21485BADBEFFCF099D887E"/>
    <w:rsid w:val="00283F8B"/>
    <w:pPr>
      <w:widowControl w:val="0"/>
      <w:jc w:val="both"/>
    </w:pPr>
  </w:style>
  <w:style w:type="paragraph" w:customStyle="1" w:styleId="08CC2892DCA7473F9785F9AC99623341">
    <w:name w:val="08CC2892DCA7473F9785F9AC99623341"/>
    <w:rsid w:val="00283F8B"/>
    <w:pPr>
      <w:widowControl w:val="0"/>
      <w:jc w:val="both"/>
    </w:pPr>
  </w:style>
  <w:style w:type="paragraph" w:customStyle="1" w:styleId="6E30DF515CCA492C9FADF5DED860A43B">
    <w:name w:val="6E30DF515CCA492C9FADF5DED860A43B"/>
    <w:rsid w:val="00283F8B"/>
    <w:pPr>
      <w:widowControl w:val="0"/>
      <w:jc w:val="both"/>
    </w:pPr>
  </w:style>
  <w:style w:type="paragraph" w:customStyle="1" w:styleId="739D63832B7C477893258DECA2448CF5">
    <w:name w:val="739D63832B7C477893258DECA2448CF5"/>
    <w:rsid w:val="00283F8B"/>
    <w:pPr>
      <w:widowControl w:val="0"/>
      <w:jc w:val="both"/>
    </w:pPr>
  </w:style>
  <w:style w:type="paragraph" w:customStyle="1" w:styleId="C456452786894AF9895223B0501B30CA">
    <w:name w:val="C456452786894AF9895223B0501B30CA"/>
    <w:rsid w:val="00283F8B"/>
    <w:pPr>
      <w:widowControl w:val="0"/>
      <w:jc w:val="both"/>
    </w:pPr>
  </w:style>
  <w:style w:type="paragraph" w:customStyle="1" w:styleId="90CCF0346E7847A19A10AC581109B82C">
    <w:name w:val="90CCF0346E7847A19A10AC581109B82C"/>
    <w:rsid w:val="00283F8B"/>
    <w:pPr>
      <w:widowControl w:val="0"/>
      <w:jc w:val="both"/>
    </w:pPr>
  </w:style>
  <w:style w:type="paragraph" w:customStyle="1" w:styleId="3EA62F6E32E94AD1B801ACCF152EB07F">
    <w:name w:val="3EA62F6E32E94AD1B801ACCF152EB07F"/>
    <w:rsid w:val="00283F8B"/>
    <w:pPr>
      <w:widowControl w:val="0"/>
      <w:jc w:val="both"/>
    </w:pPr>
  </w:style>
  <w:style w:type="paragraph" w:customStyle="1" w:styleId="FE850C9ED4944EC196344859F584F176">
    <w:name w:val="FE850C9ED4944EC196344859F584F176"/>
    <w:rsid w:val="00283F8B"/>
    <w:pPr>
      <w:widowControl w:val="0"/>
      <w:jc w:val="both"/>
    </w:pPr>
  </w:style>
  <w:style w:type="paragraph" w:customStyle="1" w:styleId="2752F313FFE141F6991AEACF56ED679A">
    <w:name w:val="2752F313FFE141F6991AEACF56ED679A"/>
    <w:rsid w:val="00283F8B"/>
    <w:pPr>
      <w:widowControl w:val="0"/>
      <w:jc w:val="both"/>
    </w:pPr>
  </w:style>
  <w:style w:type="paragraph" w:customStyle="1" w:styleId="33D12F6C843D4A66BE567861BD410935">
    <w:name w:val="33D12F6C843D4A66BE567861BD410935"/>
    <w:rsid w:val="00283F8B"/>
    <w:pPr>
      <w:widowControl w:val="0"/>
      <w:jc w:val="both"/>
    </w:pPr>
  </w:style>
  <w:style w:type="paragraph" w:customStyle="1" w:styleId="9B58042447BF42598F234A764230313E">
    <w:name w:val="9B58042447BF42598F234A764230313E"/>
    <w:rsid w:val="00283F8B"/>
    <w:pPr>
      <w:widowControl w:val="0"/>
      <w:jc w:val="both"/>
    </w:pPr>
  </w:style>
  <w:style w:type="paragraph" w:customStyle="1" w:styleId="482F8E88F02E458FB6AB2FC8660EC5AD">
    <w:name w:val="482F8E88F02E458FB6AB2FC8660EC5AD"/>
    <w:rsid w:val="00283F8B"/>
    <w:pPr>
      <w:widowControl w:val="0"/>
      <w:jc w:val="both"/>
    </w:pPr>
  </w:style>
  <w:style w:type="paragraph" w:customStyle="1" w:styleId="83B1851916CE4A5F96D871303BF00EE4">
    <w:name w:val="83B1851916CE4A5F96D871303BF00EE4"/>
    <w:rsid w:val="00283F8B"/>
    <w:pPr>
      <w:widowControl w:val="0"/>
      <w:jc w:val="both"/>
    </w:pPr>
  </w:style>
  <w:style w:type="paragraph" w:customStyle="1" w:styleId="D6E7374DC572471A8C9CFF0247FD787A">
    <w:name w:val="D6E7374DC572471A8C9CFF0247FD787A"/>
    <w:rsid w:val="00283F8B"/>
    <w:pPr>
      <w:widowControl w:val="0"/>
      <w:jc w:val="both"/>
    </w:pPr>
  </w:style>
  <w:style w:type="paragraph" w:customStyle="1" w:styleId="3584389CBD9A47689BB7F6CC0B25F156">
    <w:name w:val="3584389CBD9A47689BB7F6CC0B25F156"/>
    <w:rsid w:val="00283F8B"/>
    <w:pPr>
      <w:widowControl w:val="0"/>
      <w:jc w:val="both"/>
    </w:pPr>
  </w:style>
  <w:style w:type="paragraph" w:customStyle="1" w:styleId="5266E1937FFF401AAF385BE0EC394EF7">
    <w:name w:val="5266E1937FFF401AAF385BE0EC394EF7"/>
    <w:rsid w:val="00283F8B"/>
    <w:pPr>
      <w:widowControl w:val="0"/>
      <w:jc w:val="both"/>
    </w:pPr>
  </w:style>
  <w:style w:type="paragraph" w:customStyle="1" w:styleId="3950692725474B3E8E067F3563BBFEF3">
    <w:name w:val="3950692725474B3E8E067F3563BBFEF3"/>
    <w:rsid w:val="00283F8B"/>
    <w:pPr>
      <w:widowControl w:val="0"/>
      <w:jc w:val="both"/>
    </w:pPr>
  </w:style>
  <w:style w:type="paragraph" w:customStyle="1" w:styleId="BD12B7688695473A919C9F2AC5704F44">
    <w:name w:val="BD12B7688695473A919C9F2AC5704F44"/>
    <w:rsid w:val="00283F8B"/>
    <w:pPr>
      <w:widowControl w:val="0"/>
      <w:jc w:val="both"/>
    </w:pPr>
  </w:style>
  <w:style w:type="paragraph" w:customStyle="1" w:styleId="7D0C2E9A39DD4FB38E4BECCE35FFD279">
    <w:name w:val="7D0C2E9A39DD4FB38E4BECCE35FFD279"/>
    <w:rsid w:val="00283F8B"/>
    <w:pPr>
      <w:widowControl w:val="0"/>
      <w:jc w:val="both"/>
    </w:pPr>
  </w:style>
  <w:style w:type="paragraph" w:customStyle="1" w:styleId="4E84A15CE1FA437FB5E09C1DB568A852">
    <w:name w:val="4E84A15CE1FA437FB5E09C1DB568A852"/>
    <w:rsid w:val="00283F8B"/>
    <w:pPr>
      <w:widowControl w:val="0"/>
      <w:jc w:val="both"/>
    </w:pPr>
  </w:style>
  <w:style w:type="paragraph" w:customStyle="1" w:styleId="684A5A1F55CC4B099B2768AE5B74B3A4">
    <w:name w:val="684A5A1F55CC4B099B2768AE5B74B3A4"/>
    <w:rsid w:val="00283F8B"/>
    <w:pPr>
      <w:widowControl w:val="0"/>
      <w:jc w:val="both"/>
    </w:pPr>
  </w:style>
  <w:style w:type="paragraph" w:customStyle="1" w:styleId="C7CADA5492F24EA0AC44D37ABAF48D63">
    <w:name w:val="C7CADA5492F24EA0AC44D37ABAF48D63"/>
    <w:rsid w:val="00283F8B"/>
    <w:pPr>
      <w:widowControl w:val="0"/>
      <w:jc w:val="both"/>
    </w:pPr>
  </w:style>
  <w:style w:type="paragraph" w:customStyle="1" w:styleId="910C800E3C0B4643A4DA5ED0D74DC2CE">
    <w:name w:val="910C800E3C0B4643A4DA5ED0D74DC2CE"/>
    <w:rsid w:val="00283F8B"/>
    <w:pPr>
      <w:widowControl w:val="0"/>
      <w:jc w:val="both"/>
    </w:pPr>
  </w:style>
  <w:style w:type="paragraph" w:customStyle="1" w:styleId="8695C32B6A2B44328D8FA566509B573B">
    <w:name w:val="8695C32B6A2B44328D8FA566509B573B"/>
    <w:rsid w:val="00283F8B"/>
    <w:pPr>
      <w:widowControl w:val="0"/>
      <w:jc w:val="both"/>
    </w:pPr>
  </w:style>
  <w:style w:type="paragraph" w:customStyle="1" w:styleId="7E8A2A73791A4E5BA42ED2815D24EA51">
    <w:name w:val="7E8A2A73791A4E5BA42ED2815D24EA51"/>
    <w:rsid w:val="00283F8B"/>
    <w:pPr>
      <w:widowControl w:val="0"/>
      <w:jc w:val="both"/>
    </w:pPr>
  </w:style>
  <w:style w:type="paragraph" w:customStyle="1" w:styleId="FFA406C2B75D4D62ABD186DCD6C02818">
    <w:name w:val="FFA406C2B75D4D62ABD186DCD6C02818"/>
    <w:rsid w:val="00283F8B"/>
    <w:pPr>
      <w:widowControl w:val="0"/>
      <w:jc w:val="both"/>
    </w:pPr>
  </w:style>
  <w:style w:type="paragraph" w:customStyle="1" w:styleId="49F95F95B0994855B35C2466BD458A79">
    <w:name w:val="49F95F95B0994855B35C2466BD458A79"/>
    <w:rsid w:val="00283F8B"/>
    <w:pPr>
      <w:widowControl w:val="0"/>
      <w:jc w:val="both"/>
    </w:pPr>
  </w:style>
  <w:style w:type="paragraph" w:customStyle="1" w:styleId="83545B82ECFF44FE835FB6FD30AD34C0">
    <w:name w:val="83545B82ECFF44FE835FB6FD30AD34C0"/>
    <w:rsid w:val="00283F8B"/>
    <w:pPr>
      <w:widowControl w:val="0"/>
      <w:jc w:val="both"/>
    </w:pPr>
  </w:style>
  <w:style w:type="paragraph" w:customStyle="1" w:styleId="A10DD89D6DE6488CB39B691AA2A10FD0">
    <w:name w:val="A10DD89D6DE6488CB39B691AA2A10FD0"/>
    <w:rsid w:val="00283F8B"/>
    <w:pPr>
      <w:widowControl w:val="0"/>
      <w:jc w:val="both"/>
    </w:pPr>
  </w:style>
  <w:style w:type="paragraph" w:customStyle="1" w:styleId="486D7714749F45F2ACEC42E554066A6D">
    <w:name w:val="486D7714749F45F2ACEC42E554066A6D"/>
    <w:rsid w:val="00283F8B"/>
    <w:pPr>
      <w:widowControl w:val="0"/>
      <w:jc w:val="both"/>
    </w:pPr>
  </w:style>
  <w:style w:type="paragraph" w:customStyle="1" w:styleId="5D899E27AC734B3F86E971287B5A91C9">
    <w:name w:val="5D899E27AC734B3F86E971287B5A91C9"/>
    <w:rsid w:val="00283F8B"/>
    <w:pPr>
      <w:widowControl w:val="0"/>
      <w:jc w:val="both"/>
    </w:pPr>
  </w:style>
  <w:style w:type="paragraph" w:customStyle="1" w:styleId="1A3DD466A6054F8CBB8690D143B77A36">
    <w:name w:val="1A3DD466A6054F8CBB8690D143B77A36"/>
    <w:rsid w:val="00283F8B"/>
    <w:pPr>
      <w:widowControl w:val="0"/>
      <w:jc w:val="both"/>
    </w:pPr>
  </w:style>
  <w:style w:type="paragraph" w:customStyle="1" w:styleId="6B06CB876E0E42C3A7A73660C4FD9020">
    <w:name w:val="6B06CB876E0E42C3A7A73660C4FD9020"/>
    <w:rsid w:val="00283F8B"/>
    <w:pPr>
      <w:widowControl w:val="0"/>
      <w:jc w:val="both"/>
    </w:pPr>
  </w:style>
  <w:style w:type="paragraph" w:customStyle="1" w:styleId="32FBB28419734FC59B87904C14C0014D">
    <w:name w:val="32FBB28419734FC59B87904C14C0014D"/>
    <w:rsid w:val="00283F8B"/>
    <w:pPr>
      <w:widowControl w:val="0"/>
      <w:jc w:val="both"/>
    </w:pPr>
  </w:style>
  <w:style w:type="paragraph" w:customStyle="1" w:styleId="4D7F96A81F0F4DC0A9D21DD17292ABBB">
    <w:name w:val="4D7F96A81F0F4DC0A9D21DD17292ABBB"/>
    <w:rsid w:val="00283F8B"/>
    <w:pPr>
      <w:widowControl w:val="0"/>
      <w:jc w:val="both"/>
    </w:pPr>
  </w:style>
  <w:style w:type="paragraph" w:customStyle="1" w:styleId="ADF4CC7DB3644E0F903661C0B2A4512A">
    <w:name w:val="ADF4CC7DB3644E0F903661C0B2A4512A"/>
    <w:rsid w:val="00283F8B"/>
    <w:pPr>
      <w:widowControl w:val="0"/>
      <w:jc w:val="both"/>
    </w:pPr>
  </w:style>
  <w:style w:type="paragraph" w:customStyle="1" w:styleId="E6D329B5D4B04E58A4F39C86A3A12FBD">
    <w:name w:val="E6D329B5D4B04E58A4F39C86A3A12FBD"/>
    <w:rsid w:val="00283F8B"/>
    <w:pPr>
      <w:widowControl w:val="0"/>
      <w:jc w:val="both"/>
    </w:pPr>
  </w:style>
  <w:style w:type="paragraph" w:customStyle="1" w:styleId="31834F531C8E4BA4B603DE82A1EE89F9">
    <w:name w:val="31834F531C8E4BA4B603DE82A1EE89F9"/>
    <w:rsid w:val="00283F8B"/>
    <w:pPr>
      <w:widowControl w:val="0"/>
      <w:jc w:val="both"/>
    </w:pPr>
  </w:style>
  <w:style w:type="paragraph" w:customStyle="1" w:styleId="10C1BDE724C04C43B704A8A8D2A8E6C1">
    <w:name w:val="10C1BDE724C04C43B704A8A8D2A8E6C1"/>
    <w:rsid w:val="00283F8B"/>
    <w:pPr>
      <w:widowControl w:val="0"/>
      <w:jc w:val="both"/>
    </w:pPr>
  </w:style>
  <w:style w:type="paragraph" w:customStyle="1" w:styleId="62A3B3C85A8F4D87A029A0D7394AAEFB">
    <w:name w:val="62A3B3C85A8F4D87A029A0D7394AAEFB"/>
    <w:rsid w:val="00283F8B"/>
    <w:pPr>
      <w:widowControl w:val="0"/>
      <w:jc w:val="both"/>
    </w:pPr>
  </w:style>
  <w:style w:type="paragraph" w:customStyle="1" w:styleId="51D2C7FDD0BE40ECA7B124F6A18EE295">
    <w:name w:val="51D2C7FDD0BE40ECA7B124F6A18EE295"/>
    <w:rsid w:val="00283F8B"/>
    <w:pPr>
      <w:widowControl w:val="0"/>
      <w:jc w:val="both"/>
    </w:pPr>
  </w:style>
  <w:style w:type="paragraph" w:customStyle="1" w:styleId="F9CFD7359D9846FAAC63F78584D16CC0">
    <w:name w:val="F9CFD7359D9846FAAC63F78584D16CC0"/>
    <w:rsid w:val="00283F8B"/>
    <w:pPr>
      <w:widowControl w:val="0"/>
      <w:jc w:val="both"/>
    </w:pPr>
  </w:style>
  <w:style w:type="paragraph" w:customStyle="1" w:styleId="38600115463747F7BDFE199FE57E9223">
    <w:name w:val="38600115463747F7BDFE199FE57E9223"/>
    <w:rsid w:val="00283F8B"/>
    <w:pPr>
      <w:widowControl w:val="0"/>
      <w:jc w:val="both"/>
    </w:pPr>
  </w:style>
  <w:style w:type="paragraph" w:customStyle="1" w:styleId="E466FA3913004FCAA0FE46808F360616">
    <w:name w:val="E466FA3913004FCAA0FE46808F360616"/>
    <w:rsid w:val="00283F8B"/>
    <w:pPr>
      <w:widowControl w:val="0"/>
      <w:jc w:val="both"/>
    </w:pPr>
  </w:style>
  <w:style w:type="paragraph" w:customStyle="1" w:styleId="63934A4F6FAA44D8814EB3970491F85C">
    <w:name w:val="63934A4F6FAA44D8814EB3970491F85C"/>
    <w:rsid w:val="00283F8B"/>
    <w:pPr>
      <w:widowControl w:val="0"/>
      <w:jc w:val="both"/>
    </w:pPr>
  </w:style>
  <w:style w:type="paragraph" w:customStyle="1" w:styleId="476E0CF5AD2F4C07A6C30A75F20451CA">
    <w:name w:val="476E0CF5AD2F4C07A6C30A75F20451CA"/>
    <w:rsid w:val="00283F8B"/>
    <w:pPr>
      <w:widowControl w:val="0"/>
      <w:jc w:val="both"/>
    </w:pPr>
  </w:style>
  <w:style w:type="paragraph" w:customStyle="1" w:styleId="8B5CDCB45B4346C28B3D50310436EB1A">
    <w:name w:val="8B5CDCB45B4346C28B3D50310436EB1A"/>
    <w:rsid w:val="00283F8B"/>
    <w:pPr>
      <w:widowControl w:val="0"/>
      <w:jc w:val="both"/>
    </w:pPr>
  </w:style>
  <w:style w:type="paragraph" w:customStyle="1" w:styleId="7D267C91FA78420BB2C72FB9B5DECAA0">
    <w:name w:val="7D267C91FA78420BB2C72FB9B5DECAA0"/>
    <w:rsid w:val="00283F8B"/>
    <w:pPr>
      <w:widowControl w:val="0"/>
      <w:jc w:val="both"/>
    </w:pPr>
  </w:style>
  <w:style w:type="paragraph" w:customStyle="1" w:styleId="4CA53813F1A448CA865417898C79CE8A">
    <w:name w:val="4CA53813F1A448CA865417898C79CE8A"/>
    <w:rsid w:val="00283F8B"/>
    <w:pPr>
      <w:widowControl w:val="0"/>
      <w:jc w:val="both"/>
    </w:pPr>
  </w:style>
  <w:style w:type="paragraph" w:customStyle="1" w:styleId="EDF6C1742D1E4C9EB209221933BBA214">
    <w:name w:val="EDF6C1742D1E4C9EB209221933BBA214"/>
    <w:rsid w:val="00283F8B"/>
    <w:pPr>
      <w:widowControl w:val="0"/>
      <w:jc w:val="both"/>
    </w:pPr>
  </w:style>
  <w:style w:type="paragraph" w:customStyle="1" w:styleId="5B79D3E5262E409C98033E77A4F6E302">
    <w:name w:val="5B79D3E5262E409C98033E77A4F6E302"/>
    <w:rsid w:val="00283F8B"/>
    <w:pPr>
      <w:widowControl w:val="0"/>
      <w:jc w:val="both"/>
    </w:pPr>
  </w:style>
  <w:style w:type="paragraph" w:customStyle="1" w:styleId="A05A00476215410EA488E126F5F67C28">
    <w:name w:val="A05A00476215410EA488E126F5F67C28"/>
    <w:rsid w:val="00283F8B"/>
    <w:pPr>
      <w:widowControl w:val="0"/>
      <w:jc w:val="both"/>
    </w:pPr>
  </w:style>
  <w:style w:type="paragraph" w:customStyle="1" w:styleId="DAB5374F8C67447496170D669082D269">
    <w:name w:val="DAB5374F8C67447496170D669082D269"/>
    <w:rsid w:val="00283F8B"/>
    <w:pPr>
      <w:widowControl w:val="0"/>
      <w:jc w:val="both"/>
    </w:pPr>
  </w:style>
  <w:style w:type="paragraph" w:customStyle="1" w:styleId="DC2A4AF1887B422A85B582176398A745">
    <w:name w:val="DC2A4AF1887B422A85B582176398A745"/>
    <w:rsid w:val="00283F8B"/>
    <w:pPr>
      <w:widowControl w:val="0"/>
      <w:jc w:val="both"/>
    </w:pPr>
  </w:style>
  <w:style w:type="paragraph" w:customStyle="1" w:styleId="FA98ABE392B94A5889C1650F87E4EF7A">
    <w:name w:val="FA98ABE392B94A5889C1650F87E4EF7A"/>
    <w:rsid w:val="00283F8B"/>
    <w:pPr>
      <w:widowControl w:val="0"/>
      <w:jc w:val="both"/>
    </w:pPr>
  </w:style>
  <w:style w:type="paragraph" w:customStyle="1" w:styleId="4B668976341143BFBDFA7E14941E00DC">
    <w:name w:val="4B668976341143BFBDFA7E14941E00DC"/>
    <w:rsid w:val="00283F8B"/>
    <w:pPr>
      <w:widowControl w:val="0"/>
      <w:jc w:val="both"/>
    </w:pPr>
  </w:style>
  <w:style w:type="paragraph" w:customStyle="1" w:styleId="441668D83CD547B684CC8E0C2560C9F2">
    <w:name w:val="441668D83CD547B684CC8E0C2560C9F2"/>
    <w:rsid w:val="00283F8B"/>
    <w:pPr>
      <w:widowControl w:val="0"/>
      <w:jc w:val="both"/>
    </w:pPr>
  </w:style>
  <w:style w:type="paragraph" w:customStyle="1" w:styleId="73F2E3A86C8F4CC4AF62395B1B142C97">
    <w:name w:val="73F2E3A86C8F4CC4AF62395B1B142C97"/>
    <w:rsid w:val="00283F8B"/>
    <w:pPr>
      <w:widowControl w:val="0"/>
      <w:jc w:val="both"/>
    </w:pPr>
  </w:style>
  <w:style w:type="paragraph" w:customStyle="1" w:styleId="67AC9B40E1024E388978DD6C2281A979">
    <w:name w:val="67AC9B40E1024E388978DD6C2281A979"/>
    <w:rsid w:val="00283F8B"/>
    <w:pPr>
      <w:widowControl w:val="0"/>
      <w:jc w:val="both"/>
    </w:pPr>
  </w:style>
  <w:style w:type="paragraph" w:customStyle="1" w:styleId="2DB384289D0D4A1FA29293509B600A75">
    <w:name w:val="2DB384289D0D4A1FA29293509B600A75"/>
    <w:rsid w:val="00283F8B"/>
    <w:pPr>
      <w:widowControl w:val="0"/>
      <w:jc w:val="both"/>
    </w:pPr>
  </w:style>
  <w:style w:type="paragraph" w:customStyle="1" w:styleId="955ECB79D303474EA8283C0757CF3F08">
    <w:name w:val="955ECB79D303474EA8283C0757CF3F08"/>
    <w:rsid w:val="00283F8B"/>
    <w:pPr>
      <w:widowControl w:val="0"/>
      <w:jc w:val="both"/>
    </w:pPr>
  </w:style>
  <w:style w:type="paragraph" w:customStyle="1" w:styleId="1CB3AA603FCC4519A99D5FD52D16F2FE">
    <w:name w:val="1CB3AA603FCC4519A99D5FD52D16F2FE"/>
    <w:rsid w:val="00283F8B"/>
    <w:pPr>
      <w:widowControl w:val="0"/>
      <w:jc w:val="both"/>
    </w:pPr>
  </w:style>
  <w:style w:type="paragraph" w:customStyle="1" w:styleId="FFC84C1D0C5048C09E446CC844353EE9">
    <w:name w:val="FFC84C1D0C5048C09E446CC844353EE9"/>
    <w:rsid w:val="00283F8B"/>
    <w:pPr>
      <w:widowControl w:val="0"/>
      <w:jc w:val="both"/>
    </w:pPr>
  </w:style>
  <w:style w:type="paragraph" w:customStyle="1" w:styleId="10091356305F480EBFDEB5CA65C09BA8">
    <w:name w:val="10091356305F480EBFDEB5CA65C09BA8"/>
    <w:rsid w:val="00283F8B"/>
    <w:pPr>
      <w:widowControl w:val="0"/>
      <w:jc w:val="both"/>
    </w:pPr>
  </w:style>
  <w:style w:type="paragraph" w:customStyle="1" w:styleId="F4A1B470D6AC4078B53517EE12AB929F">
    <w:name w:val="F4A1B470D6AC4078B53517EE12AB929F"/>
    <w:rsid w:val="00283F8B"/>
    <w:pPr>
      <w:widowControl w:val="0"/>
      <w:jc w:val="both"/>
    </w:pPr>
  </w:style>
  <w:style w:type="paragraph" w:customStyle="1" w:styleId="5579656F80394539A8A36F91F015EABB">
    <w:name w:val="5579656F80394539A8A36F91F015EABB"/>
    <w:rsid w:val="00283F8B"/>
    <w:pPr>
      <w:widowControl w:val="0"/>
      <w:jc w:val="both"/>
    </w:pPr>
  </w:style>
  <w:style w:type="paragraph" w:customStyle="1" w:styleId="C90AAFDE501345B78819965ACEEB1827">
    <w:name w:val="C90AAFDE501345B78819965ACEEB1827"/>
    <w:rsid w:val="00283F8B"/>
    <w:pPr>
      <w:widowControl w:val="0"/>
      <w:jc w:val="both"/>
    </w:pPr>
  </w:style>
  <w:style w:type="paragraph" w:customStyle="1" w:styleId="B7A5DC45246544798813212ADCF93495">
    <w:name w:val="B7A5DC45246544798813212ADCF93495"/>
    <w:rsid w:val="00283F8B"/>
    <w:pPr>
      <w:widowControl w:val="0"/>
      <w:jc w:val="both"/>
    </w:pPr>
  </w:style>
  <w:style w:type="paragraph" w:customStyle="1" w:styleId="3C3447E33F54485EA198C329CE0CE999">
    <w:name w:val="3C3447E33F54485EA198C329CE0CE999"/>
    <w:rsid w:val="00283F8B"/>
    <w:pPr>
      <w:widowControl w:val="0"/>
      <w:jc w:val="both"/>
    </w:pPr>
  </w:style>
  <w:style w:type="paragraph" w:customStyle="1" w:styleId="A24F835095784183BC86A54024ED42A5">
    <w:name w:val="A24F835095784183BC86A54024ED42A5"/>
    <w:rsid w:val="00283F8B"/>
    <w:pPr>
      <w:widowControl w:val="0"/>
      <w:jc w:val="both"/>
    </w:pPr>
  </w:style>
  <w:style w:type="paragraph" w:customStyle="1" w:styleId="740928BB8F0C4CA8939E2DB3EA4CA6C8">
    <w:name w:val="740928BB8F0C4CA8939E2DB3EA4CA6C8"/>
    <w:rsid w:val="00283F8B"/>
    <w:pPr>
      <w:widowControl w:val="0"/>
      <w:jc w:val="both"/>
    </w:pPr>
  </w:style>
  <w:style w:type="paragraph" w:customStyle="1" w:styleId="7BD26B76950940C0B4A7028BB8A32061">
    <w:name w:val="7BD26B76950940C0B4A7028BB8A32061"/>
    <w:rsid w:val="00283F8B"/>
    <w:pPr>
      <w:widowControl w:val="0"/>
      <w:jc w:val="both"/>
    </w:pPr>
  </w:style>
  <w:style w:type="paragraph" w:customStyle="1" w:styleId="C6A363BD43894D3F8316432EE954D679">
    <w:name w:val="C6A363BD43894D3F8316432EE954D679"/>
    <w:rsid w:val="00283F8B"/>
    <w:pPr>
      <w:widowControl w:val="0"/>
      <w:jc w:val="both"/>
    </w:pPr>
  </w:style>
  <w:style w:type="paragraph" w:customStyle="1" w:styleId="B9D09DC6167B4BA595D6ABCFBBF4B73A">
    <w:name w:val="B9D09DC6167B4BA595D6ABCFBBF4B73A"/>
    <w:rsid w:val="00283F8B"/>
    <w:pPr>
      <w:widowControl w:val="0"/>
      <w:jc w:val="both"/>
    </w:pPr>
  </w:style>
  <w:style w:type="paragraph" w:customStyle="1" w:styleId="B71A97BBDE0943F9908525F9B28C48DB">
    <w:name w:val="B71A97BBDE0943F9908525F9B28C48DB"/>
    <w:rsid w:val="00283F8B"/>
    <w:pPr>
      <w:widowControl w:val="0"/>
      <w:jc w:val="both"/>
    </w:pPr>
  </w:style>
  <w:style w:type="paragraph" w:customStyle="1" w:styleId="E1C45152BB4A4163A03C1477218C6E1E">
    <w:name w:val="E1C45152BB4A4163A03C1477218C6E1E"/>
    <w:rsid w:val="00283F8B"/>
    <w:pPr>
      <w:widowControl w:val="0"/>
      <w:jc w:val="both"/>
    </w:pPr>
  </w:style>
  <w:style w:type="paragraph" w:customStyle="1" w:styleId="DC4EEB6E1E8C4A0BAEF00133B5367FFE">
    <w:name w:val="DC4EEB6E1E8C4A0BAEF00133B5367FFE"/>
    <w:rsid w:val="00283F8B"/>
    <w:pPr>
      <w:widowControl w:val="0"/>
      <w:jc w:val="both"/>
    </w:pPr>
  </w:style>
  <w:style w:type="paragraph" w:customStyle="1" w:styleId="9A5BF67A728D487CB88AB12F75E19923">
    <w:name w:val="9A5BF67A728D487CB88AB12F75E19923"/>
    <w:rsid w:val="00283F8B"/>
    <w:pPr>
      <w:widowControl w:val="0"/>
      <w:jc w:val="both"/>
    </w:pPr>
  </w:style>
  <w:style w:type="paragraph" w:customStyle="1" w:styleId="4C419944CE4644C29AF561BC1C1C19EC">
    <w:name w:val="4C419944CE4644C29AF561BC1C1C19EC"/>
    <w:rsid w:val="00283F8B"/>
    <w:pPr>
      <w:widowControl w:val="0"/>
      <w:jc w:val="both"/>
    </w:pPr>
  </w:style>
  <w:style w:type="paragraph" w:customStyle="1" w:styleId="5B220A74CF1D48EFB61D54992A43086D">
    <w:name w:val="5B220A74CF1D48EFB61D54992A43086D"/>
    <w:rsid w:val="00283F8B"/>
    <w:pPr>
      <w:widowControl w:val="0"/>
      <w:jc w:val="both"/>
    </w:pPr>
  </w:style>
  <w:style w:type="paragraph" w:customStyle="1" w:styleId="34BA5BE06842475EBCD0BC7C051932E6">
    <w:name w:val="34BA5BE06842475EBCD0BC7C051932E6"/>
    <w:rsid w:val="00283F8B"/>
    <w:pPr>
      <w:widowControl w:val="0"/>
      <w:jc w:val="both"/>
    </w:pPr>
  </w:style>
  <w:style w:type="paragraph" w:customStyle="1" w:styleId="BB278290C3B946C1A084D96C4201C1FF">
    <w:name w:val="BB278290C3B946C1A084D96C4201C1FF"/>
    <w:rsid w:val="00283F8B"/>
    <w:pPr>
      <w:widowControl w:val="0"/>
      <w:jc w:val="both"/>
    </w:pPr>
  </w:style>
  <w:style w:type="paragraph" w:customStyle="1" w:styleId="78A7948CE80B49B09BC61AF4E3B631C4">
    <w:name w:val="78A7948CE80B49B09BC61AF4E3B631C4"/>
    <w:rsid w:val="00283F8B"/>
    <w:pPr>
      <w:widowControl w:val="0"/>
      <w:jc w:val="both"/>
    </w:pPr>
  </w:style>
  <w:style w:type="paragraph" w:customStyle="1" w:styleId="FF1E8CF25AE5413C82E9DFEBC2EEB56A">
    <w:name w:val="FF1E8CF25AE5413C82E9DFEBC2EEB56A"/>
    <w:rsid w:val="00283F8B"/>
    <w:pPr>
      <w:widowControl w:val="0"/>
      <w:jc w:val="both"/>
    </w:pPr>
  </w:style>
  <w:style w:type="paragraph" w:customStyle="1" w:styleId="F133DF5690D34E27A12BFCFE3C25EF7E">
    <w:name w:val="F133DF5690D34E27A12BFCFE3C25EF7E"/>
    <w:rsid w:val="00283F8B"/>
    <w:pPr>
      <w:widowControl w:val="0"/>
      <w:jc w:val="both"/>
    </w:pPr>
  </w:style>
  <w:style w:type="paragraph" w:customStyle="1" w:styleId="CEC2C6CB7C094D5ABAB9597A11F5509F">
    <w:name w:val="CEC2C6CB7C094D5ABAB9597A11F5509F"/>
    <w:rsid w:val="00283F8B"/>
    <w:pPr>
      <w:widowControl w:val="0"/>
      <w:jc w:val="both"/>
    </w:pPr>
  </w:style>
  <w:style w:type="paragraph" w:customStyle="1" w:styleId="B64A42E3C1984D82B80F91C063809AD0">
    <w:name w:val="B64A42E3C1984D82B80F91C063809AD0"/>
    <w:rsid w:val="00283F8B"/>
    <w:pPr>
      <w:widowControl w:val="0"/>
      <w:jc w:val="both"/>
    </w:pPr>
  </w:style>
  <w:style w:type="paragraph" w:customStyle="1" w:styleId="248D654A8B3840549057E1540C8FF3E7">
    <w:name w:val="248D654A8B3840549057E1540C8FF3E7"/>
    <w:rsid w:val="00283F8B"/>
    <w:pPr>
      <w:widowControl w:val="0"/>
      <w:jc w:val="both"/>
    </w:pPr>
  </w:style>
  <w:style w:type="paragraph" w:customStyle="1" w:styleId="90FB4B1494EA40D2A29E0189385C7E5E">
    <w:name w:val="90FB4B1494EA40D2A29E0189385C7E5E"/>
    <w:rsid w:val="00283F8B"/>
    <w:pPr>
      <w:widowControl w:val="0"/>
      <w:jc w:val="both"/>
    </w:pPr>
  </w:style>
  <w:style w:type="paragraph" w:customStyle="1" w:styleId="D404D652DBEA43E2B34AB10E352E3A21">
    <w:name w:val="D404D652DBEA43E2B34AB10E352E3A21"/>
    <w:rsid w:val="00283F8B"/>
    <w:pPr>
      <w:widowControl w:val="0"/>
      <w:jc w:val="both"/>
    </w:pPr>
  </w:style>
  <w:style w:type="paragraph" w:customStyle="1" w:styleId="8D6869B1CC0A40299F40C0ADB90C655F">
    <w:name w:val="8D6869B1CC0A40299F40C0ADB90C655F"/>
    <w:rsid w:val="00283F8B"/>
    <w:pPr>
      <w:widowControl w:val="0"/>
      <w:jc w:val="both"/>
    </w:pPr>
  </w:style>
  <w:style w:type="paragraph" w:customStyle="1" w:styleId="C8368B077DF043FE92AC1146EFB78AA8">
    <w:name w:val="C8368B077DF043FE92AC1146EFB78AA8"/>
    <w:rsid w:val="00283F8B"/>
    <w:pPr>
      <w:widowControl w:val="0"/>
      <w:jc w:val="both"/>
    </w:pPr>
  </w:style>
  <w:style w:type="paragraph" w:customStyle="1" w:styleId="691482D892C044F0A3C91EC96F4B24F0">
    <w:name w:val="691482D892C044F0A3C91EC96F4B24F0"/>
    <w:rsid w:val="00283F8B"/>
    <w:pPr>
      <w:widowControl w:val="0"/>
      <w:jc w:val="both"/>
    </w:pPr>
  </w:style>
  <w:style w:type="paragraph" w:customStyle="1" w:styleId="12814E54B7E940DF89EA1046588BECDD">
    <w:name w:val="12814E54B7E940DF89EA1046588BECDD"/>
    <w:rsid w:val="00283F8B"/>
    <w:pPr>
      <w:widowControl w:val="0"/>
      <w:jc w:val="both"/>
    </w:pPr>
  </w:style>
  <w:style w:type="paragraph" w:customStyle="1" w:styleId="6AECDE8087CD4EBC863CEE5786396A5F">
    <w:name w:val="6AECDE8087CD4EBC863CEE5786396A5F"/>
    <w:rsid w:val="00283F8B"/>
    <w:pPr>
      <w:widowControl w:val="0"/>
      <w:jc w:val="both"/>
    </w:pPr>
  </w:style>
  <w:style w:type="paragraph" w:customStyle="1" w:styleId="AD0F2ABF1EA4496A8F4F3BEE870A1B15">
    <w:name w:val="AD0F2ABF1EA4496A8F4F3BEE870A1B15"/>
    <w:rsid w:val="00283F8B"/>
    <w:pPr>
      <w:widowControl w:val="0"/>
      <w:jc w:val="both"/>
    </w:pPr>
  </w:style>
  <w:style w:type="paragraph" w:customStyle="1" w:styleId="DB6276D4775644D1972A1B86C55CA48B">
    <w:name w:val="DB6276D4775644D1972A1B86C55CA48B"/>
    <w:rsid w:val="00283F8B"/>
    <w:pPr>
      <w:widowControl w:val="0"/>
      <w:jc w:val="both"/>
    </w:pPr>
  </w:style>
  <w:style w:type="paragraph" w:customStyle="1" w:styleId="E929705CA98645758765D6BA8D4CDBF1">
    <w:name w:val="E929705CA98645758765D6BA8D4CDBF1"/>
    <w:rsid w:val="00283F8B"/>
    <w:pPr>
      <w:widowControl w:val="0"/>
      <w:jc w:val="both"/>
    </w:pPr>
  </w:style>
  <w:style w:type="paragraph" w:customStyle="1" w:styleId="6F20F022108C41FA9E92190347C8B21D">
    <w:name w:val="6F20F022108C41FA9E92190347C8B21D"/>
    <w:rsid w:val="00283F8B"/>
    <w:pPr>
      <w:widowControl w:val="0"/>
      <w:jc w:val="both"/>
    </w:pPr>
  </w:style>
  <w:style w:type="paragraph" w:customStyle="1" w:styleId="A6E5E996145E46FA92A9A19D4D3BA4A9">
    <w:name w:val="A6E5E996145E46FA92A9A19D4D3BA4A9"/>
    <w:rsid w:val="00283F8B"/>
    <w:pPr>
      <w:widowControl w:val="0"/>
      <w:jc w:val="both"/>
    </w:pPr>
  </w:style>
  <w:style w:type="paragraph" w:customStyle="1" w:styleId="87D0BDC985BE458FA3D10E351682C3A0">
    <w:name w:val="87D0BDC985BE458FA3D10E351682C3A0"/>
    <w:rsid w:val="00283F8B"/>
    <w:pPr>
      <w:widowControl w:val="0"/>
      <w:jc w:val="both"/>
    </w:pPr>
  </w:style>
  <w:style w:type="paragraph" w:customStyle="1" w:styleId="796F43C7DA9C45C7BC124CCF10F02897">
    <w:name w:val="796F43C7DA9C45C7BC124CCF10F02897"/>
    <w:rsid w:val="00283F8B"/>
    <w:pPr>
      <w:widowControl w:val="0"/>
      <w:jc w:val="both"/>
    </w:pPr>
  </w:style>
  <w:style w:type="paragraph" w:customStyle="1" w:styleId="C546F969848D4810AEB4994BABC408A1">
    <w:name w:val="C546F969848D4810AEB4994BABC408A1"/>
    <w:rsid w:val="00283F8B"/>
    <w:pPr>
      <w:widowControl w:val="0"/>
      <w:jc w:val="both"/>
    </w:pPr>
  </w:style>
  <w:style w:type="paragraph" w:customStyle="1" w:styleId="A89F3E08D19542F68D263E44E29D40E7">
    <w:name w:val="A89F3E08D19542F68D263E44E29D40E7"/>
    <w:rsid w:val="00283F8B"/>
    <w:pPr>
      <w:widowControl w:val="0"/>
      <w:jc w:val="both"/>
    </w:pPr>
  </w:style>
  <w:style w:type="paragraph" w:customStyle="1" w:styleId="AA47AB1E46994EBFA4C19CD846D38A8A">
    <w:name w:val="AA47AB1E46994EBFA4C19CD846D38A8A"/>
    <w:rsid w:val="00283F8B"/>
    <w:pPr>
      <w:widowControl w:val="0"/>
      <w:jc w:val="both"/>
    </w:pPr>
  </w:style>
  <w:style w:type="paragraph" w:customStyle="1" w:styleId="644C52AD7FE34D7897BF0789BDBD1CC3">
    <w:name w:val="644C52AD7FE34D7897BF0789BDBD1CC3"/>
    <w:rsid w:val="00283F8B"/>
    <w:pPr>
      <w:widowControl w:val="0"/>
      <w:jc w:val="both"/>
    </w:pPr>
  </w:style>
  <w:style w:type="paragraph" w:customStyle="1" w:styleId="E9F0E99F3D10470987090EDE9DF59E0A">
    <w:name w:val="E9F0E99F3D10470987090EDE9DF59E0A"/>
    <w:rsid w:val="00283F8B"/>
    <w:pPr>
      <w:widowControl w:val="0"/>
      <w:jc w:val="both"/>
    </w:pPr>
  </w:style>
  <w:style w:type="paragraph" w:customStyle="1" w:styleId="7FC19FC9E8E04BFCB973EF27DCB188C1">
    <w:name w:val="7FC19FC9E8E04BFCB973EF27DCB188C1"/>
    <w:rsid w:val="00283F8B"/>
    <w:pPr>
      <w:widowControl w:val="0"/>
      <w:jc w:val="both"/>
    </w:pPr>
  </w:style>
  <w:style w:type="paragraph" w:customStyle="1" w:styleId="450A9FF6C1134721B22ECE3F7D30CFF3">
    <w:name w:val="450A9FF6C1134721B22ECE3F7D30CFF3"/>
    <w:rsid w:val="00283F8B"/>
    <w:pPr>
      <w:widowControl w:val="0"/>
      <w:jc w:val="both"/>
    </w:pPr>
  </w:style>
  <w:style w:type="paragraph" w:customStyle="1" w:styleId="DD60E69B199A467BAC29683808F817CE">
    <w:name w:val="DD60E69B199A467BAC29683808F817CE"/>
    <w:rsid w:val="00283F8B"/>
    <w:pPr>
      <w:widowControl w:val="0"/>
      <w:jc w:val="both"/>
    </w:pPr>
  </w:style>
  <w:style w:type="paragraph" w:customStyle="1" w:styleId="A6C6C7A3B24140C6B5BE80170CDA31CC">
    <w:name w:val="A6C6C7A3B24140C6B5BE80170CDA31CC"/>
    <w:rsid w:val="00283F8B"/>
    <w:pPr>
      <w:widowControl w:val="0"/>
      <w:jc w:val="both"/>
    </w:pPr>
  </w:style>
  <w:style w:type="paragraph" w:customStyle="1" w:styleId="1780A0DDFF7C4026A5BA28E6EE56FE05">
    <w:name w:val="1780A0DDFF7C4026A5BA28E6EE56FE05"/>
    <w:rsid w:val="00283F8B"/>
    <w:pPr>
      <w:widowControl w:val="0"/>
      <w:jc w:val="both"/>
    </w:pPr>
  </w:style>
  <w:style w:type="paragraph" w:customStyle="1" w:styleId="C92AAB61FF754C62A48E6A12E2B33809">
    <w:name w:val="C92AAB61FF754C62A48E6A12E2B33809"/>
    <w:rsid w:val="00283F8B"/>
    <w:pPr>
      <w:widowControl w:val="0"/>
      <w:jc w:val="both"/>
    </w:pPr>
  </w:style>
  <w:style w:type="paragraph" w:customStyle="1" w:styleId="7E3328F5587542429AEEB7617A4C62D9">
    <w:name w:val="7E3328F5587542429AEEB7617A4C62D9"/>
    <w:rsid w:val="00283F8B"/>
    <w:pPr>
      <w:widowControl w:val="0"/>
      <w:jc w:val="both"/>
    </w:pPr>
  </w:style>
  <w:style w:type="paragraph" w:customStyle="1" w:styleId="A1CD4743F94E416688A5268536570142">
    <w:name w:val="A1CD4743F94E416688A5268536570142"/>
    <w:rsid w:val="00283F8B"/>
    <w:pPr>
      <w:widowControl w:val="0"/>
      <w:jc w:val="both"/>
    </w:pPr>
  </w:style>
  <w:style w:type="paragraph" w:customStyle="1" w:styleId="565C1900F46D4F13A8D605CE498D628B">
    <w:name w:val="565C1900F46D4F13A8D605CE498D628B"/>
    <w:rsid w:val="00283F8B"/>
    <w:pPr>
      <w:widowControl w:val="0"/>
      <w:jc w:val="both"/>
    </w:pPr>
  </w:style>
  <w:style w:type="paragraph" w:customStyle="1" w:styleId="86B325CEA8784D8C8FF13A380E0C0FF9">
    <w:name w:val="86B325CEA8784D8C8FF13A380E0C0FF9"/>
    <w:rsid w:val="00283F8B"/>
    <w:pPr>
      <w:widowControl w:val="0"/>
      <w:jc w:val="both"/>
    </w:pPr>
  </w:style>
  <w:style w:type="paragraph" w:customStyle="1" w:styleId="ACDE1C892E7D4E4481243DE9B131B39B">
    <w:name w:val="ACDE1C892E7D4E4481243DE9B131B39B"/>
    <w:rsid w:val="00283F8B"/>
    <w:pPr>
      <w:widowControl w:val="0"/>
      <w:jc w:val="both"/>
    </w:pPr>
  </w:style>
  <w:style w:type="paragraph" w:customStyle="1" w:styleId="227ABBE5703346F4B0320E26E8A6AF9C">
    <w:name w:val="227ABBE5703346F4B0320E26E8A6AF9C"/>
    <w:rsid w:val="00283F8B"/>
    <w:pPr>
      <w:widowControl w:val="0"/>
      <w:jc w:val="both"/>
    </w:pPr>
  </w:style>
  <w:style w:type="paragraph" w:customStyle="1" w:styleId="CB5B73485F144510B48AAD8583622B07">
    <w:name w:val="CB5B73485F144510B48AAD8583622B07"/>
    <w:rsid w:val="00283F8B"/>
    <w:pPr>
      <w:widowControl w:val="0"/>
      <w:jc w:val="both"/>
    </w:pPr>
  </w:style>
  <w:style w:type="paragraph" w:customStyle="1" w:styleId="726AB55E5C7A4E6FBDE5FE2B80E7E780">
    <w:name w:val="726AB55E5C7A4E6FBDE5FE2B80E7E780"/>
    <w:rsid w:val="00283F8B"/>
    <w:pPr>
      <w:widowControl w:val="0"/>
      <w:jc w:val="both"/>
    </w:pPr>
  </w:style>
  <w:style w:type="paragraph" w:customStyle="1" w:styleId="48B029D4D6C74EFFAF35EF3534CC5ED0">
    <w:name w:val="48B029D4D6C74EFFAF35EF3534CC5ED0"/>
    <w:rsid w:val="00283F8B"/>
    <w:pPr>
      <w:widowControl w:val="0"/>
      <w:jc w:val="both"/>
    </w:pPr>
  </w:style>
  <w:style w:type="paragraph" w:customStyle="1" w:styleId="4811959D665245D683675C5D3563D30B">
    <w:name w:val="4811959D665245D683675C5D3563D30B"/>
    <w:rsid w:val="00283F8B"/>
    <w:pPr>
      <w:widowControl w:val="0"/>
      <w:jc w:val="both"/>
    </w:pPr>
  </w:style>
  <w:style w:type="paragraph" w:customStyle="1" w:styleId="28635FAC83F540949211DE1094CB4153">
    <w:name w:val="28635FAC83F540949211DE1094CB4153"/>
    <w:rsid w:val="00283F8B"/>
    <w:pPr>
      <w:widowControl w:val="0"/>
      <w:jc w:val="both"/>
    </w:pPr>
  </w:style>
  <w:style w:type="paragraph" w:customStyle="1" w:styleId="5EEE2D16D5344681A1E65596C0628013">
    <w:name w:val="5EEE2D16D5344681A1E65596C0628013"/>
    <w:rsid w:val="00283F8B"/>
    <w:pPr>
      <w:widowControl w:val="0"/>
      <w:jc w:val="both"/>
    </w:pPr>
  </w:style>
  <w:style w:type="paragraph" w:customStyle="1" w:styleId="C1261CB13A3E4DF89D613DE13CBF3B2A">
    <w:name w:val="C1261CB13A3E4DF89D613DE13CBF3B2A"/>
    <w:rsid w:val="00283F8B"/>
    <w:pPr>
      <w:widowControl w:val="0"/>
      <w:jc w:val="both"/>
    </w:pPr>
  </w:style>
  <w:style w:type="paragraph" w:customStyle="1" w:styleId="4E59C4E67BB345F0BC6FBB2C3E425BC9">
    <w:name w:val="4E59C4E67BB345F0BC6FBB2C3E425BC9"/>
    <w:rsid w:val="00283F8B"/>
    <w:pPr>
      <w:widowControl w:val="0"/>
      <w:jc w:val="both"/>
    </w:pPr>
  </w:style>
  <w:style w:type="paragraph" w:customStyle="1" w:styleId="FA36AE4F483D4B428EC62B91CCDA9881">
    <w:name w:val="FA36AE4F483D4B428EC62B91CCDA9881"/>
    <w:rsid w:val="00283F8B"/>
    <w:pPr>
      <w:widowControl w:val="0"/>
      <w:jc w:val="both"/>
    </w:pPr>
  </w:style>
  <w:style w:type="paragraph" w:customStyle="1" w:styleId="2E450D96E2464C2A96FFCB25DBA5936E">
    <w:name w:val="2E450D96E2464C2A96FFCB25DBA5936E"/>
    <w:rsid w:val="00283F8B"/>
    <w:pPr>
      <w:widowControl w:val="0"/>
      <w:jc w:val="both"/>
    </w:pPr>
  </w:style>
  <w:style w:type="paragraph" w:customStyle="1" w:styleId="9302285888FC45509DC5B4F9F1CDFE57">
    <w:name w:val="9302285888FC45509DC5B4F9F1CDFE57"/>
    <w:rsid w:val="00283F8B"/>
    <w:pPr>
      <w:widowControl w:val="0"/>
      <w:jc w:val="both"/>
    </w:pPr>
  </w:style>
  <w:style w:type="paragraph" w:customStyle="1" w:styleId="548A0B6D8F254F55821F601BDC2D9ABE">
    <w:name w:val="548A0B6D8F254F55821F601BDC2D9ABE"/>
    <w:rsid w:val="00283F8B"/>
    <w:pPr>
      <w:widowControl w:val="0"/>
      <w:jc w:val="both"/>
    </w:pPr>
  </w:style>
  <w:style w:type="paragraph" w:customStyle="1" w:styleId="6C9F96C54E9E4B1D90DD9AE8D051D83F">
    <w:name w:val="6C9F96C54E9E4B1D90DD9AE8D051D83F"/>
    <w:rsid w:val="00283F8B"/>
    <w:pPr>
      <w:widowControl w:val="0"/>
      <w:jc w:val="both"/>
    </w:pPr>
  </w:style>
  <w:style w:type="paragraph" w:customStyle="1" w:styleId="856B93199C1446E4AA0344D7377E2425">
    <w:name w:val="856B93199C1446E4AA0344D7377E2425"/>
    <w:rsid w:val="00283F8B"/>
    <w:pPr>
      <w:widowControl w:val="0"/>
      <w:jc w:val="both"/>
    </w:pPr>
  </w:style>
  <w:style w:type="paragraph" w:customStyle="1" w:styleId="D029C5E514894A6F9F7A1CC2D96A4A52">
    <w:name w:val="D029C5E514894A6F9F7A1CC2D96A4A52"/>
    <w:rsid w:val="00283F8B"/>
    <w:pPr>
      <w:widowControl w:val="0"/>
      <w:jc w:val="both"/>
    </w:pPr>
  </w:style>
  <w:style w:type="paragraph" w:customStyle="1" w:styleId="4A5DB3FA458B49A1AD17C964755AB284">
    <w:name w:val="4A5DB3FA458B49A1AD17C964755AB284"/>
    <w:rsid w:val="00283F8B"/>
    <w:pPr>
      <w:widowControl w:val="0"/>
      <w:jc w:val="both"/>
    </w:pPr>
  </w:style>
  <w:style w:type="paragraph" w:customStyle="1" w:styleId="CD187506620344D2979494F041267964">
    <w:name w:val="CD187506620344D2979494F041267964"/>
    <w:rsid w:val="00283F8B"/>
    <w:pPr>
      <w:widowControl w:val="0"/>
      <w:jc w:val="both"/>
    </w:pPr>
  </w:style>
  <w:style w:type="paragraph" w:customStyle="1" w:styleId="8F592A2CF06F4F579AAD27275DC73944">
    <w:name w:val="8F592A2CF06F4F579AAD27275DC73944"/>
    <w:rsid w:val="00283F8B"/>
    <w:pPr>
      <w:widowControl w:val="0"/>
      <w:jc w:val="both"/>
    </w:pPr>
  </w:style>
  <w:style w:type="paragraph" w:customStyle="1" w:styleId="B8084BD361B74C929321680AA227911E">
    <w:name w:val="B8084BD361B74C929321680AA227911E"/>
    <w:rsid w:val="00283F8B"/>
    <w:pPr>
      <w:widowControl w:val="0"/>
      <w:jc w:val="both"/>
    </w:pPr>
  </w:style>
  <w:style w:type="paragraph" w:customStyle="1" w:styleId="7B0E83953D3744C0A2D1BFBB674B1756">
    <w:name w:val="7B0E83953D3744C0A2D1BFBB674B1756"/>
    <w:rsid w:val="00283F8B"/>
    <w:pPr>
      <w:widowControl w:val="0"/>
      <w:jc w:val="both"/>
    </w:pPr>
  </w:style>
  <w:style w:type="paragraph" w:customStyle="1" w:styleId="333B8ABB8A4F49319FDEAB467115D94C">
    <w:name w:val="333B8ABB8A4F49319FDEAB467115D94C"/>
    <w:rsid w:val="00283F8B"/>
    <w:pPr>
      <w:widowControl w:val="0"/>
      <w:jc w:val="both"/>
    </w:pPr>
  </w:style>
  <w:style w:type="paragraph" w:customStyle="1" w:styleId="17CC532E350F4F1EAC2EBF987F39AE09">
    <w:name w:val="17CC532E350F4F1EAC2EBF987F39AE09"/>
    <w:rsid w:val="00283F8B"/>
    <w:pPr>
      <w:widowControl w:val="0"/>
      <w:jc w:val="both"/>
    </w:pPr>
  </w:style>
  <w:style w:type="paragraph" w:customStyle="1" w:styleId="70CC53C8A18B4B99B365A80E89F44E12">
    <w:name w:val="70CC53C8A18B4B99B365A80E89F44E12"/>
    <w:rsid w:val="00283F8B"/>
    <w:pPr>
      <w:widowControl w:val="0"/>
      <w:jc w:val="both"/>
    </w:pPr>
  </w:style>
  <w:style w:type="paragraph" w:customStyle="1" w:styleId="F43E1C156C584659AA81D449A6CAFA96">
    <w:name w:val="F43E1C156C584659AA81D449A6CAFA96"/>
    <w:rsid w:val="00283F8B"/>
    <w:pPr>
      <w:widowControl w:val="0"/>
      <w:jc w:val="both"/>
    </w:pPr>
  </w:style>
  <w:style w:type="paragraph" w:customStyle="1" w:styleId="C567632A3D19449AB1E77EB529A178A2">
    <w:name w:val="C567632A3D19449AB1E77EB529A178A2"/>
    <w:rsid w:val="00283F8B"/>
    <w:pPr>
      <w:widowControl w:val="0"/>
      <w:jc w:val="both"/>
    </w:pPr>
  </w:style>
  <w:style w:type="paragraph" w:customStyle="1" w:styleId="9BF1C757296742FFB0A004DDE36FF5D9">
    <w:name w:val="9BF1C757296742FFB0A004DDE36FF5D9"/>
    <w:rsid w:val="00283F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林 n</cp:lastModifiedBy>
  <cp:revision>2</cp:revision>
  <cp:lastPrinted>2017-07-31T08:20:00Z</cp:lastPrinted>
  <dcterms:created xsi:type="dcterms:W3CDTF">2021-10-26T01:42:00Z</dcterms:created>
  <dcterms:modified xsi:type="dcterms:W3CDTF">2021-10-26T02:57:00Z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