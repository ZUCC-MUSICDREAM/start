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E0E70" w:rsidRPr="0018378B" w14:paraId="59CEA77E" w14:textId="77777777" w:rsidTr="00195D08">
        <w:sdt>
          <w:sdtPr>
            <w:alias w:val="输入标题："/>
            <w:tag w:val="输入标题："/>
            <w:id w:val="561824564"/>
            <w:placeholder>
              <w:docPart w:val="705CDB4EC2B94391831C37860E89E8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30" w:type="dxa"/>
              </w:tcPr>
              <w:p w14:paraId="209D9E4D" w14:textId="77777777" w:rsidR="006E0E70" w:rsidRPr="0018378B" w:rsidRDefault="00B4503C" w:rsidP="00BA26A6">
                <w:pPr>
                  <w:pStyle w:val="ab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ffff5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6E0E70" w:rsidRPr="0018378B" w14:paraId="6B987282" w14:textId="77777777" w:rsidTr="0019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输入日期："/>
            <w:tag w:val="输入日期："/>
            <w:id w:val="-1807919086"/>
            <w:placeholder>
              <w:docPart w:val="11B23F04AC444D95BAE6F7F46CA382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75" w:type="dxa"/>
              </w:tcPr>
              <w:p w14:paraId="67FC7D77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日期</w:t>
                </w:r>
              </w:p>
            </w:tc>
          </w:sdtContent>
        </w:sdt>
        <w:sdt>
          <w:sdtPr>
            <w:alias w:val="输入时间:"/>
            <w:tag w:val="输入时间："/>
            <w:id w:val="561824554"/>
            <w:placeholder>
              <w:docPart w:val="7D8199758E0F433E9DBAB3B5EF4889F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76" w:type="dxa"/>
              </w:tcPr>
              <w:p w14:paraId="5C661F43" w14:textId="77777777" w:rsidR="006E0E70" w:rsidRPr="0018378B" w:rsidRDefault="00B4503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会议时间</w:t>
                </w:r>
              </w:p>
            </w:tc>
          </w:sdtContent>
        </w:sdt>
        <w:sdt>
          <w:sdtPr>
            <w:alias w:val="输入地点："/>
            <w:tag w:val="输入地点："/>
            <w:id w:val="561824559"/>
            <w:placeholder>
              <w:docPart w:val="8EDFC4ECF209429EA69E8C292E0B48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79" w:type="dxa"/>
              </w:tcPr>
              <w:p w14:paraId="54CA2FCB" w14:textId="77777777" w:rsidR="006E0E70" w:rsidRPr="0018378B" w:rsidRDefault="00B4503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会议地点</w:t>
                </w:r>
              </w:p>
            </w:tc>
          </w:sdtContent>
        </w:sdt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E0E70" w:rsidRPr="0018378B" w14:paraId="76228CAF" w14:textId="77777777" w:rsidTr="000A75F5">
        <w:sdt>
          <w:sdtPr>
            <w:alias w:val="会议组织者："/>
            <w:tag w:val="会议组织者："/>
            <w:id w:val="1084338960"/>
            <w:placeholder>
              <w:docPart w:val="98861C97604E4199A4B6AEC62188ABC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526DD76B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sdt>
          <w:sdtPr>
            <w:alias w:val="输入姓名："/>
            <w:tag w:val="输入姓名:"/>
            <w:id w:val="-791512942"/>
            <w:placeholder>
              <w:docPart w:val="63EA6498D1DB43CFAE57DDD4EBBEFA9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74" w:type="dxa"/>
                <w:tcBorders>
                  <w:top w:val="nil"/>
                </w:tcBorders>
              </w:tcPr>
              <w:p w14:paraId="5AEDF6D1" w14:textId="77777777" w:rsidR="006E0E70" w:rsidRPr="0018378B" w:rsidRDefault="00C74B7F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姓名</w:t>
                </w:r>
              </w:p>
            </w:tc>
          </w:sdtContent>
        </w:sdt>
      </w:tr>
      <w:tr w:rsidR="006E0E70" w:rsidRPr="0018378B" w14:paraId="5DAA2435" w14:textId="77777777" w:rsidTr="000A75F5">
        <w:sdt>
          <w:sdtPr>
            <w:alias w:val="会议类型："/>
            <w:tag w:val="会议类型："/>
            <w:id w:val="757176080"/>
            <w:placeholder>
              <w:docPart w:val="AA844FF200E44E3395132194FB2E39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267C10D5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sdt>
          <w:sdtPr>
            <w:alias w:val="输入会议类型："/>
            <w:tag w:val="输入会议类型："/>
            <w:id w:val="-1539655202"/>
            <w:placeholder>
              <w:docPart w:val="830E27F2C9A94E64851F43A3D4ADB9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74" w:type="dxa"/>
              </w:tcPr>
              <w:p w14:paraId="009E8D94" w14:textId="77777777" w:rsidR="006E0E70" w:rsidRPr="0018378B" w:rsidRDefault="00410239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</w:tr>
      <w:tr w:rsidR="006E0E70" w:rsidRPr="0018378B" w14:paraId="5077A5FE" w14:textId="77777777" w:rsidTr="000A75F5">
        <w:sdt>
          <w:sdtPr>
            <w:alias w:val="主持人："/>
            <w:tag w:val="主持人:"/>
            <w:id w:val="1594351023"/>
            <w:placeholder>
              <w:docPart w:val="CE67DBF3619347D69EA4B02F789622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633BDCFF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sdt>
          <w:sdtPr>
            <w:alias w:val="输入主持人姓名："/>
            <w:tag w:val="输入主持人姓名："/>
            <w:id w:val="-582762193"/>
            <w:placeholder>
              <w:docPart w:val="261372ECCC3B46658B971950129F53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74" w:type="dxa"/>
              </w:tcPr>
              <w:p w14:paraId="0A99FC7B" w14:textId="77777777" w:rsidR="006E0E70" w:rsidRPr="0018378B" w:rsidRDefault="0043271B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主持人姓名</w:t>
                </w:r>
              </w:p>
            </w:tc>
          </w:sdtContent>
        </w:sdt>
      </w:tr>
      <w:tr w:rsidR="006E0E70" w:rsidRPr="0018378B" w14:paraId="78E0844C" w14:textId="77777777" w:rsidTr="000A75F5">
        <w:sdt>
          <w:sdtPr>
            <w:alias w:val="记录员："/>
            <w:tag w:val="记录员:"/>
            <w:id w:val="-1536193041"/>
            <w:placeholder>
              <w:docPart w:val="B1259F51DB154167ADEE92487B94DC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927DAAA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sdt>
          <w:sdtPr>
            <w:alias w:val="输入记录员姓名："/>
            <w:tag w:val="输入记录员姓名："/>
            <w:id w:val="-2138095640"/>
            <w:placeholder>
              <w:docPart w:val="C42F880CA55A49ADAD607D63995940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74" w:type="dxa"/>
              </w:tcPr>
              <w:p w14:paraId="28FC79FC" w14:textId="77777777" w:rsidR="006E0E70" w:rsidRPr="0018378B" w:rsidRDefault="0043271B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记录员姓名</w:t>
                </w:r>
              </w:p>
            </w:tc>
          </w:sdtContent>
        </w:sdt>
      </w:tr>
      <w:tr w:rsidR="006E0E70" w:rsidRPr="0018378B" w14:paraId="04814929" w14:textId="77777777" w:rsidTr="000A75F5">
        <w:sdt>
          <w:sdtPr>
            <w:alias w:val="计时员："/>
            <w:tag w:val="计时员:"/>
            <w:id w:val="-1527715997"/>
            <w:placeholder>
              <w:docPart w:val="B8A1D390AB4B4C7AA34F0DA3F0F406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584049F3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sdt>
            <w:sdtPr>
              <w:alias w:val="输入计时员姓名："/>
              <w:tag w:val="输入计时员姓名："/>
              <w:id w:val="-90628238"/>
              <w:placeholder>
                <w:docPart w:val="3113740E8DB4458CAB9C1FCE8D5862BF"/>
              </w:placeholder>
              <w:temporary/>
              <w:showingPlcHdr/>
              <w15:appearance w15:val="hidden"/>
            </w:sdtPr>
            <w:sdtEndPr/>
            <w:sdtContent>
              <w:p w14:paraId="3561D04F" w14:textId="77777777" w:rsidR="006E0E70" w:rsidRPr="0018378B" w:rsidRDefault="0043271B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计时员姓名</w:t>
                </w:r>
              </w:p>
            </w:sdtContent>
          </w:sdt>
        </w:tc>
      </w:tr>
      <w:tr w:rsidR="006E0E70" w:rsidRPr="0018378B" w14:paraId="0C25559E" w14:textId="77777777" w:rsidTr="000A75F5">
        <w:sdt>
          <w:sdtPr>
            <w:alias w:val="与会者："/>
            <w:tag w:val="与会者:"/>
            <w:id w:val="-1433277555"/>
            <w:placeholder>
              <w:docPart w:val="90322C04C72347E593304592B28BD34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6EE050EE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2E8DACA7" w14:textId="77777777" w:rsidR="006E0E70" w:rsidRPr="0018378B" w:rsidRDefault="00A24D11" w:rsidP="00BA26A6">
            <w:pPr>
              <w:spacing w:before="24" w:after="24"/>
            </w:pPr>
            <w:sdt>
              <w:sdtPr>
                <w:alias w:val="输入与会者姓名："/>
                <w:tag w:val="输入与会者姓名："/>
                <w:id w:val="1493522722"/>
                <w:placeholder>
                  <w:docPart w:val="35C5230DE68E4C4BAD244E83FEE06911"/>
                </w:placeholder>
                <w:temporary/>
                <w:showingPlcHdr/>
                <w15:appearance w15:val="hidden"/>
              </w:sdtPr>
              <w:sdtEndPr/>
              <w:sdtContent>
                <w:r w:rsidR="009D0401" w:rsidRPr="0018378B">
                  <w:rPr>
                    <w:lang w:val="zh-CN" w:bidi="zh-CN"/>
                  </w:rPr>
                  <w:t>与会者</w:t>
                </w:r>
              </w:sdtContent>
            </w:sdt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E0E70" w:rsidRPr="0018378B" w14:paraId="62261B00" w14:textId="77777777" w:rsidTr="00195D08">
        <w:tc>
          <w:tcPr>
            <w:tcW w:w="8630" w:type="dxa"/>
          </w:tcPr>
          <w:p w14:paraId="0F5244CD" w14:textId="77777777" w:rsidR="006E0E70" w:rsidRPr="0018378B" w:rsidRDefault="00A24D11" w:rsidP="00BA26A6">
            <w:pPr>
              <w:pStyle w:val="ab"/>
              <w:spacing w:before="24" w:after="24"/>
            </w:pPr>
            <w:sdt>
              <w:sdtPr>
                <w:alias w:val="输入议程主题 1："/>
                <w:tag w:val="输入议程主题 1："/>
                <w:id w:val="1136367044"/>
                <w:placeholder>
                  <w:docPart w:val="3E297BE3CFDF4B35A45CECB47FDBAD86"/>
                </w:placeholder>
                <w:temporary/>
                <w:showingPlcHdr/>
                <w15:appearance w15:val="hidden"/>
              </w:sdtPr>
              <w:sdtEndPr/>
              <w:sdtContent>
                <w:r w:rsidR="00B4503C" w:rsidRPr="0018378B">
                  <w:rPr>
                    <w:lang w:val="zh-CN" w:bidi="zh-CN"/>
                  </w:rPr>
                  <w:t>议程主题</w:t>
                </w:r>
                <w:r w:rsidR="00195D08" w:rsidRPr="0018378B">
                  <w:rPr>
                    <w:lang w:val="zh-CN" w:bidi="zh-CN"/>
                  </w:rPr>
                  <w:t xml:space="preserve"> 1</w:t>
                </w:r>
              </w:sdtContent>
            </w:sdt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E0E70" w:rsidRPr="0018378B" w14:paraId="697E0609" w14:textId="77777777" w:rsidTr="0019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6AE6C77B" w14:textId="77777777" w:rsidR="006E0E70" w:rsidRPr="0018378B" w:rsidRDefault="00A24D11" w:rsidP="00BA26A6">
            <w:pPr>
              <w:spacing w:before="24" w:after="24"/>
            </w:pPr>
            <w:sdt>
              <w:sdtPr>
                <w:alias w:val="议程 1，输入分配的时间："/>
                <w:tag w:val="议程 1，输入分配的时间："/>
                <w:id w:val="561824572"/>
                <w:placeholder>
                  <w:docPart w:val="41D3C36C03194AE3978A378246192CE4"/>
                </w:placeholder>
                <w:temporary/>
                <w:showingPlcHdr/>
                <w15:appearance w15:val="hidden"/>
              </w:sdtPr>
              <w:sdtEndPr/>
              <w:sdtContent>
                <w:r w:rsidR="00B4503C" w:rsidRPr="0018378B">
                  <w:rPr>
                    <w:lang w:val="zh-CN" w:bidi="zh-CN"/>
                  </w:rPr>
                  <w:t>分配的时间</w:t>
                </w:r>
              </w:sdtContent>
            </w:sdt>
          </w:p>
        </w:tc>
        <w:sdt>
          <w:sdtPr>
            <w:alias w:val="议程 1，输入发言者姓名："/>
            <w:tag w:val="议程 1，输入发言者姓名："/>
            <w:id w:val="561824582"/>
            <w:placeholder>
              <w:docPart w:val="5C3A1F2383164472A0551FC537AE79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74" w:type="dxa"/>
              </w:tcPr>
              <w:p w14:paraId="327FBCE2" w14:textId="77777777" w:rsidR="006E0E70" w:rsidRPr="0018378B" w:rsidRDefault="00B4503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发言者</w:t>
                </w:r>
              </w:p>
            </w:tc>
          </w:sdtContent>
        </w:sdt>
      </w:tr>
      <w:tr w:rsidR="006E0E70" w:rsidRPr="0018378B" w14:paraId="40B35CFC" w14:textId="77777777" w:rsidTr="00195D08">
        <w:tc>
          <w:tcPr>
            <w:tcW w:w="2156" w:type="dxa"/>
          </w:tcPr>
          <w:p w14:paraId="22BA829B" w14:textId="77777777" w:rsidR="006E0E70" w:rsidRPr="0018378B" w:rsidRDefault="00A24D11" w:rsidP="00BA26A6">
            <w:pPr>
              <w:spacing w:before="24" w:after="24"/>
            </w:pPr>
            <w:sdt>
              <w:sdtPr>
                <w:alias w:val="议程 1，讨论："/>
                <w:tag w:val="议程 1，讨论："/>
                <w:id w:val="-1728220070"/>
                <w:placeholder>
                  <w:docPart w:val="8262F19EA49B413393BAE0BFBA99C5C9"/>
                </w:placeholder>
                <w:temporary/>
                <w:showingPlcHdr/>
                <w15:appearance w15:val="hidden"/>
              </w:sdtPr>
              <w:sdtEndPr/>
              <w:sdtContent>
                <w:r w:rsidR="009010DC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68312708" w14:textId="77777777" w:rsidR="006E0E70" w:rsidRPr="0018378B" w:rsidRDefault="00A24D11" w:rsidP="00BA26A6">
            <w:pPr>
              <w:spacing w:before="24" w:after="24"/>
            </w:pPr>
            <w:sdt>
              <w:sdtPr>
                <w:alias w:val="议程 1，输入讨论内容："/>
                <w:tag w:val="议程 1，输入讨论内容："/>
                <w:id w:val="983351720"/>
                <w:placeholder>
                  <w:docPart w:val="AA0250AF0A8D4DB182BA4F62526B91C5"/>
                </w:placeholder>
                <w:temporary/>
                <w:showingPlcHdr/>
                <w15:appearance w15:val="hidden"/>
              </w:sdtPr>
              <w:sdtEndPr/>
              <w:sdtContent>
                <w:r w:rsidR="00410239" w:rsidRPr="0018378B">
                  <w:rPr>
                    <w:lang w:val="zh-CN" w:bidi="zh-CN"/>
                  </w:rPr>
                  <w:t>输入讨论内容</w:t>
                </w:r>
              </w:sdtContent>
            </w:sdt>
          </w:p>
        </w:tc>
      </w:tr>
      <w:tr w:rsidR="006E0E70" w:rsidRPr="0018378B" w14:paraId="6ACF3F1A" w14:textId="77777777" w:rsidTr="00195D08">
        <w:sdt>
          <w:sdtPr>
            <w:alias w:val="议程 1，结论："/>
            <w:tag w:val="议程 1，结论："/>
            <w:id w:val="2041089895"/>
            <w:placeholder>
              <w:docPart w:val="7AF33106483A4A90AD35FDFBF5194D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3C030BC9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5BE7E87F" w14:textId="77777777" w:rsidR="006E0E70" w:rsidRPr="0018378B" w:rsidRDefault="00A24D11" w:rsidP="00BA26A6">
            <w:pPr>
              <w:spacing w:before="24" w:after="24"/>
            </w:pPr>
            <w:sdt>
              <w:sdtPr>
                <w:alias w:val="议程 1，输入结论："/>
                <w:tag w:val="议程 1，输入结论："/>
                <w:id w:val="-1232158815"/>
                <w:placeholder>
                  <w:docPart w:val="13DAA860FAA4486AA9DFD8FC9427662B"/>
                </w:placeholder>
                <w:temporary/>
                <w:showingPlcHdr/>
                <w15:appearance w15:val="hidden"/>
              </w:sdtPr>
              <w:sdtEndPr/>
              <w:sdtContent>
                <w:r w:rsidR="00410239" w:rsidRPr="0018378B">
                  <w:rPr>
                    <w:lang w:val="zh-CN" w:bidi="zh-CN"/>
                  </w:rPr>
                  <w:t>输入结论</w:t>
                </w:r>
              </w:sdtContent>
            </w:sdt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6E0E70" w:rsidRPr="0018378B" w14:paraId="26C667DC" w14:textId="77777777" w:rsidTr="00140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1，拟办事项："/>
            <w:tag w:val="议程 1，拟办事项："/>
            <w:id w:val="-824669571"/>
            <w:placeholder>
              <w:docPart w:val="99EDF59311804FEA9A4BFEAA16D819E1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2BB4C906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1，负责人："/>
            <w:tag w:val="议程 1，负责人："/>
            <w:id w:val="-781569522"/>
            <w:placeholder>
              <w:docPart w:val="B3D66E60A73846A39339BB7C7EA79C2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5190B954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1，截止时间："/>
            <w:tag w:val="议程 1，截止日期:"/>
            <w:id w:val="-253817730"/>
            <w:placeholder>
              <w:docPart w:val="0072583437B5442AA71C005D665C0D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3822B6AA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6E0E70" w:rsidRPr="0018378B" w14:paraId="19FE3DA4" w14:textId="77777777" w:rsidTr="00140C60">
        <w:sdt>
          <w:sdtPr>
            <w:alias w:val="议程 1，输入拟办事项 1："/>
            <w:tag w:val="议程 1，输入拟办事项 1："/>
            <w:id w:val="-2051980392"/>
            <w:placeholder>
              <w:docPart w:val="575DA05F09E04C999527E2816FA168C4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248B1D11" w14:textId="77777777" w:rsidR="006E0E70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 1</w:t>
                </w:r>
              </w:p>
            </w:tc>
          </w:sdtContent>
        </w:sdt>
        <w:sdt>
          <w:sdtPr>
            <w:alias w:val="议程 1，输入发言者姓名 1："/>
            <w:tag w:val="议程 1，输入发言者姓名 1:"/>
            <w:id w:val="1861236787"/>
            <w:placeholder>
              <w:docPart w:val="4A3C1E8B523D4659A57013FEBF2F29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07E6ED38" w14:textId="77777777" w:rsidR="006E0E70" w:rsidRPr="0018378B" w:rsidRDefault="009A4B7B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发言者姓名</w:t>
                </w:r>
              </w:p>
            </w:tc>
          </w:sdtContent>
        </w:sdt>
        <w:sdt>
          <w:sdtPr>
            <w:alias w:val="议程 1，输入日期和时间 1:"/>
            <w:tag w:val="议程 1，输入日期和时间 1:"/>
            <w:id w:val="-1225757883"/>
            <w:placeholder>
              <w:docPart w:val="AD5CAAB9A2BF472793FF8C3FD99C42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4127413B" w14:textId="77777777" w:rsidR="006E0E70" w:rsidRPr="0018378B" w:rsidRDefault="009A4B7B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日期 | 时间</w:t>
                </w:r>
              </w:p>
            </w:tc>
          </w:sdtContent>
        </w:sdt>
      </w:tr>
      <w:tr w:rsidR="006E0E70" w:rsidRPr="0018378B" w14:paraId="66B59BED" w14:textId="77777777" w:rsidTr="00140C60">
        <w:sdt>
          <w:sdtPr>
            <w:alias w:val="议程 1，输入拟办事项 2："/>
            <w:tag w:val="议程 1，输入拟办事项 2："/>
            <w:id w:val="-276792879"/>
            <w:placeholder>
              <w:docPart w:val="631E6C82C900410895654A1F1B36DC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498F81D0" w14:textId="77777777" w:rsidR="006E0E70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 2</w:t>
                </w:r>
              </w:p>
            </w:tc>
          </w:sdtContent>
        </w:sdt>
        <w:sdt>
          <w:sdtPr>
            <w:alias w:val="议程 1，输入发言者姓名 2："/>
            <w:tag w:val="议程 1，输入发言者姓名 2:"/>
            <w:id w:val="-1375918553"/>
            <w:placeholder>
              <w:docPart w:val="E5885B9FE83440E38BF239E47EAFC1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2173DC1C" w14:textId="77777777" w:rsidR="006E0E70" w:rsidRPr="0018378B" w:rsidRDefault="009A4B7B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发言者姓名</w:t>
                </w:r>
              </w:p>
            </w:tc>
          </w:sdtContent>
        </w:sdt>
        <w:sdt>
          <w:sdtPr>
            <w:alias w:val="议程 1，输入日期和时间 2:"/>
            <w:tag w:val="议程 1，输入日期和时间 2:"/>
            <w:id w:val="88823963"/>
            <w:placeholder>
              <w:docPart w:val="8B6D58E781304B82BC2372B44560E9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74CFE5F3" w14:textId="77777777" w:rsidR="006E0E70" w:rsidRPr="0018378B" w:rsidRDefault="009A4B7B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日期 | 时间</w:t>
                </w:r>
              </w:p>
            </w:tc>
          </w:sdtContent>
        </w:sdt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95D08" w:rsidRPr="0018378B" w14:paraId="0BA3CAAB" w14:textId="77777777" w:rsidTr="000B74EB">
        <w:tc>
          <w:tcPr>
            <w:tcW w:w="8630" w:type="dxa"/>
          </w:tcPr>
          <w:p w14:paraId="602BCEA7" w14:textId="77777777" w:rsidR="00195D08" w:rsidRPr="0018378B" w:rsidRDefault="00A24D11" w:rsidP="00BA26A6">
            <w:pPr>
              <w:pStyle w:val="ab"/>
              <w:spacing w:before="24" w:after="24"/>
            </w:pPr>
            <w:sdt>
              <w:sdtPr>
                <w:alias w:val="输入议程主题 2："/>
                <w:tag w:val="输入议程主题 2："/>
                <w:id w:val="1455685753"/>
                <w:placeholder>
                  <w:docPart w:val="BE262C3E829742828853AB3BA293742B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议程主题 2</w:t>
                </w:r>
              </w:sdtContent>
            </w:sdt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95D08" w:rsidRPr="0018378B" w14:paraId="734BA2AE" w14:textId="77777777" w:rsidTr="000B7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25A2A81D" w14:textId="77777777" w:rsidR="00195D08" w:rsidRPr="0018378B" w:rsidRDefault="00A24D11" w:rsidP="00BA26A6">
            <w:pPr>
              <w:spacing w:before="24" w:after="24"/>
            </w:pPr>
            <w:sdt>
              <w:sdtPr>
                <w:alias w:val="议程 2，输入分配的时间："/>
                <w:tag w:val="议程 2，输入分配的时间："/>
                <w:id w:val="1721015690"/>
                <w:placeholder>
                  <w:docPart w:val="19E205FFC29E4BF497E61C0973B1CEDA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分配的时间</w:t>
                </w:r>
              </w:sdtContent>
            </w:sdt>
          </w:p>
        </w:tc>
        <w:sdt>
          <w:sdtPr>
            <w:alias w:val="议程 2，输入发言者姓名："/>
            <w:tag w:val="议程 2，输入发言者姓名："/>
            <w:id w:val="480811948"/>
            <w:placeholder>
              <w:docPart w:val="3254744EB7B7411CA5768BE68B41D1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74" w:type="dxa"/>
              </w:tcPr>
              <w:p w14:paraId="6C181788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发言者</w:t>
                </w:r>
              </w:p>
            </w:tc>
          </w:sdtContent>
        </w:sdt>
      </w:tr>
      <w:tr w:rsidR="00195D08" w:rsidRPr="0018378B" w14:paraId="7FBAAE3F" w14:textId="77777777" w:rsidTr="000B74EB">
        <w:tc>
          <w:tcPr>
            <w:tcW w:w="2156" w:type="dxa"/>
          </w:tcPr>
          <w:p w14:paraId="37ACEB2B" w14:textId="77777777" w:rsidR="00195D08" w:rsidRPr="0018378B" w:rsidRDefault="00A24D11" w:rsidP="00BA26A6">
            <w:pPr>
              <w:spacing w:before="24" w:after="24"/>
            </w:pPr>
            <w:sdt>
              <w:sdtPr>
                <w:alias w:val="议程 2，讨论："/>
                <w:tag w:val="议程 2，讨论："/>
                <w:id w:val="1962144063"/>
                <w:placeholder>
                  <w:docPart w:val="78B858DE7EDC49ADAC7A7993C5A62F47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7FC69121" w14:textId="77777777" w:rsidR="00195D08" w:rsidRPr="0018378B" w:rsidRDefault="00A24D11" w:rsidP="00BA26A6">
            <w:pPr>
              <w:spacing w:before="24" w:after="24"/>
            </w:pPr>
            <w:sdt>
              <w:sdtPr>
                <w:alias w:val="议程 2，输入讨论内容："/>
                <w:tag w:val="议程 2，输入讨论内容："/>
                <w:id w:val="1607547363"/>
                <w:placeholder>
                  <w:docPart w:val="3A838331C9064E7F9E0742445F725B45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输入讨论内容</w:t>
                </w:r>
              </w:sdtContent>
            </w:sdt>
          </w:p>
        </w:tc>
      </w:tr>
      <w:tr w:rsidR="00195D08" w:rsidRPr="0018378B" w14:paraId="3981782F" w14:textId="77777777" w:rsidTr="000B74EB">
        <w:sdt>
          <w:sdtPr>
            <w:alias w:val="议程 2，结论："/>
            <w:tag w:val="议程 2，结论："/>
            <w:id w:val="14348532"/>
            <w:placeholder>
              <w:docPart w:val="7D2BC58C5B7E4DA1958D85DAF37C05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37BBB27B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36BADB72" w14:textId="77777777" w:rsidR="00195D08" w:rsidRPr="0018378B" w:rsidRDefault="00A24D11" w:rsidP="00BA26A6">
            <w:pPr>
              <w:spacing w:before="24" w:after="24"/>
            </w:pPr>
            <w:sdt>
              <w:sdtPr>
                <w:alias w:val="议程 2，输入结论："/>
                <w:tag w:val="议程 2，输入结论："/>
                <w:id w:val="644010527"/>
                <w:placeholder>
                  <w:docPart w:val="DDD906E610B1403DA1D4B71C12AB3C46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输入结论</w:t>
                </w:r>
              </w:sdtContent>
            </w:sdt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195D08" w:rsidRPr="0018378B" w14:paraId="149463E1" w14:textId="77777777" w:rsidTr="00140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2，拟办事项："/>
            <w:tag w:val="议程 2，拟办事项："/>
            <w:id w:val="1565446481"/>
            <w:placeholder>
              <w:docPart w:val="D1842FB96DC441AC8F194B9F3417C03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36EC7FC3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2，负责人："/>
            <w:tag w:val="议程 2，负责人："/>
            <w:id w:val="2130891024"/>
            <w:placeholder>
              <w:docPart w:val="EEA9A5317A554D998E0F02DF031846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29EE29C4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2，截止时间："/>
            <w:tag w:val="议程 2，截止日期:"/>
            <w:id w:val="-1119989222"/>
            <w:placeholder>
              <w:docPart w:val="060A56C687F14BDC8C396F79EBE6B0B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30C51A72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195D08" w:rsidRPr="0018378B" w14:paraId="69364DC0" w14:textId="77777777" w:rsidTr="00140C60">
        <w:sdt>
          <w:sdtPr>
            <w:alias w:val="议程 2，输入拟办事项 1："/>
            <w:tag w:val="议程 2，输入拟办事项 1："/>
            <w:id w:val="20512711"/>
            <w:placeholder>
              <w:docPart w:val="078D1C18240A46E9AC10EABA7602C6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1BC867C3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 1</w:t>
                </w:r>
              </w:p>
            </w:tc>
          </w:sdtContent>
        </w:sdt>
        <w:sdt>
          <w:sdtPr>
            <w:alias w:val="议程 2，输入发言者姓名 1："/>
            <w:tag w:val="议程 2，输入发言者姓名 1:"/>
            <w:id w:val="-679357509"/>
            <w:placeholder>
              <w:docPart w:val="0E0459B87B71469BBE13F3E7AF7376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72416014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发言者姓名</w:t>
                </w:r>
              </w:p>
            </w:tc>
          </w:sdtContent>
        </w:sdt>
        <w:sdt>
          <w:sdtPr>
            <w:alias w:val="议程 2，输入日期和时间 1:"/>
            <w:tag w:val="议程 2，输入日期和时间 1:"/>
            <w:id w:val="201214483"/>
            <w:placeholder>
              <w:docPart w:val="4F01B6B3A60D4A1FB30D2FD8949F04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510FE0F7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日期 | 时间</w:t>
                </w:r>
              </w:p>
            </w:tc>
          </w:sdtContent>
        </w:sdt>
      </w:tr>
      <w:tr w:rsidR="00195D08" w:rsidRPr="0018378B" w14:paraId="1B580899" w14:textId="77777777" w:rsidTr="00140C60">
        <w:sdt>
          <w:sdtPr>
            <w:alias w:val="议程 2，输入拟办事项 2："/>
            <w:tag w:val="议程 2，输入拟办事项 2："/>
            <w:id w:val="40186440"/>
            <w:placeholder>
              <w:docPart w:val="D8FAE19B4D474D3EA74B295C868A5F05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6351BFC6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 2</w:t>
                </w:r>
              </w:p>
            </w:tc>
          </w:sdtContent>
        </w:sdt>
        <w:sdt>
          <w:sdtPr>
            <w:alias w:val="议程 2，输入发言者姓名 2："/>
            <w:tag w:val="议程 2，输入发言者姓名 2:"/>
            <w:id w:val="1145239205"/>
            <w:placeholder>
              <w:docPart w:val="23773335947D425DA86514D6E47648A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523706E4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发言者姓名</w:t>
                </w:r>
              </w:p>
            </w:tc>
          </w:sdtContent>
        </w:sdt>
        <w:sdt>
          <w:sdtPr>
            <w:alias w:val="议程 2，输入日期和时间 2:"/>
            <w:tag w:val="议程 2，输入日期和时间 2:"/>
            <w:id w:val="-1849398219"/>
            <w:placeholder>
              <w:docPart w:val="AED2DE167D1A47CA91672A51C3ADF5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24102B40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日期 | 时间</w:t>
                </w:r>
              </w:p>
            </w:tc>
          </w:sdtContent>
        </w:sdt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95D08" w:rsidRPr="0018378B" w14:paraId="3281CCDE" w14:textId="77777777" w:rsidTr="000B74EB">
        <w:tc>
          <w:tcPr>
            <w:tcW w:w="8630" w:type="dxa"/>
          </w:tcPr>
          <w:p w14:paraId="1B4EA0F6" w14:textId="77777777" w:rsidR="00195D08" w:rsidRPr="0018378B" w:rsidRDefault="00A24D11" w:rsidP="00BA26A6">
            <w:pPr>
              <w:pStyle w:val="ab"/>
              <w:spacing w:before="24" w:after="24"/>
            </w:pPr>
            <w:sdt>
              <w:sdtPr>
                <w:alias w:val="输入议程主题 3："/>
                <w:tag w:val="输入议程主题 3："/>
                <w:id w:val="-641269299"/>
                <w:placeholder>
                  <w:docPart w:val="F762EE24D43D4CB1A3215AB3CD902BB9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议程主题 3</w:t>
                </w:r>
              </w:sdtContent>
            </w:sdt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95D08" w:rsidRPr="0018378B" w14:paraId="58639BA7" w14:textId="77777777" w:rsidTr="000B7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389D2FC6" w14:textId="77777777" w:rsidR="00195D08" w:rsidRPr="0018378B" w:rsidRDefault="00A24D11" w:rsidP="00BA26A6">
            <w:pPr>
              <w:spacing w:before="24" w:after="24"/>
            </w:pPr>
            <w:sdt>
              <w:sdtPr>
                <w:alias w:val="议程 3，输入分配的时间："/>
                <w:tag w:val="议程 3，输入分配的时间："/>
                <w:id w:val="1706672840"/>
                <w:placeholder>
                  <w:docPart w:val="250E671751FF480799F9E70F3F5B77E7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分配的时间</w:t>
                </w:r>
              </w:sdtContent>
            </w:sdt>
          </w:p>
        </w:tc>
        <w:sdt>
          <w:sdtPr>
            <w:alias w:val="议程 3，输入发言者姓名："/>
            <w:tag w:val="议程 3，输入发言者姓名："/>
            <w:id w:val="-587152284"/>
            <w:placeholder>
              <w:docPart w:val="C8582800A7D844EFA285A34793FA6A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74" w:type="dxa"/>
              </w:tcPr>
              <w:p w14:paraId="013E9194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发言者</w:t>
                </w:r>
              </w:p>
            </w:tc>
          </w:sdtContent>
        </w:sdt>
      </w:tr>
      <w:tr w:rsidR="00195D08" w:rsidRPr="0018378B" w14:paraId="4C6D5352" w14:textId="77777777" w:rsidTr="000B74EB">
        <w:tc>
          <w:tcPr>
            <w:tcW w:w="2156" w:type="dxa"/>
          </w:tcPr>
          <w:p w14:paraId="00573B0D" w14:textId="77777777" w:rsidR="00195D08" w:rsidRPr="0018378B" w:rsidRDefault="00A24D11" w:rsidP="00BA26A6">
            <w:pPr>
              <w:spacing w:before="24" w:after="24"/>
            </w:pPr>
            <w:sdt>
              <w:sdtPr>
                <w:alias w:val="议程 3，讨论："/>
                <w:tag w:val="议程 3，讨论："/>
                <w:id w:val="-1757741404"/>
                <w:placeholder>
                  <w:docPart w:val="7F1461F5F88A49A7A2EFD42566D1F987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2D811773" w14:textId="77777777" w:rsidR="00195D08" w:rsidRPr="0018378B" w:rsidRDefault="00A24D11" w:rsidP="00BA26A6">
            <w:pPr>
              <w:spacing w:before="24" w:after="24"/>
            </w:pPr>
            <w:sdt>
              <w:sdtPr>
                <w:alias w:val="议程 3，输入讨论内容："/>
                <w:tag w:val="议程 3，输入讨论内容："/>
                <w:id w:val="1145782845"/>
                <w:placeholder>
                  <w:docPart w:val="FA35B82169F84077A49A432FAB8DD7A4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输入讨论内容</w:t>
                </w:r>
              </w:sdtContent>
            </w:sdt>
          </w:p>
        </w:tc>
      </w:tr>
      <w:tr w:rsidR="00195D08" w:rsidRPr="0018378B" w14:paraId="39C6CA6A" w14:textId="77777777" w:rsidTr="000B74EB">
        <w:sdt>
          <w:sdtPr>
            <w:alias w:val="议程 3，结论："/>
            <w:tag w:val="议程 3，结论："/>
            <w:id w:val="2112241888"/>
            <w:placeholder>
              <w:docPart w:val="AABF9327EE084FA08D7E8AC7A454AA3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9225007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5464CAD9" w14:textId="77777777" w:rsidR="00195D08" w:rsidRPr="0018378B" w:rsidRDefault="00A24D11" w:rsidP="00BA26A6">
            <w:pPr>
              <w:spacing w:before="24" w:after="24"/>
            </w:pPr>
            <w:sdt>
              <w:sdtPr>
                <w:alias w:val="议程 3，输入结论："/>
                <w:tag w:val="议程 3，输入结论："/>
                <w:id w:val="570928849"/>
                <w:placeholder>
                  <w:docPart w:val="247E8A2375E241E082B3B5518FD4D947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输入结论</w:t>
                </w:r>
              </w:sdtContent>
            </w:sdt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195D08" w:rsidRPr="0018378B" w14:paraId="2C4A2D17" w14:textId="77777777" w:rsidTr="00140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3，拟办事项："/>
            <w:tag w:val="议程 3，拟办事项："/>
            <w:id w:val="-419567216"/>
            <w:placeholder>
              <w:docPart w:val="5E7D7A56073B4E4A8265FD6EC44EB0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1A500759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3，负责人："/>
            <w:tag w:val="议程 3，负责人："/>
            <w:id w:val="-1454252524"/>
            <w:placeholder>
              <w:docPart w:val="3EA9F01804E24055B1D59B17DD4752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0B3695B6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3，截止时间："/>
            <w:tag w:val="议程 3，截止日期:"/>
            <w:id w:val="272302911"/>
            <w:placeholder>
              <w:docPart w:val="75CE0C4333BD4EBEB72A3FBD861C9FD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481A1952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195D08" w:rsidRPr="0018378B" w14:paraId="2593C277" w14:textId="77777777" w:rsidTr="00140C60">
        <w:sdt>
          <w:sdtPr>
            <w:alias w:val="议程 3，输入拟办事项 1："/>
            <w:tag w:val="议程 3，输入拟办事项 1："/>
            <w:id w:val="-537586660"/>
            <w:placeholder>
              <w:docPart w:val="EAD4009761EE487AAA16467618E7C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34B09E14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 1</w:t>
                </w:r>
              </w:p>
            </w:tc>
          </w:sdtContent>
        </w:sdt>
        <w:sdt>
          <w:sdtPr>
            <w:alias w:val="议程 3，输入发言者姓名 1："/>
            <w:tag w:val="议程 3，输入发言者姓名 1:"/>
            <w:id w:val="-1018227470"/>
            <w:placeholder>
              <w:docPart w:val="7F2179C636A44215AB8E6236500734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76AD2D1E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发言者姓名</w:t>
                </w:r>
              </w:p>
            </w:tc>
          </w:sdtContent>
        </w:sdt>
        <w:sdt>
          <w:sdtPr>
            <w:alias w:val="议程 3，输入日期和时间 1:"/>
            <w:tag w:val="议程 3，输入日期和时间 1:"/>
            <w:id w:val="-579143222"/>
            <w:placeholder>
              <w:docPart w:val="19D698915D67478BA721B5D0019E8A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6CA8DF84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日期 | 时间</w:t>
                </w:r>
              </w:p>
            </w:tc>
          </w:sdtContent>
        </w:sdt>
      </w:tr>
      <w:tr w:rsidR="00195D08" w:rsidRPr="0018378B" w14:paraId="0024FBC2" w14:textId="77777777" w:rsidTr="00140C60">
        <w:sdt>
          <w:sdtPr>
            <w:alias w:val="议程 3，输入拟办事项 2："/>
            <w:tag w:val="议程 3，输入拟办事项 2："/>
            <w:id w:val="572016122"/>
            <w:placeholder>
              <w:docPart w:val="2806265996F244859961E0DFC2EA29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30981E48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 2</w:t>
                </w:r>
              </w:p>
            </w:tc>
          </w:sdtContent>
        </w:sdt>
        <w:sdt>
          <w:sdtPr>
            <w:alias w:val="议程 3，输入发言者姓名 2："/>
            <w:tag w:val="议程 3，输入发言者姓名 2:"/>
            <w:id w:val="-610513288"/>
            <w:placeholder>
              <w:docPart w:val="A65014269D6F4BED980CD1F9B2EEEC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56CE7BD5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发言者姓名</w:t>
                </w:r>
              </w:p>
            </w:tc>
          </w:sdtContent>
        </w:sdt>
        <w:sdt>
          <w:sdtPr>
            <w:alias w:val="议程 3，输入日期和时间 2:"/>
            <w:tag w:val="议程 3，输入日期和时间 2:"/>
            <w:id w:val="-1323117877"/>
            <w:placeholder>
              <w:docPart w:val="15EA60BBE9614317A4EAD34726243AE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4A7185C0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日期 | 时间</w:t>
                </w:r>
              </w:p>
            </w:tc>
          </w:sdtContent>
        </w:sdt>
      </w:tr>
    </w:tbl>
    <w:p w14:paraId="25DAEF42" w14:textId="77777777" w:rsidR="00195D08" w:rsidRPr="0018378B" w:rsidRDefault="00195D08" w:rsidP="003F4225">
      <w:pPr>
        <w:spacing w:before="24" w:after="24"/>
      </w:pPr>
    </w:p>
    <w:sectPr w:rsidR="00195D08" w:rsidRPr="0018378B" w:rsidSect="0018378B">
      <w:headerReference w:type="default" r:id="rId7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3C039" w14:textId="77777777" w:rsidR="00A24D11" w:rsidRDefault="00A24D11">
      <w:pPr>
        <w:spacing w:before="24" w:after="24"/>
      </w:pPr>
      <w:r>
        <w:separator/>
      </w:r>
    </w:p>
  </w:endnote>
  <w:endnote w:type="continuationSeparator" w:id="0">
    <w:p w14:paraId="5059A580" w14:textId="77777777" w:rsidR="00A24D11" w:rsidRDefault="00A24D11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AE21" w14:textId="77777777" w:rsidR="00A24D11" w:rsidRDefault="00A24D11">
      <w:pPr>
        <w:spacing w:before="24" w:after="24"/>
      </w:pPr>
      <w:r>
        <w:separator/>
      </w:r>
    </w:p>
  </w:footnote>
  <w:footnote w:type="continuationSeparator" w:id="0">
    <w:p w14:paraId="29CC752F" w14:textId="77777777" w:rsidR="00A24D11" w:rsidRDefault="00A24D11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A44A" w14:textId="77777777" w:rsidR="006E0E70" w:rsidRPr="0018378B" w:rsidRDefault="00A24D11" w:rsidP="00BA26A6">
    <w:pPr>
      <w:pStyle w:val="aa"/>
      <w:spacing w:before="24" w:after="24"/>
    </w:pPr>
    <w:sdt>
      <w:sdtPr>
        <w:alias w:val="纪要："/>
        <w:tag w:val="纪要："/>
        <w:id w:val="1787923396"/>
        <w:placeholder>
          <w:docPart w:val="AA844FF200E44E3395132194FB2E3951"/>
        </w:placeholder>
        <w:temporary/>
        <w:showingPlcHdr/>
        <w15:appearance w15:val="hidden"/>
      </w:sdtPr>
      <w:sdtEndPr/>
      <w:sdtContent>
        <w:r w:rsidR="00140C60" w:rsidRPr="0018378B">
          <w:rPr>
            <w:lang w:val="zh-CN" w:bidi="zh-CN"/>
          </w:rPr>
          <w:t>纪要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78EF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2D0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A2FF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16C5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652E0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6A648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715C8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18"/>
    <w:rsid w:val="00030FC8"/>
    <w:rsid w:val="00070E66"/>
    <w:rsid w:val="00073AED"/>
    <w:rsid w:val="000A75F5"/>
    <w:rsid w:val="000C75DA"/>
    <w:rsid w:val="00140C60"/>
    <w:rsid w:val="00160389"/>
    <w:rsid w:val="0018378B"/>
    <w:rsid w:val="0018514B"/>
    <w:rsid w:val="0019353F"/>
    <w:rsid w:val="00195D08"/>
    <w:rsid w:val="001A10F5"/>
    <w:rsid w:val="002A5825"/>
    <w:rsid w:val="00331E07"/>
    <w:rsid w:val="003F4225"/>
    <w:rsid w:val="00410239"/>
    <w:rsid w:val="0043271B"/>
    <w:rsid w:val="00453EDE"/>
    <w:rsid w:val="00474BB5"/>
    <w:rsid w:val="004C533C"/>
    <w:rsid w:val="00551218"/>
    <w:rsid w:val="00562515"/>
    <w:rsid w:val="006357D9"/>
    <w:rsid w:val="006858FE"/>
    <w:rsid w:val="006A36FE"/>
    <w:rsid w:val="006E0E70"/>
    <w:rsid w:val="007623AA"/>
    <w:rsid w:val="00793B2B"/>
    <w:rsid w:val="00794AC9"/>
    <w:rsid w:val="009010DC"/>
    <w:rsid w:val="00941485"/>
    <w:rsid w:val="009759DB"/>
    <w:rsid w:val="009A4B7B"/>
    <w:rsid w:val="009D0401"/>
    <w:rsid w:val="009E1C12"/>
    <w:rsid w:val="00A2210A"/>
    <w:rsid w:val="00A24D11"/>
    <w:rsid w:val="00A57407"/>
    <w:rsid w:val="00B074A5"/>
    <w:rsid w:val="00B4503C"/>
    <w:rsid w:val="00BA26A6"/>
    <w:rsid w:val="00BF29EE"/>
    <w:rsid w:val="00C7087C"/>
    <w:rsid w:val="00C74B7F"/>
    <w:rsid w:val="00CA4B0E"/>
    <w:rsid w:val="00D51AE5"/>
    <w:rsid w:val="00DA094C"/>
    <w:rsid w:val="00DD7AAF"/>
    <w:rsid w:val="00DF43E0"/>
    <w:rsid w:val="00EA6146"/>
    <w:rsid w:val="00EE0997"/>
    <w:rsid w:val="00F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B5713E"/>
  <w15:docId w15:val="{98D115AB-D315-4469-ADA8-4E7621B5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A36FE"/>
    <w:pPr>
      <w:spacing w:beforeLines="10" w:before="10" w:afterLines="10" w:after="10"/>
    </w:pPr>
    <w:rPr>
      <w:rFonts w:ascii="Microsoft YaHei UI" w:eastAsia="Microsoft YaHei UI" w:hAnsi="Microsoft YaHei UI"/>
      <w:spacing w:val="8"/>
    </w:rPr>
  </w:style>
  <w:style w:type="paragraph" w:styleId="1">
    <w:name w:val="heading 1"/>
    <w:basedOn w:val="a2"/>
    <w:next w:val="a2"/>
    <w:link w:val="10"/>
    <w:uiPriority w:val="1"/>
    <w:semiHidden/>
    <w:qFormat/>
    <w:rsid w:val="0018378B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2"/>
    <w:uiPriority w:val="1"/>
    <w:semiHidden/>
    <w:qFormat/>
    <w:rsid w:val="0018378B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2"/>
    <w:uiPriority w:val="1"/>
    <w:semiHidden/>
    <w:qFormat/>
    <w:rsid w:val="0018378B"/>
    <w:pPr>
      <w:outlineLvl w:val="2"/>
    </w:pPr>
    <w:rPr>
      <w:b w:val="0"/>
    </w:rPr>
  </w:style>
  <w:style w:type="paragraph" w:styleId="41">
    <w:name w:val="heading 4"/>
    <w:basedOn w:val="51"/>
    <w:next w:val="a2"/>
    <w:link w:val="42"/>
    <w:uiPriority w:val="1"/>
    <w:semiHidden/>
    <w:qFormat/>
    <w:rsid w:val="0018378B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qFormat/>
    <w:rsid w:val="0018378B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18378B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18378B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18378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18378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18378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18378B"/>
    <w:rPr>
      <w:rFonts w:ascii="Microsoft YaHei UI" w:eastAsia="Microsoft YaHei UI" w:hAnsi="Microsoft YaHei UI"/>
      <w:color w:val="595959" w:themeColor="text1" w:themeTint="A6"/>
      <w:sz w:val="22"/>
    </w:rPr>
  </w:style>
  <w:style w:type="paragraph" w:styleId="a8">
    <w:name w:val="Balloon Text"/>
    <w:basedOn w:val="a2"/>
    <w:link w:val="a9"/>
    <w:uiPriority w:val="99"/>
    <w:semiHidden/>
    <w:unhideWhenUsed/>
    <w:rsid w:val="0018378B"/>
    <w:rPr>
      <w:rFonts w:cs="Tahoma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18378B"/>
    <w:rPr>
      <w:rFonts w:ascii="Microsoft YaHei UI" w:eastAsia="Microsoft YaHei UI" w:hAnsi="Microsoft YaHei UI" w:cs="Tahoma"/>
      <w:spacing w:val="8"/>
      <w:szCs w:val="16"/>
    </w:rPr>
  </w:style>
  <w:style w:type="character" w:customStyle="1" w:styleId="10">
    <w:name w:val="标题 1 字符"/>
    <w:basedOn w:val="a3"/>
    <w:link w:val="1"/>
    <w:uiPriority w:val="1"/>
    <w:semiHidden/>
    <w:rsid w:val="0018378B"/>
    <w:rPr>
      <w:rFonts w:ascii="Microsoft YaHei UI" w:eastAsia="Microsoft YaHei UI" w:hAnsi="Microsoft YaHei UI"/>
      <w:b/>
      <w:color w:val="FFFFFF" w:themeColor="background1"/>
      <w:spacing w:val="8"/>
    </w:rPr>
  </w:style>
  <w:style w:type="character" w:customStyle="1" w:styleId="22">
    <w:name w:val="标题 2 字符"/>
    <w:basedOn w:val="a3"/>
    <w:link w:val="21"/>
    <w:uiPriority w:val="1"/>
    <w:semiHidden/>
    <w:rsid w:val="0018378B"/>
    <w:rPr>
      <w:rFonts w:ascii="Microsoft YaHei UI" w:eastAsia="Microsoft YaHei UI" w:hAnsi="Microsoft YaHei UI"/>
      <w:b/>
      <w:color w:val="595959" w:themeColor="text1" w:themeTint="A6"/>
      <w:spacing w:val="8"/>
    </w:rPr>
  </w:style>
  <w:style w:type="character" w:customStyle="1" w:styleId="32">
    <w:name w:val="标题 3 字符"/>
    <w:basedOn w:val="a3"/>
    <w:link w:val="31"/>
    <w:uiPriority w:val="1"/>
    <w:semiHidden/>
    <w:rsid w:val="0018378B"/>
    <w:rPr>
      <w:rFonts w:ascii="Microsoft YaHei UI" w:eastAsia="Microsoft YaHei UI" w:hAnsi="Microsoft YaHei UI"/>
      <w:color w:val="595959" w:themeColor="text1" w:themeTint="A6"/>
      <w:spacing w:val="8"/>
    </w:rPr>
  </w:style>
  <w:style w:type="character" w:customStyle="1" w:styleId="42">
    <w:name w:val="标题 4 字符"/>
    <w:basedOn w:val="a3"/>
    <w:link w:val="41"/>
    <w:uiPriority w:val="1"/>
    <w:semiHidden/>
    <w:rsid w:val="0018378B"/>
    <w:rPr>
      <w:rFonts w:ascii="Microsoft YaHei UI" w:eastAsia="Microsoft YaHei UI" w:hAnsi="Microsoft YaHei UI" w:cstheme="majorBidi"/>
      <w:color w:val="365F91" w:themeColor="accent1" w:themeShade="BF"/>
      <w:spacing w:val="8"/>
      <w:sz w:val="96"/>
    </w:rPr>
  </w:style>
  <w:style w:type="character" w:customStyle="1" w:styleId="52">
    <w:name w:val="标题 5 字符"/>
    <w:basedOn w:val="a3"/>
    <w:link w:val="51"/>
    <w:uiPriority w:val="1"/>
    <w:semiHidden/>
    <w:rsid w:val="0018378B"/>
    <w:rPr>
      <w:rFonts w:ascii="Microsoft YaHei UI" w:eastAsia="Microsoft YaHei UI" w:hAnsi="Microsoft YaHei UI" w:cstheme="majorBidi"/>
      <w:color w:val="595959" w:themeColor="text1" w:themeTint="A6"/>
      <w:spacing w:val="8"/>
      <w:sz w:val="96"/>
    </w:rPr>
  </w:style>
  <w:style w:type="paragraph" w:customStyle="1" w:styleId="aa">
    <w:name w:val="会议纪要标题"/>
    <w:basedOn w:val="a2"/>
    <w:uiPriority w:val="1"/>
    <w:qFormat/>
    <w:rsid w:val="00140C60"/>
    <w:pPr>
      <w:keepNext/>
      <w:keepLines/>
      <w:spacing w:before="40" w:after="280"/>
    </w:pPr>
    <w:rPr>
      <w:rFonts w:cstheme="majorBidi"/>
      <w:b/>
      <w:color w:val="365F91" w:themeColor="accent1" w:themeShade="BF"/>
      <w:sz w:val="96"/>
    </w:rPr>
  </w:style>
  <w:style w:type="paragraph" w:customStyle="1" w:styleId="ab">
    <w:name w:val="纪要和议程标题"/>
    <w:basedOn w:val="a2"/>
    <w:uiPriority w:val="1"/>
    <w:qFormat/>
    <w:rsid w:val="00140C60"/>
    <w:rPr>
      <w:color w:val="FFFFFF" w:themeColor="background1"/>
    </w:rPr>
  </w:style>
  <w:style w:type="paragraph" w:styleId="ac">
    <w:name w:val="header"/>
    <w:basedOn w:val="a2"/>
    <w:link w:val="ad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e">
    <w:name w:val="footer"/>
    <w:basedOn w:val="a2"/>
    <w:link w:val="af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f0">
    <w:name w:val="Bibliography"/>
    <w:basedOn w:val="a2"/>
    <w:next w:val="a2"/>
    <w:uiPriority w:val="37"/>
    <w:semiHidden/>
    <w:unhideWhenUsed/>
    <w:rsid w:val="0018378B"/>
  </w:style>
  <w:style w:type="paragraph" w:styleId="af1">
    <w:name w:val="Body Text"/>
    <w:basedOn w:val="a2"/>
    <w:link w:val="af2"/>
    <w:uiPriority w:val="99"/>
    <w:semiHidden/>
    <w:unhideWhenUsed/>
    <w:rsid w:val="0018378B"/>
    <w:pPr>
      <w:spacing w:after="120"/>
    </w:pPr>
  </w:style>
  <w:style w:type="character" w:customStyle="1" w:styleId="af2">
    <w:name w:val="正文文本 字符"/>
    <w:basedOn w:val="a3"/>
    <w:link w:val="af1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3">
    <w:name w:val="Body Text 2"/>
    <w:basedOn w:val="a2"/>
    <w:link w:val="24"/>
    <w:uiPriority w:val="99"/>
    <w:semiHidden/>
    <w:unhideWhenUsed/>
    <w:rsid w:val="0018378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3">
    <w:name w:val="Body Text 3"/>
    <w:basedOn w:val="a2"/>
    <w:link w:val="34"/>
    <w:uiPriority w:val="99"/>
    <w:semiHidden/>
    <w:unhideWhenUsed/>
    <w:rsid w:val="0018378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378B"/>
    <w:pPr>
      <w:spacing w:after="0"/>
      <w:ind w:firstLine="360"/>
    </w:pPr>
  </w:style>
  <w:style w:type="character" w:customStyle="1" w:styleId="af4">
    <w:name w:val="正文文本首行缩进 字符"/>
    <w:basedOn w:val="af2"/>
    <w:link w:val="a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5">
    <w:name w:val="Body Text Indent"/>
    <w:basedOn w:val="a2"/>
    <w:link w:val="af6"/>
    <w:uiPriority w:val="99"/>
    <w:semiHidden/>
    <w:unhideWhenUsed/>
    <w:rsid w:val="0018378B"/>
    <w:pPr>
      <w:spacing w:after="120"/>
      <w:ind w:left="283"/>
    </w:pPr>
  </w:style>
  <w:style w:type="character" w:customStyle="1" w:styleId="af6">
    <w:name w:val="正文文本缩进 字符"/>
    <w:basedOn w:val="a3"/>
    <w:link w:val="af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5">
    <w:name w:val="Body Text First Indent 2"/>
    <w:basedOn w:val="af5"/>
    <w:link w:val="26"/>
    <w:uiPriority w:val="99"/>
    <w:semiHidden/>
    <w:unhideWhenUsed/>
    <w:rsid w:val="0018378B"/>
    <w:pPr>
      <w:spacing w:after="0"/>
      <w:ind w:left="360" w:firstLine="360"/>
    </w:pPr>
  </w:style>
  <w:style w:type="character" w:customStyle="1" w:styleId="26">
    <w:name w:val="正文文本首行缩进 2 字符"/>
    <w:basedOn w:val="af6"/>
    <w:link w:val="2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7">
    <w:name w:val="Body Text Indent 2"/>
    <w:basedOn w:val="a2"/>
    <w:link w:val="28"/>
    <w:uiPriority w:val="99"/>
    <w:semiHidden/>
    <w:unhideWhenUsed/>
    <w:rsid w:val="0018378B"/>
    <w:pPr>
      <w:spacing w:after="120"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5">
    <w:name w:val="Body Text Indent 3"/>
    <w:basedOn w:val="a2"/>
    <w:link w:val="36"/>
    <w:uiPriority w:val="99"/>
    <w:semiHidden/>
    <w:unhideWhenUsed/>
    <w:rsid w:val="0018378B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7">
    <w:name w:val="caption"/>
    <w:basedOn w:val="a2"/>
    <w:next w:val="a2"/>
    <w:uiPriority w:val="99"/>
    <w:semiHidden/>
    <w:unhideWhenUsed/>
    <w:rsid w:val="0018378B"/>
    <w:pPr>
      <w:spacing w:after="200"/>
    </w:pPr>
    <w:rPr>
      <w:i/>
      <w:iCs/>
      <w:color w:val="1F497D" w:themeColor="text2"/>
      <w:szCs w:val="18"/>
    </w:rPr>
  </w:style>
  <w:style w:type="paragraph" w:styleId="af8">
    <w:name w:val="Closing"/>
    <w:basedOn w:val="a2"/>
    <w:link w:val="af9"/>
    <w:uiPriority w:val="99"/>
    <w:semiHidden/>
    <w:unhideWhenUsed/>
    <w:rsid w:val="0018378B"/>
    <w:pPr>
      <w:ind w:left="4252"/>
    </w:pPr>
  </w:style>
  <w:style w:type="character" w:customStyle="1" w:styleId="af9">
    <w:name w:val="结束语 字符"/>
    <w:basedOn w:val="a3"/>
    <w:link w:val="a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table" w:styleId="afa">
    <w:name w:val="Colorful Grid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b">
    <w:name w:val="Colorful List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Shading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18378B"/>
    <w:rPr>
      <w:szCs w:val="20"/>
    </w:rPr>
  </w:style>
  <w:style w:type="character" w:customStyle="1" w:styleId="aff">
    <w:name w:val="批注文字 字符"/>
    <w:basedOn w:val="a3"/>
    <w:link w:val="afe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18378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18378B"/>
    <w:rPr>
      <w:rFonts w:ascii="Microsoft YaHei UI" w:eastAsia="Microsoft YaHei UI" w:hAnsi="Microsoft YaHei UI"/>
      <w:b/>
      <w:bCs/>
      <w:spacing w:val="8"/>
      <w:szCs w:val="20"/>
    </w:rPr>
  </w:style>
  <w:style w:type="table" w:styleId="aff2">
    <w:name w:val="Dark List"/>
    <w:basedOn w:val="a4"/>
    <w:uiPriority w:val="99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3">
    <w:name w:val="Date"/>
    <w:basedOn w:val="a2"/>
    <w:next w:val="a2"/>
    <w:link w:val="aff4"/>
    <w:uiPriority w:val="99"/>
    <w:semiHidden/>
    <w:unhideWhenUsed/>
    <w:rsid w:val="0018378B"/>
  </w:style>
  <w:style w:type="character" w:customStyle="1" w:styleId="aff4">
    <w:name w:val="日期 字符"/>
    <w:basedOn w:val="a3"/>
    <w:link w:val="af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5">
    <w:name w:val="Document Map"/>
    <w:basedOn w:val="a2"/>
    <w:link w:val="aff6"/>
    <w:uiPriority w:val="99"/>
    <w:semiHidden/>
    <w:unhideWhenUsed/>
    <w:rsid w:val="0018378B"/>
    <w:rPr>
      <w:rFonts w:cs="Segoe UI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18378B"/>
    <w:rPr>
      <w:rFonts w:ascii="Microsoft YaHei UI" w:eastAsia="Microsoft YaHei UI" w:hAnsi="Microsoft YaHei UI" w:cs="Segoe UI"/>
      <w:spacing w:val="8"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18378B"/>
  </w:style>
  <w:style w:type="character" w:customStyle="1" w:styleId="aff8">
    <w:name w:val="电子邮件签名 字符"/>
    <w:basedOn w:val="a3"/>
    <w:link w:val="aff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9">
    <w:name w:val="end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18378B"/>
    <w:rPr>
      <w:szCs w:val="20"/>
    </w:rPr>
  </w:style>
  <w:style w:type="character" w:customStyle="1" w:styleId="affb">
    <w:name w:val="尾注文本 字符"/>
    <w:basedOn w:val="a3"/>
    <w:link w:val="a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c">
    <w:name w:val="envelope address"/>
    <w:basedOn w:val="a2"/>
    <w:uiPriority w:val="99"/>
    <w:semiHidden/>
    <w:unhideWhenUsed/>
    <w:rsid w:val="0018378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d">
    <w:name w:val="envelope return"/>
    <w:basedOn w:val="a2"/>
    <w:uiPriority w:val="99"/>
    <w:semiHidden/>
    <w:unhideWhenUsed/>
    <w:rsid w:val="0018378B"/>
    <w:rPr>
      <w:rFonts w:cstheme="majorBidi"/>
      <w:szCs w:val="20"/>
    </w:rPr>
  </w:style>
  <w:style w:type="character" w:styleId="affe">
    <w:name w:val="Followed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800080" w:themeColor="followedHyperlink"/>
      <w:sz w:val="22"/>
      <w:u w:val="single"/>
    </w:rPr>
  </w:style>
  <w:style w:type="character" w:styleId="afff">
    <w:name w:val="foot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18378B"/>
    <w:rPr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1">
    <w:name w:val="Grid Table 1 Light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character" w:customStyle="1" w:styleId="60">
    <w:name w:val="标题 6 字符"/>
    <w:basedOn w:val="a3"/>
    <w:link w:val="6"/>
    <w:uiPriority w:val="1"/>
    <w:semiHidden/>
    <w:rsid w:val="0018378B"/>
    <w:rPr>
      <w:rFonts w:ascii="Microsoft YaHei UI" w:eastAsia="Microsoft YaHei UI" w:hAnsi="Microsoft YaHei UI" w:cstheme="majorBidi"/>
      <w:color w:val="243F60" w:themeColor="accent1" w:themeShade="7F"/>
      <w:spacing w:val="8"/>
    </w:rPr>
  </w:style>
  <w:style w:type="character" w:customStyle="1" w:styleId="70">
    <w:name w:val="标题 7 字符"/>
    <w:basedOn w:val="a3"/>
    <w:link w:val="7"/>
    <w:uiPriority w:val="1"/>
    <w:semiHidden/>
    <w:rsid w:val="0018378B"/>
    <w:rPr>
      <w:rFonts w:ascii="Microsoft YaHei UI" w:eastAsia="Microsoft YaHei UI" w:hAnsi="Microsoft YaHei UI" w:cstheme="majorBidi"/>
      <w:i/>
      <w:iCs/>
      <w:color w:val="243F60" w:themeColor="accent1" w:themeShade="7F"/>
      <w:spacing w:val="8"/>
    </w:rPr>
  </w:style>
  <w:style w:type="character" w:customStyle="1" w:styleId="80">
    <w:name w:val="标题 8 字符"/>
    <w:basedOn w:val="a3"/>
    <w:link w:val="8"/>
    <w:uiPriority w:val="1"/>
    <w:semiHidden/>
    <w:rsid w:val="0018378B"/>
    <w:rPr>
      <w:rFonts w:ascii="Microsoft YaHei UI" w:eastAsia="Microsoft YaHei UI" w:hAnsi="Microsoft YaHei UI" w:cstheme="majorBidi"/>
      <w:color w:val="272727" w:themeColor="text1" w:themeTint="D8"/>
      <w:spacing w:val="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18378B"/>
    <w:rPr>
      <w:rFonts w:ascii="Microsoft YaHei UI" w:eastAsia="Microsoft YaHei UI" w:hAnsi="Microsoft YaHei UI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18378B"/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18378B"/>
    <w:rPr>
      <w:rFonts w:ascii="Microsoft YaHei UI" w:eastAsia="Microsoft YaHei UI" w:hAnsi="Microsoft YaHei UI"/>
      <w:i/>
      <w:iCs/>
      <w:spacing w:val="8"/>
    </w:rPr>
  </w:style>
  <w:style w:type="character" w:styleId="HTML2">
    <w:name w:val="HTML Cit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378B"/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character" w:styleId="HTML8">
    <w:name w:val="HTML Sample"/>
    <w:basedOn w:val="a3"/>
    <w:uiPriority w:val="99"/>
    <w:semiHidden/>
    <w:unhideWhenUsed/>
    <w:rsid w:val="0018378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afff3">
    <w:name w:val="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0000FF" w:themeColor="hyperlink"/>
      <w:sz w:val="22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18378B"/>
    <w:pPr>
      <w:ind w:left="180" w:hanging="18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378B"/>
    <w:pPr>
      <w:ind w:left="360" w:hanging="18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378B"/>
    <w:pPr>
      <w:ind w:left="540" w:hanging="18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378B"/>
    <w:pPr>
      <w:ind w:left="720" w:hanging="18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378B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378B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378B"/>
    <w:pPr>
      <w:ind w:left="1260" w:hanging="18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378B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378B"/>
    <w:pPr>
      <w:ind w:left="1620" w:hanging="180"/>
    </w:pPr>
  </w:style>
  <w:style w:type="paragraph" w:styleId="afff4">
    <w:name w:val="index heading"/>
    <w:basedOn w:val="a2"/>
    <w:next w:val="12"/>
    <w:uiPriority w:val="99"/>
    <w:semiHidden/>
    <w:unhideWhenUsed/>
    <w:rsid w:val="0018378B"/>
    <w:rPr>
      <w:rFonts w:cstheme="majorBidi"/>
      <w:b/>
      <w:bCs/>
    </w:rPr>
  </w:style>
  <w:style w:type="table" w:styleId="afff5">
    <w:name w:val="Light Grid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4"/>
    <w:uiPriority w:val="99"/>
    <w:semiHidden/>
    <w:unhideWhenUsed/>
    <w:rsid w:val="0018378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afff9">
    <w:name w:val="List"/>
    <w:basedOn w:val="a2"/>
    <w:uiPriority w:val="99"/>
    <w:semiHidden/>
    <w:unhideWhenUsed/>
    <w:rsid w:val="0018378B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18378B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18378B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18378B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18378B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18378B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378B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378B"/>
    <w:pPr>
      <w:numPr>
        <w:numId w:val="7"/>
      </w:numPr>
      <w:contextualSpacing/>
    </w:pPr>
  </w:style>
  <w:style w:type="paragraph" w:styleId="3a">
    <w:name w:val="List Continue 3"/>
    <w:basedOn w:val="a2"/>
    <w:uiPriority w:val="99"/>
    <w:semiHidden/>
    <w:unhideWhenUsed/>
    <w:rsid w:val="0018378B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18378B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18378B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18378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378B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378B"/>
    <w:pPr>
      <w:numPr>
        <w:numId w:val="10"/>
      </w:numPr>
      <w:contextualSpacing/>
    </w:pPr>
  </w:style>
  <w:style w:type="table" w:styleId="13">
    <w:name w:val="List Table 1 Light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afffb"/>
    <w:uiPriority w:val="99"/>
    <w:semiHidden/>
    <w:unhideWhenUsed/>
    <w:rsid w:val="001837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pacing w:val="8"/>
      <w:szCs w:val="20"/>
    </w:rPr>
  </w:style>
  <w:style w:type="character" w:customStyle="1" w:styleId="afffb">
    <w:name w:val="宏文本 字符"/>
    <w:basedOn w:val="a3"/>
    <w:link w:val="af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4">
    <w:name w:val="Medium Grid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paragraph" w:styleId="afffd">
    <w:name w:val="Message Header"/>
    <w:basedOn w:val="a2"/>
    <w:link w:val="afffe"/>
    <w:uiPriority w:val="99"/>
    <w:semiHidden/>
    <w:unhideWhenUsed/>
    <w:rsid w:val="00183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afffe">
    <w:name w:val="信息标题 字符"/>
    <w:basedOn w:val="a3"/>
    <w:link w:val="afffd"/>
    <w:uiPriority w:val="99"/>
    <w:semiHidden/>
    <w:rsid w:val="0018378B"/>
    <w:rPr>
      <w:rFonts w:ascii="Microsoft YaHei UI" w:eastAsia="Microsoft YaHei UI" w:hAnsi="Microsoft YaHei UI" w:cstheme="majorBidi"/>
      <w:spacing w:val="8"/>
      <w:sz w:val="24"/>
      <w:szCs w:val="24"/>
      <w:shd w:val="pct20" w:color="auto" w:fill="auto"/>
    </w:rPr>
  </w:style>
  <w:style w:type="paragraph" w:styleId="affff">
    <w:name w:val="No Spacing"/>
    <w:uiPriority w:val="99"/>
    <w:semiHidden/>
    <w:unhideWhenUsed/>
    <w:rsid w:val="0018378B"/>
    <w:pPr>
      <w:spacing w:after="0"/>
    </w:pPr>
    <w:rPr>
      <w:rFonts w:ascii="Microsoft YaHei UI" w:eastAsia="Microsoft YaHei UI" w:hAnsi="Microsoft YaHei UI"/>
      <w:spacing w:val="8"/>
    </w:rPr>
  </w:style>
  <w:style w:type="paragraph" w:styleId="affff0">
    <w:name w:val="Normal (Web)"/>
    <w:basedOn w:val="a2"/>
    <w:uiPriority w:val="99"/>
    <w:semiHidden/>
    <w:unhideWhenUsed/>
    <w:rsid w:val="0018378B"/>
    <w:rPr>
      <w:rFonts w:cs="Times New Roman"/>
      <w:sz w:val="24"/>
      <w:szCs w:val="24"/>
    </w:rPr>
  </w:style>
  <w:style w:type="paragraph" w:styleId="affff1">
    <w:name w:val="Normal Indent"/>
    <w:basedOn w:val="a2"/>
    <w:uiPriority w:val="99"/>
    <w:semiHidden/>
    <w:unhideWhenUsed/>
    <w:qFormat/>
    <w:rsid w:val="0018378B"/>
    <w:pPr>
      <w:ind w:left="720"/>
    </w:pPr>
  </w:style>
  <w:style w:type="paragraph" w:styleId="affff2">
    <w:name w:val="Note Heading"/>
    <w:basedOn w:val="a2"/>
    <w:next w:val="a2"/>
    <w:link w:val="affff3"/>
    <w:uiPriority w:val="99"/>
    <w:semiHidden/>
    <w:unhideWhenUsed/>
    <w:rsid w:val="0018378B"/>
  </w:style>
  <w:style w:type="character" w:customStyle="1" w:styleId="affff3">
    <w:name w:val="注释标题 字符"/>
    <w:basedOn w:val="a3"/>
    <w:link w:val="affff2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4">
    <w:name w:val="pag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table" w:styleId="17">
    <w:name w:val="Plain Table 1"/>
    <w:basedOn w:val="a4"/>
    <w:uiPriority w:val="41"/>
    <w:rsid w:val="001837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18378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f5">
    <w:name w:val="纪要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8">
    <w:name w:val="Plain Table 4"/>
    <w:basedOn w:val="a4"/>
    <w:uiPriority w:val="44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18378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2"/>
    <w:link w:val="affff7"/>
    <w:uiPriority w:val="99"/>
    <w:semiHidden/>
    <w:unhideWhenUsed/>
    <w:rsid w:val="0018378B"/>
    <w:rPr>
      <w:szCs w:val="21"/>
    </w:rPr>
  </w:style>
  <w:style w:type="character" w:customStyle="1" w:styleId="affff7">
    <w:name w:val="纯文本 字符"/>
    <w:basedOn w:val="a3"/>
    <w:link w:val="affff6"/>
    <w:uiPriority w:val="99"/>
    <w:semiHidden/>
    <w:rsid w:val="0018378B"/>
    <w:rPr>
      <w:rFonts w:ascii="Microsoft YaHei UI" w:eastAsia="Microsoft YaHei UI" w:hAnsi="Microsoft YaHei UI"/>
      <w:spacing w:val="8"/>
      <w:szCs w:val="21"/>
    </w:rPr>
  </w:style>
  <w:style w:type="paragraph" w:styleId="affff8">
    <w:name w:val="Salutation"/>
    <w:basedOn w:val="a2"/>
    <w:next w:val="a2"/>
    <w:link w:val="affff9"/>
    <w:uiPriority w:val="99"/>
    <w:semiHidden/>
    <w:unhideWhenUsed/>
    <w:rsid w:val="0018378B"/>
  </w:style>
  <w:style w:type="character" w:customStyle="1" w:styleId="affff9">
    <w:name w:val="称呼 字符"/>
    <w:basedOn w:val="a3"/>
    <w:link w:val="afff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ffa">
    <w:name w:val="Signature"/>
    <w:basedOn w:val="a2"/>
    <w:link w:val="affffb"/>
    <w:uiPriority w:val="99"/>
    <w:semiHidden/>
    <w:unhideWhenUsed/>
    <w:rsid w:val="0018378B"/>
    <w:pPr>
      <w:ind w:left="4252"/>
    </w:pPr>
  </w:style>
  <w:style w:type="character" w:customStyle="1" w:styleId="affffb">
    <w:name w:val="签名 字符"/>
    <w:basedOn w:val="a3"/>
    <w:link w:val="affffa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c">
    <w:name w:val="Smart Hyperlink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u w:val="dotted"/>
    </w:rPr>
  </w:style>
  <w:style w:type="table" w:styleId="18">
    <w:name w:val="Table 3D effects 1"/>
    <w:basedOn w:val="a4"/>
    <w:uiPriority w:val="99"/>
    <w:semiHidden/>
    <w:unhideWhenUsed/>
    <w:rsid w:val="0018378B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18378B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18378B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18378B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18378B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18378B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18378B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18378B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rsid w:val="0018378B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18378B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18378B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18378B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Grid Table Light"/>
    <w:basedOn w:val="a4"/>
    <w:uiPriority w:val="40"/>
    <w:rsid w:val="0018378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18378B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0">
    <w:name w:val="table of authorities"/>
    <w:basedOn w:val="a2"/>
    <w:next w:val="a2"/>
    <w:uiPriority w:val="99"/>
    <w:semiHidden/>
    <w:unhideWhenUsed/>
    <w:rsid w:val="0018378B"/>
    <w:pPr>
      <w:ind w:left="220" w:hanging="220"/>
    </w:pPr>
  </w:style>
  <w:style w:type="paragraph" w:styleId="afffff1">
    <w:name w:val="table of figures"/>
    <w:basedOn w:val="a2"/>
    <w:next w:val="a2"/>
    <w:uiPriority w:val="99"/>
    <w:semiHidden/>
    <w:unhideWhenUsed/>
    <w:rsid w:val="0018378B"/>
  </w:style>
  <w:style w:type="table" w:styleId="afffff2">
    <w:name w:val="Table Professional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18378B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18378B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18378B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Theme"/>
    <w:basedOn w:val="a4"/>
    <w:uiPriority w:val="99"/>
    <w:semiHidden/>
    <w:unhideWhenUsed/>
    <w:rsid w:val="001837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4">
    <w:name w:val="toa heading"/>
    <w:basedOn w:val="a2"/>
    <w:next w:val="a2"/>
    <w:uiPriority w:val="99"/>
    <w:semiHidden/>
    <w:unhideWhenUsed/>
    <w:rsid w:val="0018378B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99"/>
    <w:semiHidden/>
    <w:unhideWhenUsed/>
    <w:rsid w:val="0018378B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18378B"/>
    <w:pPr>
      <w:spacing w:after="100"/>
      <w:ind w:left="220"/>
    </w:pPr>
  </w:style>
  <w:style w:type="paragraph" w:styleId="TOC3">
    <w:name w:val="toc 3"/>
    <w:basedOn w:val="a2"/>
    <w:next w:val="a2"/>
    <w:autoRedefine/>
    <w:uiPriority w:val="99"/>
    <w:semiHidden/>
    <w:unhideWhenUsed/>
    <w:rsid w:val="0018378B"/>
    <w:pPr>
      <w:spacing w:after="100"/>
      <w:ind w:left="440"/>
    </w:pPr>
  </w:style>
  <w:style w:type="paragraph" w:styleId="TOC4">
    <w:name w:val="toc 4"/>
    <w:basedOn w:val="a2"/>
    <w:next w:val="a2"/>
    <w:autoRedefine/>
    <w:uiPriority w:val="99"/>
    <w:semiHidden/>
    <w:unhideWhenUsed/>
    <w:rsid w:val="0018378B"/>
    <w:pPr>
      <w:spacing w:after="100"/>
      <w:ind w:left="660"/>
    </w:pPr>
  </w:style>
  <w:style w:type="paragraph" w:styleId="TOC5">
    <w:name w:val="toc 5"/>
    <w:basedOn w:val="a2"/>
    <w:next w:val="a2"/>
    <w:autoRedefine/>
    <w:uiPriority w:val="99"/>
    <w:semiHidden/>
    <w:unhideWhenUsed/>
    <w:rsid w:val="0018378B"/>
    <w:pPr>
      <w:spacing w:after="100"/>
      <w:ind w:left="880"/>
    </w:pPr>
  </w:style>
  <w:style w:type="paragraph" w:styleId="TOC6">
    <w:name w:val="toc 6"/>
    <w:basedOn w:val="a2"/>
    <w:next w:val="a2"/>
    <w:autoRedefine/>
    <w:uiPriority w:val="99"/>
    <w:semiHidden/>
    <w:unhideWhenUsed/>
    <w:rsid w:val="0018378B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99"/>
    <w:semiHidden/>
    <w:unhideWhenUsed/>
    <w:rsid w:val="0018378B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99"/>
    <w:semiHidden/>
    <w:unhideWhenUsed/>
    <w:rsid w:val="0018378B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99"/>
    <w:semiHidden/>
    <w:unhideWhenUsed/>
    <w:rsid w:val="0018378B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8378B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f5">
    <w:name w:val="Unresolved 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595959" w:themeColor="text1" w:themeTint="A6"/>
      <w:sz w:val="22"/>
      <w:shd w:val="clear" w:color="auto" w:fill="E6E6E6"/>
    </w:rPr>
  </w:style>
  <w:style w:type="table" w:customStyle="1" w:styleId="-">
    <w:name w:val="纪要 - 浅色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纪要 - 深色"/>
    <w:basedOn w:val="a4"/>
    <w:uiPriority w:val="99"/>
    <w:rsid w:val="0018378B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f6">
    <w:name w:val="Block Text"/>
    <w:basedOn w:val="a2"/>
    <w:uiPriority w:val="3"/>
    <w:semiHidden/>
    <w:qFormat/>
    <w:rsid w:val="0018378B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f7">
    <w:name w:val="Intense Emphasis"/>
    <w:basedOn w:val="a3"/>
    <w:uiPriority w:val="21"/>
    <w:semiHidden/>
    <w:rsid w:val="0018378B"/>
    <w:rPr>
      <w:rFonts w:ascii="Microsoft YaHei UI" w:eastAsia="Microsoft YaHei UI" w:hAnsi="Microsoft YaHei UI"/>
      <w:i/>
      <w:iCs/>
      <w:color w:val="1F497D" w:themeColor="text2"/>
    </w:rPr>
  </w:style>
  <w:style w:type="paragraph" w:styleId="afffff8">
    <w:name w:val="Intense Quote"/>
    <w:basedOn w:val="a2"/>
    <w:next w:val="a2"/>
    <w:link w:val="afffff9"/>
    <w:uiPriority w:val="30"/>
    <w:semiHidden/>
    <w:qFormat/>
    <w:rsid w:val="0018378B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afffff9">
    <w:name w:val="明显引用 字符"/>
    <w:basedOn w:val="a3"/>
    <w:link w:val="afffff8"/>
    <w:uiPriority w:val="30"/>
    <w:semiHidden/>
    <w:rsid w:val="0018378B"/>
    <w:rPr>
      <w:rFonts w:ascii="Microsoft YaHei UI" w:eastAsia="Microsoft YaHei UI" w:hAnsi="Microsoft YaHei UI"/>
      <w:i/>
      <w:iCs/>
      <w:color w:val="1F497D" w:themeColor="text2"/>
      <w:spacing w:val="8"/>
    </w:rPr>
  </w:style>
  <w:style w:type="character" w:styleId="afffffa">
    <w:name w:val="Intense Reference"/>
    <w:basedOn w:val="a3"/>
    <w:uiPriority w:val="32"/>
    <w:semiHidden/>
    <w:rsid w:val="0018378B"/>
    <w:rPr>
      <w:rFonts w:ascii="Microsoft YaHei UI" w:eastAsia="Microsoft YaHei UI" w:hAnsi="Microsoft YaHei UI"/>
      <w:b/>
      <w:bCs/>
      <w:caps w:val="0"/>
      <w:smallCaps/>
      <w:color w:val="1F497D" w:themeColor="text2"/>
      <w:spacing w:val="5"/>
    </w:rPr>
  </w:style>
  <w:style w:type="table" w:styleId="3f5">
    <w:name w:val="Plain Table 3"/>
    <w:basedOn w:val="a4"/>
    <w:uiPriority w:val="43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0">
    <w:name w:val="Outline List 2"/>
    <w:basedOn w:val="a5"/>
    <w:uiPriority w:val="99"/>
    <w:semiHidden/>
    <w:unhideWhenUsed/>
    <w:rsid w:val="0018378B"/>
    <w:pPr>
      <w:numPr>
        <w:numId w:val="11"/>
      </w:numPr>
    </w:pPr>
  </w:style>
  <w:style w:type="numbering" w:styleId="111111">
    <w:name w:val="Outline List 1"/>
    <w:basedOn w:val="a5"/>
    <w:uiPriority w:val="99"/>
    <w:semiHidden/>
    <w:unhideWhenUsed/>
    <w:rsid w:val="0018378B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18378B"/>
    <w:pPr>
      <w:numPr>
        <w:numId w:val="13"/>
      </w:numPr>
    </w:pPr>
  </w:style>
  <w:style w:type="character" w:styleId="afffffb">
    <w:name w:val="Book Title"/>
    <w:basedOn w:val="a3"/>
    <w:uiPriority w:val="33"/>
    <w:semiHidden/>
    <w:rsid w:val="0018378B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ffc">
    <w:name w:val="Emphasis"/>
    <w:basedOn w:val="a3"/>
    <w:uiPriority w:val="2"/>
    <w:semiHidden/>
    <w:unhideWhenUsed/>
    <w:rsid w:val="0018378B"/>
    <w:rPr>
      <w:rFonts w:ascii="Microsoft YaHei UI" w:eastAsia="Microsoft YaHei UI" w:hAnsi="Microsoft YaHei UI"/>
      <w:i/>
      <w:iCs/>
    </w:rPr>
  </w:style>
  <w:style w:type="paragraph" w:styleId="a0">
    <w:name w:val="List Bullet"/>
    <w:basedOn w:val="a2"/>
    <w:uiPriority w:val="9"/>
    <w:semiHidden/>
    <w:unhideWhenUsed/>
    <w:rsid w:val="0018378B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18378B"/>
    <w:pPr>
      <w:numPr>
        <w:numId w:val="3"/>
      </w:numPr>
      <w:contextualSpacing/>
    </w:pPr>
  </w:style>
  <w:style w:type="paragraph" w:styleId="afffffd">
    <w:name w:val="List Continue"/>
    <w:basedOn w:val="a2"/>
    <w:uiPriority w:val="9"/>
    <w:semiHidden/>
    <w:unhideWhenUsed/>
    <w:rsid w:val="0018378B"/>
    <w:pPr>
      <w:spacing w:after="120"/>
      <w:ind w:left="360"/>
      <w:contextualSpacing/>
    </w:pPr>
  </w:style>
  <w:style w:type="paragraph" w:styleId="2fa">
    <w:name w:val="List Continue 2"/>
    <w:basedOn w:val="a2"/>
    <w:uiPriority w:val="10"/>
    <w:semiHidden/>
    <w:unhideWhenUsed/>
    <w:rsid w:val="0018378B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18378B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18378B"/>
    <w:pPr>
      <w:numPr>
        <w:numId w:val="4"/>
      </w:numPr>
      <w:contextualSpacing/>
    </w:pPr>
  </w:style>
  <w:style w:type="paragraph" w:styleId="afffffe">
    <w:name w:val="List Paragraph"/>
    <w:basedOn w:val="a2"/>
    <w:uiPriority w:val="34"/>
    <w:semiHidden/>
    <w:qFormat/>
    <w:rsid w:val="0018378B"/>
    <w:pPr>
      <w:ind w:left="720"/>
      <w:contextualSpacing/>
    </w:pPr>
  </w:style>
  <w:style w:type="paragraph" w:styleId="affffff">
    <w:name w:val="Quote"/>
    <w:basedOn w:val="a2"/>
    <w:next w:val="a2"/>
    <w:link w:val="affffff0"/>
    <w:uiPriority w:val="29"/>
    <w:semiHidden/>
    <w:unhideWhenUsed/>
    <w:rsid w:val="001837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f0">
    <w:name w:val="引用 字符"/>
    <w:basedOn w:val="a3"/>
    <w:link w:val="affffff"/>
    <w:uiPriority w:val="29"/>
    <w:semiHidden/>
    <w:rsid w:val="0018378B"/>
    <w:rPr>
      <w:rFonts w:ascii="Microsoft YaHei UI" w:eastAsia="Microsoft YaHei UI" w:hAnsi="Microsoft YaHei UI"/>
      <w:i/>
      <w:iCs/>
      <w:color w:val="404040" w:themeColor="text1" w:themeTint="BF"/>
      <w:spacing w:val="8"/>
    </w:rPr>
  </w:style>
  <w:style w:type="character" w:styleId="affffff1">
    <w:name w:val="Strong"/>
    <w:basedOn w:val="a3"/>
    <w:uiPriority w:val="2"/>
    <w:semiHidden/>
    <w:unhideWhenUsed/>
    <w:rsid w:val="0018378B"/>
    <w:rPr>
      <w:rFonts w:ascii="Microsoft YaHei UI" w:eastAsia="Microsoft YaHei UI" w:hAnsi="Microsoft YaHei UI"/>
      <w:b/>
      <w:bCs/>
    </w:rPr>
  </w:style>
  <w:style w:type="paragraph" w:styleId="affffff2">
    <w:name w:val="Subtitle"/>
    <w:basedOn w:val="a2"/>
    <w:next w:val="a2"/>
    <w:link w:val="affffff3"/>
    <w:uiPriority w:val="5"/>
    <w:semiHidden/>
    <w:unhideWhenUsed/>
    <w:rsid w:val="0018378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f3">
    <w:name w:val="副标题 字符"/>
    <w:basedOn w:val="a3"/>
    <w:link w:val="affffff2"/>
    <w:uiPriority w:val="5"/>
    <w:semiHidden/>
    <w:rsid w:val="0018378B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f4">
    <w:name w:val="Subtle Emphasis"/>
    <w:basedOn w:val="a3"/>
    <w:uiPriority w:val="19"/>
    <w:semiHidden/>
    <w:unhideWhenUsed/>
    <w:rsid w:val="0018378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5">
    <w:name w:val="Subtle Reference"/>
    <w:basedOn w:val="a3"/>
    <w:uiPriority w:val="31"/>
    <w:semiHidden/>
    <w:unhideWhenUsed/>
    <w:rsid w:val="0018378B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affffff6">
    <w:name w:val="Title"/>
    <w:basedOn w:val="a2"/>
    <w:next w:val="a2"/>
    <w:link w:val="affffff7"/>
    <w:uiPriority w:val="4"/>
    <w:semiHidden/>
    <w:unhideWhenUsed/>
    <w:rsid w:val="0018378B"/>
    <w:pPr>
      <w:spacing w:before="0" w:after="0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7">
    <w:name w:val="标题 字符"/>
    <w:basedOn w:val="a3"/>
    <w:link w:val="affffff6"/>
    <w:uiPriority w:val="4"/>
    <w:semiHidden/>
    <w:rsid w:val="0018378B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Microsoft\Templates\&#31616;&#27905;&#30340;&#20250;&#35758;&#32426;&#35201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5CDB4EC2B94391831C37860E89E8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493040-3C29-4F3E-90C4-D7C316877F87}"/>
      </w:docPartPr>
      <w:docPartBody>
        <w:p w:rsidR="00000000" w:rsidRDefault="002E1A36">
          <w:pPr>
            <w:pStyle w:val="705CDB4EC2B94391831C37860E89E813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11B23F04AC444D95BAE6F7F46CA382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C8C603-F380-4DA5-B7FF-4D3292F089E4}"/>
      </w:docPartPr>
      <w:docPartBody>
        <w:p w:rsidR="00000000" w:rsidRDefault="002E1A36">
          <w:pPr>
            <w:pStyle w:val="11B23F04AC444D95BAE6F7F46CA38253"/>
          </w:pPr>
          <w:r w:rsidRPr="0018378B">
            <w:rPr>
              <w:lang w:val="zh-CN" w:bidi="zh-CN"/>
            </w:rPr>
            <w:t>日期</w:t>
          </w:r>
        </w:p>
      </w:docPartBody>
    </w:docPart>
    <w:docPart>
      <w:docPartPr>
        <w:name w:val="7D8199758E0F433E9DBAB3B5EF4889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8C356C-6A65-4A2A-9ADF-8022A937792E}"/>
      </w:docPartPr>
      <w:docPartBody>
        <w:p w:rsidR="00000000" w:rsidRDefault="002E1A36">
          <w:pPr>
            <w:pStyle w:val="7D8199758E0F433E9DBAB3B5EF4889FC"/>
          </w:pPr>
          <w:r w:rsidRPr="0018378B">
            <w:rPr>
              <w:lang w:val="zh-CN" w:bidi="zh-CN"/>
            </w:rPr>
            <w:t>会议时间</w:t>
          </w:r>
        </w:p>
      </w:docPartBody>
    </w:docPart>
    <w:docPart>
      <w:docPartPr>
        <w:name w:val="8EDFC4ECF209429EA69E8C292E0B48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032A5D-AA44-47AF-BEED-4EF84E8A0C12}"/>
      </w:docPartPr>
      <w:docPartBody>
        <w:p w:rsidR="00000000" w:rsidRDefault="002E1A36">
          <w:pPr>
            <w:pStyle w:val="8EDFC4ECF209429EA69E8C292E0B48F0"/>
          </w:pPr>
          <w:r w:rsidRPr="0018378B">
            <w:rPr>
              <w:lang w:val="zh-CN" w:bidi="zh-CN"/>
            </w:rPr>
            <w:t>会议地点</w:t>
          </w:r>
        </w:p>
      </w:docPartBody>
    </w:docPart>
    <w:docPart>
      <w:docPartPr>
        <w:name w:val="98861C97604E4199A4B6AEC62188AB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4BA7B2-B0CA-40E6-83D3-2E6B1738B667}"/>
      </w:docPartPr>
      <w:docPartBody>
        <w:p w:rsidR="00000000" w:rsidRDefault="002E1A36">
          <w:pPr>
            <w:pStyle w:val="98861C97604E4199A4B6AEC62188ABCE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63EA6498D1DB43CFAE57DDD4EBBEFA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4688D6-B35A-4BD2-9399-03EA1551B7FC}"/>
      </w:docPartPr>
      <w:docPartBody>
        <w:p w:rsidR="00000000" w:rsidRDefault="002E1A36">
          <w:pPr>
            <w:pStyle w:val="63EA6498D1DB43CFAE57DDD4EBBEFA9C"/>
          </w:pPr>
          <w:r w:rsidRPr="0018378B">
            <w:rPr>
              <w:lang w:val="zh-CN" w:bidi="zh-CN"/>
            </w:rPr>
            <w:t>姓名</w:t>
          </w:r>
        </w:p>
      </w:docPartBody>
    </w:docPart>
    <w:docPart>
      <w:docPartPr>
        <w:name w:val="AA844FF200E44E3395132194FB2E39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0E3EF6-EBC1-4873-A81B-473E5438A6B1}"/>
      </w:docPartPr>
      <w:docPartBody>
        <w:p w:rsidR="00000000" w:rsidRDefault="002E1A36">
          <w:pPr>
            <w:pStyle w:val="AA844FF200E44E3395132194FB2E3951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830E27F2C9A94E64851F43A3D4ADB9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EDA11E-98A6-49C2-AC9A-AD044F0C27D0}"/>
      </w:docPartPr>
      <w:docPartBody>
        <w:p w:rsidR="00000000" w:rsidRDefault="002E1A36">
          <w:pPr>
            <w:pStyle w:val="830E27F2C9A94E64851F43A3D4ADB929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CE67DBF3619347D69EA4B02F789622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A1E605-FFD2-455D-8694-BC84D422943F}"/>
      </w:docPartPr>
      <w:docPartBody>
        <w:p w:rsidR="00000000" w:rsidRDefault="002E1A36">
          <w:pPr>
            <w:pStyle w:val="CE67DBF3619347D69EA4B02F789622EA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261372ECCC3B46658B971950129F53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B872B-CC89-4BFA-9F3D-7E13AD51656D}"/>
      </w:docPartPr>
      <w:docPartBody>
        <w:p w:rsidR="00000000" w:rsidRDefault="002E1A36">
          <w:pPr>
            <w:pStyle w:val="261372ECCC3B46658B971950129F53F2"/>
          </w:pPr>
          <w:r w:rsidRPr="0018378B">
            <w:rPr>
              <w:lang w:val="zh-CN" w:bidi="zh-CN"/>
            </w:rPr>
            <w:t>主持人姓名</w:t>
          </w:r>
        </w:p>
      </w:docPartBody>
    </w:docPart>
    <w:docPart>
      <w:docPartPr>
        <w:name w:val="B1259F51DB154167ADEE92487B94DC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7DC0D-39EF-47D2-B11B-3F2F341169A9}"/>
      </w:docPartPr>
      <w:docPartBody>
        <w:p w:rsidR="00000000" w:rsidRDefault="002E1A36">
          <w:pPr>
            <w:pStyle w:val="B1259F51DB154167ADEE92487B94DC6A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C42F880CA55A49ADAD607D63995940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9EC2A3-5159-4F32-B8D4-608B5A42B9BA}"/>
      </w:docPartPr>
      <w:docPartBody>
        <w:p w:rsidR="00000000" w:rsidRDefault="002E1A36">
          <w:pPr>
            <w:pStyle w:val="C42F880CA55A49ADAD607D639959402B"/>
          </w:pPr>
          <w:r w:rsidRPr="0018378B">
            <w:rPr>
              <w:lang w:val="zh-CN" w:bidi="zh-CN"/>
            </w:rPr>
            <w:t>记录员姓名</w:t>
          </w:r>
        </w:p>
      </w:docPartBody>
    </w:docPart>
    <w:docPart>
      <w:docPartPr>
        <w:name w:val="B8A1D390AB4B4C7AA34F0DA3F0F406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D5ABF5-6FF4-42C3-861C-7D00B045CBE1}"/>
      </w:docPartPr>
      <w:docPartBody>
        <w:p w:rsidR="00000000" w:rsidRDefault="002E1A36">
          <w:pPr>
            <w:pStyle w:val="B8A1D390AB4B4C7AA34F0DA3F0F40644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3113740E8DB4458CAB9C1FCE8D5862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E33EC3-EA6A-4AE2-9559-834EE17CA397}"/>
      </w:docPartPr>
      <w:docPartBody>
        <w:p w:rsidR="00000000" w:rsidRDefault="002E1A36">
          <w:pPr>
            <w:pStyle w:val="3113740E8DB4458CAB9C1FCE8D5862BF"/>
          </w:pPr>
          <w:r w:rsidRPr="0018378B">
            <w:rPr>
              <w:lang w:val="zh-CN" w:bidi="zh-CN"/>
            </w:rPr>
            <w:t>计时员姓名</w:t>
          </w:r>
        </w:p>
      </w:docPartBody>
    </w:docPart>
    <w:docPart>
      <w:docPartPr>
        <w:name w:val="90322C04C72347E593304592B28BD3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EFA3DA-E5FA-4F6A-B1BD-D85E3F45A58C}"/>
      </w:docPartPr>
      <w:docPartBody>
        <w:p w:rsidR="00000000" w:rsidRDefault="002E1A36">
          <w:pPr>
            <w:pStyle w:val="90322C04C72347E593304592B28BD345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35C5230DE68E4C4BAD244E83FEE069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96ED3F-B597-4342-909C-99CE6D47ACB5}"/>
      </w:docPartPr>
      <w:docPartBody>
        <w:p w:rsidR="00000000" w:rsidRDefault="002E1A36">
          <w:pPr>
            <w:pStyle w:val="35C5230DE68E4C4BAD244E83FEE06911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3E297BE3CFDF4B35A45CECB47FDBAD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B658B0-2C26-4EE5-975D-827CE5DAF66B}"/>
      </w:docPartPr>
      <w:docPartBody>
        <w:p w:rsidR="00000000" w:rsidRDefault="002E1A36">
          <w:pPr>
            <w:pStyle w:val="3E297BE3CFDF4B35A45CECB47FDBAD86"/>
          </w:pPr>
          <w:r w:rsidRPr="0018378B">
            <w:rPr>
              <w:lang w:val="zh-CN" w:bidi="zh-CN"/>
            </w:rPr>
            <w:t>议程主题</w:t>
          </w:r>
          <w:r w:rsidRPr="0018378B">
            <w:rPr>
              <w:lang w:val="zh-CN" w:bidi="zh-CN"/>
            </w:rPr>
            <w:t xml:space="preserve"> 1</w:t>
          </w:r>
        </w:p>
      </w:docPartBody>
    </w:docPart>
    <w:docPart>
      <w:docPartPr>
        <w:name w:val="41D3C36C03194AE3978A378246192C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DA420-0CE7-4A7E-B5DD-ED669D18A356}"/>
      </w:docPartPr>
      <w:docPartBody>
        <w:p w:rsidR="00000000" w:rsidRDefault="002E1A36">
          <w:pPr>
            <w:pStyle w:val="41D3C36C03194AE3978A378246192CE4"/>
          </w:pPr>
          <w:r w:rsidRPr="0018378B">
            <w:rPr>
              <w:lang w:val="zh-CN" w:bidi="zh-CN"/>
            </w:rPr>
            <w:t>分配的时间</w:t>
          </w:r>
        </w:p>
      </w:docPartBody>
    </w:docPart>
    <w:docPart>
      <w:docPartPr>
        <w:name w:val="5C3A1F2383164472A0551FC537AE79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C62E9F1-052C-4995-AB2B-2F15F6DE4810}"/>
      </w:docPartPr>
      <w:docPartBody>
        <w:p w:rsidR="00000000" w:rsidRDefault="002E1A36">
          <w:pPr>
            <w:pStyle w:val="5C3A1F2383164472A0551FC537AE7951"/>
          </w:pPr>
          <w:r w:rsidRPr="0018378B">
            <w:rPr>
              <w:lang w:val="zh-CN" w:bidi="zh-CN"/>
            </w:rPr>
            <w:t>发言者</w:t>
          </w:r>
        </w:p>
      </w:docPartBody>
    </w:docPart>
    <w:docPart>
      <w:docPartPr>
        <w:name w:val="8262F19EA49B413393BAE0BFBA99C5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5F7020-006E-423F-9071-661138B936B4}"/>
      </w:docPartPr>
      <w:docPartBody>
        <w:p w:rsidR="00000000" w:rsidRDefault="002E1A36">
          <w:pPr>
            <w:pStyle w:val="8262F19EA49B413393BAE0BFBA99C5C9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AA0250AF0A8D4DB182BA4F62526B91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4CAAA6-5323-48B7-9E11-455F389C0597}"/>
      </w:docPartPr>
      <w:docPartBody>
        <w:p w:rsidR="00000000" w:rsidRDefault="002E1A36">
          <w:pPr>
            <w:pStyle w:val="AA0250AF0A8D4DB182BA4F62526B91C5"/>
          </w:pPr>
          <w:r w:rsidRPr="0018378B">
            <w:rPr>
              <w:lang w:val="zh-CN" w:bidi="zh-CN"/>
            </w:rPr>
            <w:t>输入讨论内容</w:t>
          </w:r>
        </w:p>
      </w:docPartBody>
    </w:docPart>
    <w:docPart>
      <w:docPartPr>
        <w:name w:val="7AF33106483A4A90AD35FDFBF5194D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037A7E-4765-40EA-94EB-7325ACAF8E77}"/>
      </w:docPartPr>
      <w:docPartBody>
        <w:p w:rsidR="00000000" w:rsidRDefault="002E1A36">
          <w:pPr>
            <w:pStyle w:val="7AF33106483A4A90AD35FDFBF5194DF6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13DAA860FAA4486AA9DFD8FC942766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59F86B-6D1B-4B9C-B99D-36D79D86E822}"/>
      </w:docPartPr>
      <w:docPartBody>
        <w:p w:rsidR="00000000" w:rsidRDefault="002E1A36">
          <w:pPr>
            <w:pStyle w:val="13DAA860FAA4486AA9DFD8FC9427662B"/>
          </w:pPr>
          <w:r w:rsidRPr="0018378B">
            <w:rPr>
              <w:lang w:val="zh-CN" w:bidi="zh-CN"/>
            </w:rPr>
            <w:t>输入结论</w:t>
          </w:r>
        </w:p>
      </w:docPartBody>
    </w:docPart>
    <w:docPart>
      <w:docPartPr>
        <w:name w:val="99EDF59311804FEA9A4BFEAA16D819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E9D87F-5930-4AF3-81D6-8AD4D77BEDF0}"/>
      </w:docPartPr>
      <w:docPartBody>
        <w:p w:rsidR="00000000" w:rsidRDefault="002E1A36">
          <w:pPr>
            <w:pStyle w:val="99EDF59311804FEA9A4BFEAA16D819E1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B3D66E60A73846A39339BB7C7EA79C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08A82A-D807-483B-A4B9-90EBE2B36E85}"/>
      </w:docPartPr>
      <w:docPartBody>
        <w:p w:rsidR="00000000" w:rsidRDefault="002E1A36">
          <w:pPr>
            <w:pStyle w:val="B3D66E60A73846A39339BB7C7EA79C26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0072583437B5442AA71C005D665C0D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F8D03D-DC59-4AAB-B5B8-CFAFA6B55608}"/>
      </w:docPartPr>
      <w:docPartBody>
        <w:p w:rsidR="00000000" w:rsidRDefault="002E1A36">
          <w:pPr>
            <w:pStyle w:val="0072583437B5442AA71C005D665C0DB2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575DA05F09E04C999527E2816FA168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E8A089-A7D2-4EF1-A4E6-C97F14A4A41F}"/>
      </w:docPartPr>
      <w:docPartBody>
        <w:p w:rsidR="00000000" w:rsidRDefault="002E1A36">
          <w:pPr>
            <w:pStyle w:val="575DA05F09E04C999527E2816FA168C4"/>
          </w:pPr>
          <w:r w:rsidRPr="0018378B">
            <w:rPr>
              <w:lang w:val="zh-CN" w:bidi="zh-CN"/>
            </w:rPr>
            <w:t>拟办事项</w:t>
          </w:r>
          <w:r w:rsidRPr="0018378B">
            <w:rPr>
              <w:lang w:val="zh-CN" w:bidi="zh-CN"/>
            </w:rPr>
            <w:t xml:space="preserve"> 1</w:t>
          </w:r>
        </w:p>
      </w:docPartBody>
    </w:docPart>
    <w:docPart>
      <w:docPartPr>
        <w:name w:val="4A3C1E8B523D4659A57013FEBF2F29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A4D4E4-BE52-44ED-8D77-C58F3290F38E}"/>
      </w:docPartPr>
      <w:docPartBody>
        <w:p w:rsidR="00000000" w:rsidRDefault="002E1A36">
          <w:pPr>
            <w:pStyle w:val="4A3C1E8B523D4659A57013FEBF2F29C2"/>
          </w:pPr>
          <w:r w:rsidRPr="0018378B">
            <w:rPr>
              <w:lang w:val="zh-CN" w:bidi="zh-CN"/>
            </w:rPr>
            <w:t>发言者姓名</w:t>
          </w:r>
        </w:p>
      </w:docPartBody>
    </w:docPart>
    <w:docPart>
      <w:docPartPr>
        <w:name w:val="AD5CAAB9A2BF472793FF8C3FD99C42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9C134F-938C-4C5C-869B-D143B462E8BD}"/>
      </w:docPartPr>
      <w:docPartBody>
        <w:p w:rsidR="00000000" w:rsidRDefault="002E1A36">
          <w:pPr>
            <w:pStyle w:val="AD5CAAB9A2BF472793FF8C3FD99C428B"/>
          </w:pPr>
          <w:r w:rsidRPr="0018378B">
            <w:rPr>
              <w:lang w:val="zh-CN" w:bidi="zh-CN"/>
            </w:rPr>
            <w:t>日期</w:t>
          </w:r>
          <w:r w:rsidRPr="0018378B">
            <w:rPr>
              <w:lang w:val="zh-CN" w:bidi="zh-CN"/>
            </w:rPr>
            <w:t xml:space="preserve"> | </w:t>
          </w:r>
          <w:r w:rsidRPr="0018378B">
            <w:rPr>
              <w:lang w:val="zh-CN" w:bidi="zh-CN"/>
            </w:rPr>
            <w:t>时间</w:t>
          </w:r>
        </w:p>
      </w:docPartBody>
    </w:docPart>
    <w:docPart>
      <w:docPartPr>
        <w:name w:val="631E6C82C900410895654A1F1B36DC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370DD0-4B78-43DF-AA16-F34DCD9E1C9A}"/>
      </w:docPartPr>
      <w:docPartBody>
        <w:p w:rsidR="00000000" w:rsidRDefault="002E1A36">
          <w:pPr>
            <w:pStyle w:val="631E6C82C900410895654A1F1B36DC83"/>
          </w:pPr>
          <w:r w:rsidRPr="0018378B">
            <w:rPr>
              <w:lang w:val="zh-CN" w:bidi="zh-CN"/>
            </w:rPr>
            <w:t>拟办事项</w:t>
          </w:r>
          <w:r w:rsidRPr="0018378B">
            <w:rPr>
              <w:lang w:val="zh-CN" w:bidi="zh-CN"/>
            </w:rPr>
            <w:t xml:space="preserve"> 2</w:t>
          </w:r>
        </w:p>
      </w:docPartBody>
    </w:docPart>
    <w:docPart>
      <w:docPartPr>
        <w:name w:val="E5885B9FE83440E38BF239E47EAFC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3C44F4-FBE4-4219-A547-842557E15AFA}"/>
      </w:docPartPr>
      <w:docPartBody>
        <w:p w:rsidR="00000000" w:rsidRDefault="002E1A36">
          <w:pPr>
            <w:pStyle w:val="E5885B9FE83440E38BF239E47EAFC158"/>
          </w:pPr>
          <w:r w:rsidRPr="0018378B">
            <w:rPr>
              <w:lang w:val="zh-CN" w:bidi="zh-CN"/>
            </w:rPr>
            <w:t>发言者姓名</w:t>
          </w:r>
        </w:p>
      </w:docPartBody>
    </w:docPart>
    <w:docPart>
      <w:docPartPr>
        <w:name w:val="8B6D58E781304B82BC2372B44560E9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EBF4AF-CB49-4B77-9A1D-E238FDE2094E}"/>
      </w:docPartPr>
      <w:docPartBody>
        <w:p w:rsidR="00000000" w:rsidRDefault="002E1A36">
          <w:pPr>
            <w:pStyle w:val="8B6D58E781304B82BC2372B44560E94D"/>
          </w:pPr>
          <w:r w:rsidRPr="0018378B">
            <w:rPr>
              <w:lang w:val="zh-CN" w:bidi="zh-CN"/>
            </w:rPr>
            <w:t>日期</w:t>
          </w:r>
          <w:r w:rsidRPr="0018378B">
            <w:rPr>
              <w:lang w:val="zh-CN" w:bidi="zh-CN"/>
            </w:rPr>
            <w:t xml:space="preserve"> | </w:t>
          </w:r>
          <w:r w:rsidRPr="0018378B">
            <w:rPr>
              <w:lang w:val="zh-CN" w:bidi="zh-CN"/>
            </w:rPr>
            <w:t>时间</w:t>
          </w:r>
        </w:p>
      </w:docPartBody>
    </w:docPart>
    <w:docPart>
      <w:docPartPr>
        <w:name w:val="BE262C3E829742828853AB3BA29374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BE41CC3-EB39-4259-BB89-FFCA4915E100}"/>
      </w:docPartPr>
      <w:docPartBody>
        <w:p w:rsidR="00000000" w:rsidRDefault="002E1A36">
          <w:pPr>
            <w:pStyle w:val="BE262C3E829742828853AB3BA293742B"/>
          </w:pPr>
          <w:r w:rsidRPr="0018378B">
            <w:rPr>
              <w:lang w:val="zh-CN" w:bidi="zh-CN"/>
            </w:rPr>
            <w:t>议程主题</w:t>
          </w:r>
          <w:r w:rsidRPr="0018378B">
            <w:rPr>
              <w:lang w:val="zh-CN" w:bidi="zh-CN"/>
            </w:rPr>
            <w:t xml:space="preserve"> 2</w:t>
          </w:r>
        </w:p>
      </w:docPartBody>
    </w:docPart>
    <w:docPart>
      <w:docPartPr>
        <w:name w:val="19E205FFC29E4BF497E61C0973B1CE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9C058E-969C-49DE-92A2-5D59EAE529B7}"/>
      </w:docPartPr>
      <w:docPartBody>
        <w:p w:rsidR="00000000" w:rsidRDefault="002E1A36">
          <w:pPr>
            <w:pStyle w:val="19E205FFC29E4BF497E61C0973B1CEDA"/>
          </w:pPr>
          <w:r w:rsidRPr="0018378B">
            <w:rPr>
              <w:lang w:val="zh-CN" w:bidi="zh-CN"/>
            </w:rPr>
            <w:t>分配的时间</w:t>
          </w:r>
        </w:p>
      </w:docPartBody>
    </w:docPart>
    <w:docPart>
      <w:docPartPr>
        <w:name w:val="3254744EB7B7411CA5768BE68B41D1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A9ECC4-9F24-4892-A29E-A474E335B845}"/>
      </w:docPartPr>
      <w:docPartBody>
        <w:p w:rsidR="00000000" w:rsidRDefault="002E1A36">
          <w:pPr>
            <w:pStyle w:val="3254744EB7B7411CA5768BE68B41D1D1"/>
          </w:pPr>
          <w:r w:rsidRPr="0018378B">
            <w:rPr>
              <w:lang w:val="zh-CN" w:bidi="zh-CN"/>
            </w:rPr>
            <w:t>发言者</w:t>
          </w:r>
        </w:p>
      </w:docPartBody>
    </w:docPart>
    <w:docPart>
      <w:docPartPr>
        <w:name w:val="78B858DE7EDC49ADAC7A7993C5A62F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DEF2D-C090-4F79-8F5E-657A94F02DEA}"/>
      </w:docPartPr>
      <w:docPartBody>
        <w:p w:rsidR="00000000" w:rsidRDefault="002E1A36">
          <w:pPr>
            <w:pStyle w:val="78B858DE7EDC49ADAC7A7993C5A62F47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3A838331C9064E7F9E0742445F725B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5635FF-7367-4482-9370-3440CD1DCD1C}"/>
      </w:docPartPr>
      <w:docPartBody>
        <w:p w:rsidR="00000000" w:rsidRDefault="002E1A36">
          <w:pPr>
            <w:pStyle w:val="3A838331C9064E7F9E0742445F725B45"/>
          </w:pPr>
          <w:r w:rsidRPr="0018378B">
            <w:rPr>
              <w:lang w:val="zh-CN" w:bidi="zh-CN"/>
            </w:rPr>
            <w:t>输入讨论内容</w:t>
          </w:r>
        </w:p>
      </w:docPartBody>
    </w:docPart>
    <w:docPart>
      <w:docPartPr>
        <w:name w:val="7D2BC58C5B7E4DA1958D85DAF37C05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C2905B-8C0C-41F7-BE6B-A330778CF879}"/>
      </w:docPartPr>
      <w:docPartBody>
        <w:p w:rsidR="00000000" w:rsidRDefault="002E1A36">
          <w:pPr>
            <w:pStyle w:val="7D2BC58C5B7E4DA1958D85DAF37C058E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DDD906E610B1403DA1D4B71C12AB3C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7ABF64-E335-47C1-9AC4-2461DCA09739}"/>
      </w:docPartPr>
      <w:docPartBody>
        <w:p w:rsidR="00000000" w:rsidRDefault="002E1A36">
          <w:pPr>
            <w:pStyle w:val="DDD906E610B1403DA1D4B71C12AB3C46"/>
          </w:pPr>
          <w:r w:rsidRPr="0018378B">
            <w:rPr>
              <w:lang w:val="zh-CN" w:bidi="zh-CN"/>
            </w:rPr>
            <w:t>输入结论</w:t>
          </w:r>
        </w:p>
      </w:docPartBody>
    </w:docPart>
    <w:docPart>
      <w:docPartPr>
        <w:name w:val="D1842FB96DC441AC8F194B9F3417C0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089A1D-2B7D-4CAE-B591-835CCAD8D2EC}"/>
      </w:docPartPr>
      <w:docPartBody>
        <w:p w:rsidR="00000000" w:rsidRDefault="002E1A36">
          <w:pPr>
            <w:pStyle w:val="D1842FB96DC441AC8F194B9F3417C035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EEA9A5317A554D998E0F02DF031846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B3EC50-425D-467D-A5E1-A8E722CF206B}"/>
      </w:docPartPr>
      <w:docPartBody>
        <w:p w:rsidR="00000000" w:rsidRDefault="002E1A36">
          <w:pPr>
            <w:pStyle w:val="EEA9A5317A554D998E0F02DF031846E5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060A56C687F14BDC8C396F79EBE6B0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A8205-37EF-41C5-9D4A-7B7E8C97A12C}"/>
      </w:docPartPr>
      <w:docPartBody>
        <w:p w:rsidR="00000000" w:rsidRDefault="002E1A36">
          <w:pPr>
            <w:pStyle w:val="060A56C687F14BDC8C396F79EBE6B0BC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078D1C18240A46E9AC10EABA7602C6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C8E15F-1FC4-4FF8-A43F-75AA9FC4961B}"/>
      </w:docPartPr>
      <w:docPartBody>
        <w:p w:rsidR="00000000" w:rsidRDefault="002E1A36">
          <w:pPr>
            <w:pStyle w:val="078D1C18240A46E9AC10EABA7602C601"/>
          </w:pPr>
          <w:r w:rsidRPr="0018378B">
            <w:rPr>
              <w:lang w:val="zh-CN" w:bidi="zh-CN"/>
            </w:rPr>
            <w:t>拟办事项</w:t>
          </w:r>
          <w:r w:rsidRPr="0018378B">
            <w:rPr>
              <w:lang w:val="zh-CN" w:bidi="zh-CN"/>
            </w:rPr>
            <w:t xml:space="preserve"> 1</w:t>
          </w:r>
        </w:p>
      </w:docPartBody>
    </w:docPart>
    <w:docPart>
      <w:docPartPr>
        <w:name w:val="0E0459B87B71469BBE13F3E7AF7376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7EFFF5-57CC-4ECD-A28A-7921BCE8DED3}"/>
      </w:docPartPr>
      <w:docPartBody>
        <w:p w:rsidR="00000000" w:rsidRDefault="002E1A36">
          <w:pPr>
            <w:pStyle w:val="0E0459B87B71469BBE13F3E7AF737683"/>
          </w:pPr>
          <w:r w:rsidRPr="0018378B">
            <w:rPr>
              <w:lang w:val="zh-CN" w:bidi="zh-CN"/>
            </w:rPr>
            <w:t>发言者姓名</w:t>
          </w:r>
        </w:p>
      </w:docPartBody>
    </w:docPart>
    <w:docPart>
      <w:docPartPr>
        <w:name w:val="4F01B6B3A60D4A1FB30D2FD8949F04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609AF1-5DEE-4E31-9E93-2C9E07DBF1B3}"/>
      </w:docPartPr>
      <w:docPartBody>
        <w:p w:rsidR="00000000" w:rsidRDefault="002E1A36">
          <w:pPr>
            <w:pStyle w:val="4F01B6B3A60D4A1FB30D2FD8949F0491"/>
          </w:pPr>
          <w:r w:rsidRPr="0018378B">
            <w:rPr>
              <w:lang w:val="zh-CN" w:bidi="zh-CN"/>
            </w:rPr>
            <w:t>日期</w:t>
          </w:r>
          <w:r w:rsidRPr="0018378B">
            <w:rPr>
              <w:lang w:val="zh-CN" w:bidi="zh-CN"/>
            </w:rPr>
            <w:t xml:space="preserve"> | </w:t>
          </w:r>
          <w:r w:rsidRPr="0018378B">
            <w:rPr>
              <w:lang w:val="zh-CN" w:bidi="zh-CN"/>
            </w:rPr>
            <w:t>时间</w:t>
          </w:r>
        </w:p>
      </w:docPartBody>
    </w:docPart>
    <w:docPart>
      <w:docPartPr>
        <w:name w:val="D8FAE19B4D474D3EA74B295C868A5F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4BCEEB-A732-436B-BC3D-8B936CEB822C}"/>
      </w:docPartPr>
      <w:docPartBody>
        <w:p w:rsidR="00000000" w:rsidRDefault="002E1A36">
          <w:pPr>
            <w:pStyle w:val="D8FAE19B4D474D3EA74B295C868A5F05"/>
          </w:pPr>
          <w:r w:rsidRPr="0018378B">
            <w:rPr>
              <w:lang w:val="zh-CN" w:bidi="zh-CN"/>
            </w:rPr>
            <w:t>拟办事项</w:t>
          </w:r>
          <w:r w:rsidRPr="0018378B">
            <w:rPr>
              <w:lang w:val="zh-CN" w:bidi="zh-CN"/>
            </w:rPr>
            <w:t xml:space="preserve"> 2</w:t>
          </w:r>
        </w:p>
      </w:docPartBody>
    </w:docPart>
    <w:docPart>
      <w:docPartPr>
        <w:name w:val="23773335947D425DA86514D6E47648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220B29-4313-4944-91BB-C4CCA10AC3E4}"/>
      </w:docPartPr>
      <w:docPartBody>
        <w:p w:rsidR="00000000" w:rsidRDefault="002E1A36">
          <w:pPr>
            <w:pStyle w:val="23773335947D425DA86514D6E47648A9"/>
          </w:pPr>
          <w:r w:rsidRPr="0018378B">
            <w:rPr>
              <w:lang w:val="zh-CN" w:bidi="zh-CN"/>
            </w:rPr>
            <w:t>发言者姓名</w:t>
          </w:r>
        </w:p>
      </w:docPartBody>
    </w:docPart>
    <w:docPart>
      <w:docPartPr>
        <w:name w:val="AED2DE167D1A47CA91672A51C3ADF5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AB2E60-FBDF-493C-B90F-A8A7857B921F}"/>
      </w:docPartPr>
      <w:docPartBody>
        <w:p w:rsidR="00000000" w:rsidRDefault="002E1A36">
          <w:pPr>
            <w:pStyle w:val="AED2DE167D1A47CA91672A51C3ADF5C6"/>
          </w:pPr>
          <w:r w:rsidRPr="0018378B">
            <w:rPr>
              <w:lang w:val="zh-CN" w:bidi="zh-CN"/>
            </w:rPr>
            <w:t>日期</w:t>
          </w:r>
          <w:r w:rsidRPr="0018378B">
            <w:rPr>
              <w:lang w:val="zh-CN" w:bidi="zh-CN"/>
            </w:rPr>
            <w:t xml:space="preserve"> | </w:t>
          </w:r>
          <w:r w:rsidRPr="0018378B">
            <w:rPr>
              <w:lang w:val="zh-CN" w:bidi="zh-CN"/>
            </w:rPr>
            <w:t>时间</w:t>
          </w:r>
        </w:p>
      </w:docPartBody>
    </w:docPart>
    <w:docPart>
      <w:docPartPr>
        <w:name w:val="F762EE24D43D4CB1A3215AB3CD902B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C8CAA03-E2A1-4B88-8FD6-1F96D4CBC848}"/>
      </w:docPartPr>
      <w:docPartBody>
        <w:p w:rsidR="00000000" w:rsidRDefault="002E1A36">
          <w:pPr>
            <w:pStyle w:val="F762EE24D43D4CB1A3215AB3CD902BB9"/>
          </w:pPr>
          <w:r w:rsidRPr="0018378B">
            <w:rPr>
              <w:lang w:val="zh-CN" w:bidi="zh-CN"/>
            </w:rPr>
            <w:t>议程主题</w:t>
          </w:r>
          <w:r w:rsidRPr="0018378B">
            <w:rPr>
              <w:lang w:val="zh-CN" w:bidi="zh-CN"/>
            </w:rPr>
            <w:t xml:space="preserve"> 3</w:t>
          </w:r>
        </w:p>
      </w:docPartBody>
    </w:docPart>
    <w:docPart>
      <w:docPartPr>
        <w:name w:val="250E671751FF480799F9E70F3F5B77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4317B-AB4B-4A0E-8CCE-C26A87FF57EB}"/>
      </w:docPartPr>
      <w:docPartBody>
        <w:p w:rsidR="00000000" w:rsidRDefault="002E1A36">
          <w:pPr>
            <w:pStyle w:val="250E671751FF480799F9E70F3F5B77E7"/>
          </w:pPr>
          <w:r w:rsidRPr="0018378B">
            <w:rPr>
              <w:lang w:val="zh-CN" w:bidi="zh-CN"/>
            </w:rPr>
            <w:t>分配的时间</w:t>
          </w:r>
        </w:p>
      </w:docPartBody>
    </w:docPart>
    <w:docPart>
      <w:docPartPr>
        <w:name w:val="C8582800A7D844EFA285A34793FA6A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DEBE11-45BF-4E3E-806F-20A789013933}"/>
      </w:docPartPr>
      <w:docPartBody>
        <w:p w:rsidR="00000000" w:rsidRDefault="002E1A36">
          <w:pPr>
            <w:pStyle w:val="C8582800A7D844EFA285A34793FA6ADF"/>
          </w:pPr>
          <w:r w:rsidRPr="0018378B">
            <w:rPr>
              <w:lang w:val="zh-CN" w:bidi="zh-CN"/>
            </w:rPr>
            <w:t>发言者</w:t>
          </w:r>
        </w:p>
      </w:docPartBody>
    </w:docPart>
    <w:docPart>
      <w:docPartPr>
        <w:name w:val="7F1461F5F88A49A7A2EFD42566D1F9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5678B9-C182-4EE2-8BC5-2836D046F784}"/>
      </w:docPartPr>
      <w:docPartBody>
        <w:p w:rsidR="00000000" w:rsidRDefault="002E1A36">
          <w:pPr>
            <w:pStyle w:val="7F1461F5F88A49A7A2EFD42566D1F987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FA35B82169F84077A49A432FAB8DD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487C3F-50CE-4F71-A9DD-2E92C39D3FB0}"/>
      </w:docPartPr>
      <w:docPartBody>
        <w:p w:rsidR="00000000" w:rsidRDefault="002E1A36">
          <w:pPr>
            <w:pStyle w:val="FA35B82169F84077A49A432FAB8DD7A4"/>
          </w:pPr>
          <w:r w:rsidRPr="0018378B">
            <w:rPr>
              <w:lang w:val="zh-CN" w:bidi="zh-CN"/>
            </w:rPr>
            <w:t>输入讨论内容</w:t>
          </w:r>
        </w:p>
      </w:docPartBody>
    </w:docPart>
    <w:docPart>
      <w:docPartPr>
        <w:name w:val="AABF9327EE084FA08D7E8AC7A454AA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0768A7-8EBA-44E1-8DA6-88CD5A978DFB}"/>
      </w:docPartPr>
      <w:docPartBody>
        <w:p w:rsidR="00000000" w:rsidRDefault="002E1A36">
          <w:pPr>
            <w:pStyle w:val="AABF9327EE084FA08D7E8AC7A454AA37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247E8A2375E241E082B3B5518FD4D9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77429-FC89-4618-9824-695906CE3C1E}"/>
      </w:docPartPr>
      <w:docPartBody>
        <w:p w:rsidR="00000000" w:rsidRDefault="002E1A36">
          <w:pPr>
            <w:pStyle w:val="247E8A2375E241E082B3B5518FD4D947"/>
          </w:pPr>
          <w:r w:rsidRPr="0018378B">
            <w:rPr>
              <w:lang w:val="zh-CN" w:bidi="zh-CN"/>
            </w:rPr>
            <w:t>输入结论</w:t>
          </w:r>
        </w:p>
      </w:docPartBody>
    </w:docPart>
    <w:docPart>
      <w:docPartPr>
        <w:name w:val="5E7D7A56073B4E4A8265FD6EC44EB0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4572C8-69F3-4913-8D76-770AE9559EC1}"/>
      </w:docPartPr>
      <w:docPartBody>
        <w:p w:rsidR="00000000" w:rsidRDefault="002E1A36">
          <w:pPr>
            <w:pStyle w:val="5E7D7A56073B4E4A8265FD6EC44EB0BA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3EA9F01804E24055B1D59B17DD475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868B85-47A0-4A9F-A632-6C764FE282AB}"/>
      </w:docPartPr>
      <w:docPartBody>
        <w:p w:rsidR="00000000" w:rsidRDefault="002E1A36">
          <w:pPr>
            <w:pStyle w:val="3EA9F01804E24055B1D59B17DD4752BD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75CE0C4333BD4EBEB72A3FBD861C9F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2D6110-8442-4850-BE5F-236F2858D7BD}"/>
      </w:docPartPr>
      <w:docPartBody>
        <w:p w:rsidR="00000000" w:rsidRDefault="002E1A36">
          <w:pPr>
            <w:pStyle w:val="75CE0C4333BD4EBEB72A3FBD861C9FDE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EAD4009761EE487AAA16467618E7CF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663675-F068-4057-830C-1BAB41913180}"/>
      </w:docPartPr>
      <w:docPartBody>
        <w:p w:rsidR="00000000" w:rsidRDefault="002E1A36">
          <w:pPr>
            <w:pStyle w:val="EAD4009761EE487AAA16467618E7CF2B"/>
          </w:pPr>
          <w:r w:rsidRPr="0018378B">
            <w:rPr>
              <w:lang w:val="zh-CN" w:bidi="zh-CN"/>
            </w:rPr>
            <w:t>拟办事项</w:t>
          </w:r>
          <w:r w:rsidRPr="0018378B">
            <w:rPr>
              <w:lang w:val="zh-CN" w:bidi="zh-CN"/>
            </w:rPr>
            <w:t xml:space="preserve"> 1</w:t>
          </w:r>
        </w:p>
      </w:docPartBody>
    </w:docPart>
    <w:docPart>
      <w:docPartPr>
        <w:name w:val="7F2179C636A44215AB8E6236500734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63CD68-F1C4-480A-8423-DCD42B349009}"/>
      </w:docPartPr>
      <w:docPartBody>
        <w:p w:rsidR="00000000" w:rsidRDefault="002E1A36">
          <w:pPr>
            <w:pStyle w:val="7F2179C636A44215AB8E6236500734EA"/>
          </w:pPr>
          <w:r w:rsidRPr="0018378B">
            <w:rPr>
              <w:lang w:val="zh-CN" w:bidi="zh-CN"/>
            </w:rPr>
            <w:t>发言者姓名</w:t>
          </w:r>
        </w:p>
      </w:docPartBody>
    </w:docPart>
    <w:docPart>
      <w:docPartPr>
        <w:name w:val="19D698915D67478BA721B5D0019E8A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E17816-F277-43E2-87B4-AAD3D9048B82}"/>
      </w:docPartPr>
      <w:docPartBody>
        <w:p w:rsidR="00000000" w:rsidRDefault="002E1A36">
          <w:pPr>
            <w:pStyle w:val="19D698915D67478BA721B5D0019E8A02"/>
          </w:pPr>
          <w:r w:rsidRPr="0018378B">
            <w:rPr>
              <w:lang w:val="zh-CN" w:bidi="zh-CN"/>
            </w:rPr>
            <w:t>日期</w:t>
          </w:r>
          <w:r w:rsidRPr="0018378B">
            <w:rPr>
              <w:lang w:val="zh-CN" w:bidi="zh-CN"/>
            </w:rPr>
            <w:t xml:space="preserve"> | </w:t>
          </w:r>
          <w:r w:rsidRPr="0018378B">
            <w:rPr>
              <w:lang w:val="zh-CN" w:bidi="zh-CN"/>
            </w:rPr>
            <w:t>时间</w:t>
          </w:r>
        </w:p>
      </w:docPartBody>
    </w:docPart>
    <w:docPart>
      <w:docPartPr>
        <w:name w:val="2806265996F244859961E0DFC2EA29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C52B91-3E98-4742-AD0A-58C120213BDA}"/>
      </w:docPartPr>
      <w:docPartBody>
        <w:p w:rsidR="00000000" w:rsidRDefault="002E1A36">
          <w:pPr>
            <w:pStyle w:val="2806265996F244859961E0DFC2EA2901"/>
          </w:pPr>
          <w:r w:rsidRPr="0018378B">
            <w:rPr>
              <w:lang w:val="zh-CN" w:bidi="zh-CN"/>
            </w:rPr>
            <w:t>拟办事项</w:t>
          </w:r>
          <w:r w:rsidRPr="0018378B">
            <w:rPr>
              <w:lang w:val="zh-CN" w:bidi="zh-CN"/>
            </w:rPr>
            <w:t xml:space="preserve"> 2</w:t>
          </w:r>
        </w:p>
      </w:docPartBody>
    </w:docPart>
    <w:docPart>
      <w:docPartPr>
        <w:name w:val="A65014269D6F4BED980CD1F9B2EEEC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30EC20-AF78-488B-9CCA-F29BE75CBEA8}"/>
      </w:docPartPr>
      <w:docPartBody>
        <w:p w:rsidR="00000000" w:rsidRDefault="002E1A36">
          <w:pPr>
            <w:pStyle w:val="A65014269D6F4BED980CD1F9B2EEECAB"/>
          </w:pPr>
          <w:r w:rsidRPr="0018378B">
            <w:rPr>
              <w:lang w:val="zh-CN" w:bidi="zh-CN"/>
            </w:rPr>
            <w:t>发言者姓名</w:t>
          </w:r>
        </w:p>
      </w:docPartBody>
    </w:docPart>
    <w:docPart>
      <w:docPartPr>
        <w:name w:val="15EA60BBE9614317A4EAD34726243A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FABEA4-74C9-40AA-9A68-22B85D4A343E}"/>
      </w:docPartPr>
      <w:docPartBody>
        <w:p w:rsidR="00000000" w:rsidRDefault="002E1A36">
          <w:pPr>
            <w:pStyle w:val="15EA60BBE9614317A4EAD34726243AE7"/>
          </w:pPr>
          <w:r w:rsidRPr="0018378B">
            <w:rPr>
              <w:lang w:val="zh-CN" w:bidi="zh-CN"/>
            </w:rPr>
            <w:t>日期</w:t>
          </w:r>
          <w:r w:rsidRPr="0018378B">
            <w:rPr>
              <w:lang w:val="zh-CN" w:bidi="zh-CN"/>
            </w:rPr>
            <w:t xml:space="preserve"> | </w:t>
          </w:r>
          <w:r w:rsidRPr="0018378B">
            <w:rPr>
              <w:lang w:val="zh-CN" w:bidi="zh-CN"/>
            </w:rPr>
            <w:t>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36"/>
    <w:rsid w:val="002E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5CDB4EC2B94391831C37860E89E813">
    <w:name w:val="705CDB4EC2B94391831C37860E89E813"/>
    <w:pPr>
      <w:widowControl w:val="0"/>
      <w:jc w:val="both"/>
    </w:pPr>
  </w:style>
  <w:style w:type="paragraph" w:customStyle="1" w:styleId="11B23F04AC444D95BAE6F7F46CA38253">
    <w:name w:val="11B23F04AC444D95BAE6F7F46CA38253"/>
    <w:pPr>
      <w:widowControl w:val="0"/>
      <w:jc w:val="both"/>
    </w:pPr>
  </w:style>
  <w:style w:type="paragraph" w:customStyle="1" w:styleId="7D8199758E0F433E9DBAB3B5EF4889FC">
    <w:name w:val="7D8199758E0F433E9DBAB3B5EF4889FC"/>
    <w:pPr>
      <w:widowControl w:val="0"/>
      <w:jc w:val="both"/>
    </w:pPr>
  </w:style>
  <w:style w:type="paragraph" w:customStyle="1" w:styleId="8EDFC4ECF209429EA69E8C292E0B48F0">
    <w:name w:val="8EDFC4ECF209429EA69E8C292E0B48F0"/>
    <w:pPr>
      <w:widowControl w:val="0"/>
      <w:jc w:val="both"/>
    </w:pPr>
  </w:style>
  <w:style w:type="paragraph" w:customStyle="1" w:styleId="98861C97604E4199A4B6AEC62188ABCE">
    <w:name w:val="98861C97604E4199A4B6AEC62188ABCE"/>
    <w:pPr>
      <w:widowControl w:val="0"/>
      <w:jc w:val="both"/>
    </w:pPr>
  </w:style>
  <w:style w:type="paragraph" w:customStyle="1" w:styleId="63EA6498D1DB43CFAE57DDD4EBBEFA9C">
    <w:name w:val="63EA6498D1DB43CFAE57DDD4EBBEFA9C"/>
    <w:pPr>
      <w:widowControl w:val="0"/>
      <w:jc w:val="both"/>
    </w:pPr>
  </w:style>
  <w:style w:type="paragraph" w:customStyle="1" w:styleId="AA844FF200E44E3395132194FB2E3951">
    <w:name w:val="AA844FF200E44E3395132194FB2E3951"/>
    <w:pPr>
      <w:widowControl w:val="0"/>
      <w:jc w:val="both"/>
    </w:pPr>
  </w:style>
  <w:style w:type="paragraph" w:customStyle="1" w:styleId="830E27F2C9A94E64851F43A3D4ADB929">
    <w:name w:val="830E27F2C9A94E64851F43A3D4ADB929"/>
    <w:pPr>
      <w:widowControl w:val="0"/>
      <w:jc w:val="both"/>
    </w:pPr>
  </w:style>
  <w:style w:type="paragraph" w:customStyle="1" w:styleId="CE67DBF3619347D69EA4B02F789622EA">
    <w:name w:val="CE67DBF3619347D69EA4B02F789622EA"/>
    <w:pPr>
      <w:widowControl w:val="0"/>
      <w:jc w:val="both"/>
    </w:pPr>
  </w:style>
  <w:style w:type="paragraph" w:customStyle="1" w:styleId="261372ECCC3B46658B971950129F53F2">
    <w:name w:val="261372ECCC3B46658B971950129F53F2"/>
    <w:pPr>
      <w:widowControl w:val="0"/>
      <w:jc w:val="both"/>
    </w:pPr>
  </w:style>
  <w:style w:type="paragraph" w:customStyle="1" w:styleId="B1259F51DB154167ADEE92487B94DC6A">
    <w:name w:val="B1259F51DB154167ADEE92487B94DC6A"/>
    <w:pPr>
      <w:widowControl w:val="0"/>
      <w:jc w:val="both"/>
    </w:pPr>
  </w:style>
  <w:style w:type="paragraph" w:customStyle="1" w:styleId="C42F880CA55A49ADAD607D639959402B">
    <w:name w:val="C42F880CA55A49ADAD607D639959402B"/>
    <w:pPr>
      <w:widowControl w:val="0"/>
      <w:jc w:val="both"/>
    </w:pPr>
  </w:style>
  <w:style w:type="paragraph" w:customStyle="1" w:styleId="B8A1D390AB4B4C7AA34F0DA3F0F40644">
    <w:name w:val="B8A1D390AB4B4C7AA34F0DA3F0F40644"/>
    <w:pPr>
      <w:widowControl w:val="0"/>
      <w:jc w:val="both"/>
    </w:pPr>
  </w:style>
  <w:style w:type="paragraph" w:customStyle="1" w:styleId="3113740E8DB4458CAB9C1FCE8D5862BF">
    <w:name w:val="3113740E8DB4458CAB9C1FCE8D5862BF"/>
    <w:pPr>
      <w:widowControl w:val="0"/>
      <w:jc w:val="both"/>
    </w:pPr>
  </w:style>
  <w:style w:type="paragraph" w:customStyle="1" w:styleId="90322C04C72347E593304592B28BD345">
    <w:name w:val="90322C04C72347E593304592B28BD345"/>
    <w:pPr>
      <w:widowControl w:val="0"/>
      <w:jc w:val="both"/>
    </w:pPr>
  </w:style>
  <w:style w:type="paragraph" w:customStyle="1" w:styleId="35C5230DE68E4C4BAD244E83FEE06911">
    <w:name w:val="35C5230DE68E4C4BAD244E83FEE06911"/>
    <w:pPr>
      <w:widowControl w:val="0"/>
      <w:jc w:val="both"/>
    </w:pPr>
  </w:style>
  <w:style w:type="paragraph" w:customStyle="1" w:styleId="3E297BE3CFDF4B35A45CECB47FDBAD86">
    <w:name w:val="3E297BE3CFDF4B35A45CECB47FDBAD86"/>
    <w:pPr>
      <w:widowControl w:val="0"/>
      <w:jc w:val="both"/>
    </w:pPr>
  </w:style>
  <w:style w:type="paragraph" w:customStyle="1" w:styleId="41D3C36C03194AE3978A378246192CE4">
    <w:name w:val="41D3C36C03194AE3978A378246192CE4"/>
    <w:pPr>
      <w:widowControl w:val="0"/>
      <w:jc w:val="both"/>
    </w:pPr>
  </w:style>
  <w:style w:type="paragraph" w:customStyle="1" w:styleId="5C3A1F2383164472A0551FC537AE7951">
    <w:name w:val="5C3A1F2383164472A0551FC537AE7951"/>
    <w:pPr>
      <w:widowControl w:val="0"/>
      <w:jc w:val="both"/>
    </w:pPr>
  </w:style>
  <w:style w:type="paragraph" w:customStyle="1" w:styleId="8262F19EA49B413393BAE0BFBA99C5C9">
    <w:name w:val="8262F19EA49B413393BAE0BFBA99C5C9"/>
    <w:pPr>
      <w:widowControl w:val="0"/>
      <w:jc w:val="both"/>
    </w:pPr>
  </w:style>
  <w:style w:type="paragraph" w:customStyle="1" w:styleId="AA0250AF0A8D4DB182BA4F62526B91C5">
    <w:name w:val="AA0250AF0A8D4DB182BA4F62526B91C5"/>
    <w:pPr>
      <w:widowControl w:val="0"/>
      <w:jc w:val="both"/>
    </w:pPr>
  </w:style>
  <w:style w:type="paragraph" w:customStyle="1" w:styleId="7AF33106483A4A90AD35FDFBF5194DF6">
    <w:name w:val="7AF33106483A4A90AD35FDFBF5194DF6"/>
    <w:pPr>
      <w:widowControl w:val="0"/>
      <w:jc w:val="both"/>
    </w:pPr>
  </w:style>
  <w:style w:type="paragraph" w:customStyle="1" w:styleId="13DAA860FAA4486AA9DFD8FC9427662B">
    <w:name w:val="13DAA860FAA4486AA9DFD8FC9427662B"/>
    <w:pPr>
      <w:widowControl w:val="0"/>
      <w:jc w:val="both"/>
    </w:pPr>
  </w:style>
  <w:style w:type="paragraph" w:customStyle="1" w:styleId="99EDF59311804FEA9A4BFEAA16D819E1">
    <w:name w:val="99EDF59311804FEA9A4BFEAA16D819E1"/>
    <w:pPr>
      <w:widowControl w:val="0"/>
      <w:jc w:val="both"/>
    </w:pPr>
  </w:style>
  <w:style w:type="paragraph" w:customStyle="1" w:styleId="B3D66E60A73846A39339BB7C7EA79C26">
    <w:name w:val="B3D66E60A73846A39339BB7C7EA79C26"/>
    <w:pPr>
      <w:widowControl w:val="0"/>
      <w:jc w:val="both"/>
    </w:pPr>
  </w:style>
  <w:style w:type="paragraph" w:customStyle="1" w:styleId="0072583437B5442AA71C005D665C0DB2">
    <w:name w:val="0072583437B5442AA71C005D665C0DB2"/>
    <w:pPr>
      <w:widowControl w:val="0"/>
      <w:jc w:val="both"/>
    </w:pPr>
  </w:style>
  <w:style w:type="paragraph" w:customStyle="1" w:styleId="575DA05F09E04C999527E2816FA168C4">
    <w:name w:val="575DA05F09E04C999527E2816FA168C4"/>
    <w:pPr>
      <w:widowControl w:val="0"/>
      <w:jc w:val="both"/>
    </w:pPr>
  </w:style>
  <w:style w:type="paragraph" w:customStyle="1" w:styleId="4A3C1E8B523D4659A57013FEBF2F29C2">
    <w:name w:val="4A3C1E8B523D4659A57013FEBF2F29C2"/>
    <w:pPr>
      <w:widowControl w:val="0"/>
      <w:jc w:val="both"/>
    </w:pPr>
  </w:style>
  <w:style w:type="paragraph" w:customStyle="1" w:styleId="AD5CAAB9A2BF472793FF8C3FD99C428B">
    <w:name w:val="AD5CAAB9A2BF472793FF8C3FD99C428B"/>
    <w:pPr>
      <w:widowControl w:val="0"/>
      <w:jc w:val="both"/>
    </w:pPr>
  </w:style>
  <w:style w:type="paragraph" w:customStyle="1" w:styleId="631E6C82C900410895654A1F1B36DC83">
    <w:name w:val="631E6C82C900410895654A1F1B36DC83"/>
    <w:pPr>
      <w:widowControl w:val="0"/>
      <w:jc w:val="both"/>
    </w:pPr>
  </w:style>
  <w:style w:type="paragraph" w:customStyle="1" w:styleId="E5885B9FE83440E38BF239E47EAFC158">
    <w:name w:val="E5885B9FE83440E38BF239E47EAFC158"/>
    <w:pPr>
      <w:widowControl w:val="0"/>
      <w:jc w:val="both"/>
    </w:pPr>
  </w:style>
  <w:style w:type="paragraph" w:customStyle="1" w:styleId="8B6D58E781304B82BC2372B44560E94D">
    <w:name w:val="8B6D58E781304B82BC2372B44560E94D"/>
    <w:pPr>
      <w:widowControl w:val="0"/>
      <w:jc w:val="both"/>
    </w:pPr>
  </w:style>
  <w:style w:type="paragraph" w:customStyle="1" w:styleId="BE262C3E829742828853AB3BA293742B">
    <w:name w:val="BE262C3E829742828853AB3BA293742B"/>
    <w:pPr>
      <w:widowControl w:val="0"/>
      <w:jc w:val="both"/>
    </w:pPr>
  </w:style>
  <w:style w:type="paragraph" w:customStyle="1" w:styleId="19E205FFC29E4BF497E61C0973B1CEDA">
    <w:name w:val="19E205FFC29E4BF497E61C0973B1CEDA"/>
    <w:pPr>
      <w:widowControl w:val="0"/>
      <w:jc w:val="both"/>
    </w:pPr>
  </w:style>
  <w:style w:type="paragraph" w:customStyle="1" w:styleId="3254744EB7B7411CA5768BE68B41D1D1">
    <w:name w:val="3254744EB7B7411CA5768BE68B41D1D1"/>
    <w:pPr>
      <w:widowControl w:val="0"/>
      <w:jc w:val="both"/>
    </w:pPr>
  </w:style>
  <w:style w:type="paragraph" w:customStyle="1" w:styleId="78B858DE7EDC49ADAC7A7993C5A62F47">
    <w:name w:val="78B858DE7EDC49ADAC7A7993C5A62F47"/>
    <w:pPr>
      <w:widowControl w:val="0"/>
      <w:jc w:val="both"/>
    </w:pPr>
  </w:style>
  <w:style w:type="paragraph" w:customStyle="1" w:styleId="3A838331C9064E7F9E0742445F725B45">
    <w:name w:val="3A838331C9064E7F9E0742445F725B45"/>
    <w:pPr>
      <w:widowControl w:val="0"/>
      <w:jc w:val="both"/>
    </w:pPr>
  </w:style>
  <w:style w:type="paragraph" w:customStyle="1" w:styleId="7D2BC58C5B7E4DA1958D85DAF37C058E">
    <w:name w:val="7D2BC58C5B7E4DA1958D85DAF37C058E"/>
    <w:pPr>
      <w:widowControl w:val="0"/>
      <w:jc w:val="both"/>
    </w:pPr>
  </w:style>
  <w:style w:type="paragraph" w:customStyle="1" w:styleId="DDD906E610B1403DA1D4B71C12AB3C46">
    <w:name w:val="DDD906E610B1403DA1D4B71C12AB3C46"/>
    <w:pPr>
      <w:widowControl w:val="0"/>
      <w:jc w:val="both"/>
    </w:pPr>
  </w:style>
  <w:style w:type="paragraph" w:customStyle="1" w:styleId="D1842FB96DC441AC8F194B9F3417C035">
    <w:name w:val="D1842FB96DC441AC8F194B9F3417C035"/>
    <w:pPr>
      <w:widowControl w:val="0"/>
      <w:jc w:val="both"/>
    </w:pPr>
  </w:style>
  <w:style w:type="paragraph" w:customStyle="1" w:styleId="EEA9A5317A554D998E0F02DF031846E5">
    <w:name w:val="EEA9A5317A554D998E0F02DF031846E5"/>
    <w:pPr>
      <w:widowControl w:val="0"/>
      <w:jc w:val="both"/>
    </w:pPr>
  </w:style>
  <w:style w:type="paragraph" w:customStyle="1" w:styleId="060A56C687F14BDC8C396F79EBE6B0BC">
    <w:name w:val="060A56C687F14BDC8C396F79EBE6B0BC"/>
    <w:pPr>
      <w:widowControl w:val="0"/>
      <w:jc w:val="both"/>
    </w:pPr>
  </w:style>
  <w:style w:type="paragraph" w:customStyle="1" w:styleId="078D1C18240A46E9AC10EABA7602C601">
    <w:name w:val="078D1C18240A46E9AC10EABA7602C601"/>
    <w:pPr>
      <w:widowControl w:val="0"/>
      <w:jc w:val="both"/>
    </w:pPr>
  </w:style>
  <w:style w:type="paragraph" w:customStyle="1" w:styleId="0E0459B87B71469BBE13F3E7AF737683">
    <w:name w:val="0E0459B87B71469BBE13F3E7AF737683"/>
    <w:pPr>
      <w:widowControl w:val="0"/>
      <w:jc w:val="both"/>
    </w:pPr>
  </w:style>
  <w:style w:type="paragraph" w:customStyle="1" w:styleId="4F01B6B3A60D4A1FB30D2FD8949F0491">
    <w:name w:val="4F01B6B3A60D4A1FB30D2FD8949F0491"/>
    <w:pPr>
      <w:widowControl w:val="0"/>
      <w:jc w:val="both"/>
    </w:pPr>
  </w:style>
  <w:style w:type="paragraph" w:customStyle="1" w:styleId="D8FAE19B4D474D3EA74B295C868A5F05">
    <w:name w:val="D8FAE19B4D474D3EA74B295C868A5F05"/>
    <w:pPr>
      <w:widowControl w:val="0"/>
      <w:jc w:val="both"/>
    </w:pPr>
  </w:style>
  <w:style w:type="paragraph" w:customStyle="1" w:styleId="23773335947D425DA86514D6E47648A9">
    <w:name w:val="23773335947D425DA86514D6E47648A9"/>
    <w:pPr>
      <w:widowControl w:val="0"/>
      <w:jc w:val="both"/>
    </w:pPr>
  </w:style>
  <w:style w:type="paragraph" w:customStyle="1" w:styleId="AED2DE167D1A47CA91672A51C3ADF5C6">
    <w:name w:val="AED2DE167D1A47CA91672A51C3ADF5C6"/>
    <w:pPr>
      <w:widowControl w:val="0"/>
      <w:jc w:val="both"/>
    </w:pPr>
  </w:style>
  <w:style w:type="paragraph" w:customStyle="1" w:styleId="F762EE24D43D4CB1A3215AB3CD902BB9">
    <w:name w:val="F762EE24D43D4CB1A3215AB3CD902BB9"/>
    <w:pPr>
      <w:widowControl w:val="0"/>
      <w:jc w:val="both"/>
    </w:pPr>
  </w:style>
  <w:style w:type="paragraph" w:customStyle="1" w:styleId="250E671751FF480799F9E70F3F5B77E7">
    <w:name w:val="250E671751FF480799F9E70F3F5B77E7"/>
    <w:pPr>
      <w:widowControl w:val="0"/>
      <w:jc w:val="both"/>
    </w:pPr>
  </w:style>
  <w:style w:type="paragraph" w:customStyle="1" w:styleId="C8582800A7D844EFA285A34793FA6ADF">
    <w:name w:val="C8582800A7D844EFA285A34793FA6ADF"/>
    <w:pPr>
      <w:widowControl w:val="0"/>
      <w:jc w:val="both"/>
    </w:pPr>
  </w:style>
  <w:style w:type="paragraph" w:customStyle="1" w:styleId="7F1461F5F88A49A7A2EFD42566D1F987">
    <w:name w:val="7F1461F5F88A49A7A2EFD42566D1F987"/>
    <w:pPr>
      <w:widowControl w:val="0"/>
      <w:jc w:val="both"/>
    </w:pPr>
  </w:style>
  <w:style w:type="paragraph" w:customStyle="1" w:styleId="FA35B82169F84077A49A432FAB8DD7A4">
    <w:name w:val="FA35B82169F84077A49A432FAB8DD7A4"/>
    <w:pPr>
      <w:widowControl w:val="0"/>
      <w:jc w:val="both"/>
    </w:pPr>
  </w:style>
  <w:style w:type="paragraph" w:customStyle="1" w:styleId="AABF9327EE084FA08D7E8AC7A454AA37">
    <w:name w:val="AABF9327EE084FA08D7E8AC7A454AA37"/>
    <w:pPr>
      <w:widowControl w:val="0"/>
      <w:jc w:val="both"/>
    </w:pPr>
  </w:style>
  <w:style w:type="paragraph" w:customStyle="1" w:styleId="247E8A2375E241E082B3B5518FD4D947">
    <w:name w:val="247E8A2375E241E082B3B5518FD4D947"/>
    <w:pPr>
      <w:widowControl w:val="0"/>
      <w:jc w:val="both"/>
    </w:pPr>
  </w:style>
  <w:style w:type="paragraph" w:customStyle="1" w:styleId="5E7D7A56073B4E4A8265FD6EC44EB0BA">
    <w:name w:val="5E7D7A56073B4E4A8265FD6EC44EB0BA"/>
    <w:pPr>
      <w:widowControl w:val="0"/>
      <w:jc w:val="both"/>
    </w:pPr>
  </w:style>
  <w:style w:type="paragraph" w:customStyle="1" w:styleId="3EA9F01804E24055B1D59B17DD4752BD">
    <w:name w:val="3EA9F01804E24055B1D59B17DD4752BD"/>
    <w:pPr>
      <w:widowControl w:val="0"/>
      <w:jc w:val="both"/>
    </w:pPr>
  </w:style>
  <w:style w:type="paragraph" w:customStyle="1" w:styleId="75CE0C4333BD4EBEB72A3FBD861C9FDE">
    <w:name w:val="75CE0C4333BD4EBEB72A3FBD861C9FDE"/>
    <w:pPr>
      <w:widowControl w:val="0"/>
      <w:jc w:val="both"/>
    </w:pPr>
  </w:style>
  <w:style w:type="paragraph" w:customStyle="1" w:styleId="EAD4009761EE487AAA16467618E7CF2B">
    <w:name w:val="EAD4009761EE487AAA16467618E7CF2B"/>
    <w:pPr>
      <w:widowControl w:val="0"/>
      <w:jc w:val="both"/>
    </w:pPr>
  </w:style>
  <w:style w:type="paragraph" w:customStyle="1" w:styleId="7F2179C636A44215AB8E6236500734EA">
    <w:name w:val="7F2179C636A44215AB8E6236500734EA"/>
    <w:pPr>
      <w:widowControl w:val="0"/>
      <w:jc w:val="both"/>
    </w:pPr>
  </w:style>
  <w:style w:type="paragraph" w:customStyle="1" w:styleId="19D698915D67478BA721B5D0019E8A02">
    <w:name w:val="19D698915D67478BA721B5D0019E8A02"/>
    <w:pPr>
      <w:widowControl w:val="0"/>
      <w:jc w:val="both"/>
    </w:pPr>
  </w:style>
  <w:style w:type="paragraph" w:customStyle="1" w:styleId="2806265996F244859961E0DFC2EA2901">
    <w:name w:val="2806265996F244859961E0DFC2EA2901"/>
    <w:pPr>
      <w:widowControl w:val="0"/>
      <w:jc w:val="both"/>
    </w:pPr>
  </w:style>
  <w:style w:type="paragraph" w:customStyle="1" w:styleId="A65014269D6F4BED980CD1F9B2EEECAB">
    <w:name w:val="A65014269D6F4BED980CD1F9B2EEECAB"/>
    <w:pPr>
      <w:widowControl w:val="0"/>
      <w:jc w:val="both"/>
    </w:pPr>
  </w:style>
  <w:style w:type="paragraph" w:customStyle="1" w:styleId="15EA60BBE9614317A4EAD34726243AE7">
    <w:name w:val="15EA60BBE9614317A4EAD34726243A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简洁的会议纪要 .dotx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lin</dc:creator>
  <cp:keywords/>
  <cp:lastModifiedBy>林 n</cp:lastModifiedBy>
  <cp:revision>1</cp:revision>
  <cp:lastPrinted>2006-08-01T17:47:00Z</cp:lastPrinted>
  <dcterms:created xsi:type="dcterms:W3CDTF">2021-10-26T02:08:00Z</dcterms:created>
  <dcterms:modified xsi:type="dcterms:W3CDTF">2021-10-26T02:08:00Z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