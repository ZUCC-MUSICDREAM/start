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2D3B7AA7" w14:textId="77777777" w:rsidTr="003A68F4">
        <w:sdt>
          <w:sdtPr>
            <w:alias w:val="输入标题："/>
            <w:tag w:val="输入标题："/>
            <w:id w:val="561824564"/>
            <w:placeholder>
              <w:docPart w:val="D16B533495134BE7B68B55BF20EC4765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29A80102" w14:textId="77777777" w:rsidR="00A40C1E" w:rsidRPr="0018378B" w:rsidRDefault="00A40C1E" w:rsidP="003A68F4">
                <w:pPr>
                  <w:pStyle w:val="ab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ffff5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A40C1E" w:rsidRPr="0018378B" w14:paraId="3DB5F22B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5DDD12BC" w14:textId="6E28F17F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9.11</w:t>
            </w:r>
          </w:p>
        </w:tc>
        <w:tc>
          <w:tcPr>
            <w:tcW w:w="2876" w:type="dxa"/>
          </w:tcPr>
          <w:p w14:paraId="0524ADBD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8：00-8：20</w:t>
            </w:r>
          </w:p>
        </w:tc>
        <w:tc>
          <w:tcPr>
            <w:tcW w:w="2879" w:type="dxa"/>
          </w:tcPr>
          <w:p w14:paraId="6B29CD4D" w14:textId="77777777" w:rsidR="00A40C1E" w:rsidRPr="0018378B" w:rsidRDefault="00A40C1E" w:rsidP="003A68F4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0AA25574" w14:textId="77777777" w:rsidTr="003A68F4">
        <w:sdt>
          <w:sdtPr>
            <w:alias w:val="会议组织者："/>
            <w:tag w:val="会议组织者："/>
            <w:id w:val="1084338960"/>
            <w:placeholder>
              <w:docPart w:val="C3951BF0F0B541389E20CCCFF25DFA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08182461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21385F07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A40C1E" w:rsidRPr="0018378B" w14:paraId="74288493" w14:textId="77777777" w:rsidTr="003A68F4">
        <w:sdt>
          <w:sdtPr>
            <w:alias w:val="会议类型："/>
            <w:tag w:val="会议类型："/>
            <w:id w:val="757176080"/>
            <w:placeholder>
              <w:docPart w:val="B627F61EABDC4348B24037A44D66BB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0B508AD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0C1A9DE8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项目计划</w:t>
            </w:r>
            <w:proofErr w:type="gramStart"/>
            <w:r>
              <w:rPr>
                <w:rFonts w:hint="eastAsia"/>
              </w:rPr>
              <w:t>书会议</w:t>
            </w:r>
            <w:proofErr w:type="gramEnd"/>
          </w:p>
        </w:tc>
      </w:tr>
      <w:tr w:rsidR="00A40C1E" w:rsidRPr="0018378B" w14:paraId="1FAC299A" w14:textId="77777777" w:rsidTr="003A68F4">
        <w:sdt>
          <w:sdtPr>
            <w:alias w:val="主持人："/>
            <w:tag w:val="主持人:"/>
            <w:id w:val="1594351023"/>
            <w:placeholder>
              <w:docPart w:val="C01CA655E5EB4BFE84F207ACED78C3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172FD8D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4375F7B1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A40C1E" w:rsidRPr="0018378B" w14:paraId="74F25A6F" w14:textId="77777777" w:rsidTr="003A68F4">
        <w:sdt>
          <w:sdtPr>
            <w:alias w:val="记录员："/>
            <w:tag w:val="记录员:"/>
            <w:id w:val="-1536193041"/>
            <w:placeholder>
              <w:docPart w:val="CEDBC921751F4BCBABC9BF3318FA60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AC4CCCB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5AF14509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A40C1E" w:rsidRPr="0018378B" w14:paraId="2E07CC93" w14:textId="77777777" w:rsidTr="003A68F4">
        <w:sdt>
          <w:sdtPr>
            <w:alias w:val="计时员："/>
            <w:tag w:val="计时员:"/>
            <w:id w:val="-1527715997"/>
            <w:placeholder>
              <w:docPart w:val="1A62DEEBB63049A9AE851691469119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084514F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3F2FF647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A40C1E" w:rsidRPr="0018378B" w14:paraId="67861D02" w14:textId="77777777" w:rsidTr="003A68F4">
        <w:sdt>
          <w:sdtPr>
            <w:alias w:val="与会者："/>
            <w:tag w:val="与会者:"/>
            <w:id w:val="-1433277555"/>
            <w:placeholder>
              <w:docPart w:val="69AE181A327F4FE89988CDF564FB2A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7C3FE184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39BB750C" w14:textId="77777777" w:rsidR="00A40C1E" w:rsidRPr="006D1975" w:rsidRDefault="00A40C1E" w:rsidP="003A68F4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51BEB9C9" w14:textId="77777777" w:rsidTr="003A68F4">
        <w:tc>
          <w:tcPr>
            <w:tcW w:w="8630" w:type="dxa"/>
          </w:tcPr>
          <w:p w14:paraId="1F13B2CA" w14:textId="77777777" w:rsidR="00A40C1E" w:rsidRPr="0018378B" w:rsidRDefault="00A40C1E" w:rsidP="003A68F4">
            <w:pPr>
              <w:pStyle w:val="ab"/>
              <w:spacing w:before="24" w:after="24"/>
            </w:pPr>
            <w:r>
              <w:rPr>
                <w:rFonts w:hint="eastAsia"/>
                <w:lang w:val="zh-CN" w:bidi="zh-CN"/>
              </w:rPr>
              <w:t>项目计划文档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5AAE27F1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1CEA3C0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10分钟</w:t>
            </w:r>
          </w:p>
        </w:tc>
        <w:tc>
          <w:tcPr>
            <w:tcW w:w="6474" w:type="dxa"/>
          </w:tcPr>
          <w:p w14:paraId="610D6A2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A40C1E" w:rsidRPr="0018378B" w14:paraId="16DD5EFF" w14:textId="77777777" w:rsidTr="003A68F4">
        <w:tc>
          <w:tcPr>
            <w:tcW w:w="2156" w:type="dxa"/>
          </w:tcPr>
          <w:p w14:paraId="663F3738" w14:textId="77777777" w:rsidR="00A40C1E" w:rsidRPr="0018378B" w:rsidRDefault="00F74802" w:rsidP="003A68F4">
            <w:pPr>
              <w:spacing w:before="24" w:after="24"/>
            </w:pPr>
            <w:sdt>
              <w:sdtPr>
                <w:alias w:val="议程 1，讨论："/>
                <w:tag w:val="议程 1，讨论："/>
                <w:id w:val="-1728220070"/>
                <w:placeholder>
                  <w:docPart w:val="CCCB6937EE9D4C8CA257A0B42E4B606A"/>
                </w:placeholder>
                <w:temporary/>
                <w:showingPlcHdr/>
                <w15:appearance w15:val="hidden"/>
              </w:sdtPr>
              <w:sdtEndPr/>
              <w:sdtContent>
                <w:r w:rsidR="00A40C1E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2236440D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根据《数学概论》一书确定了游戏计划的框架，确定了框架后逐渐充实内容</w:t>
            </w:r>
          </w:p>
        </w:tc>
      </w:tr>
      <w:tr w:rsidR="00A40C1E" w:rsidRPr="0018378B" w14:paraId="4614E393" w14:textId="77777777" w:rsidTr="003A68F4">
        <w:sdt>
          <w:sdtPr>
            <w:alias w:val="议程 1，结论："/>
            <w:tag w:val="议程 1，结论："/>
            <w:id w:val="2041089895"/>
            <w:placeholder>
              <w:docPart w:val="C84BB7D9429540E9922E4F4BAA3CA1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45921FEC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11DF7EEC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由林安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资料查找，孙雷明和林安</w:t>
            </w:r>
            <w:proofErr w:type="gramStart"/>
            <w:r>
              <w:rPr>
                <w:rFonts w:hint="eastAsia"/>
              </w:rPr>
              <w:t>晨共同</w:t>
            </w:r>
            <w:proofErr w:type="gramEnd"/>
            <w:r>
              <w:rPr>
                <w:rFonts w:hint="eastAsia"/>
              </w:rPr>
              <w:t>编写，孙雷明负责编辑word文档，林安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甘特图制作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A40C1E" w:rsidRPr="0018378B" w14:paraId="11598BBF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1，拟办事项："/>
            <w:tag w:val="议程 1，拟办事项："/>
            <w:id w:val="-824669571"/>
            <w:placeholder>
              <w:docPart w:val="E7D01B17D3B443498619717AA64ABF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2A6B4EF4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1，负责人："/>
            <w:tag w:val="议程 1，负责人："/>
            <w:id w:val="-781569522"/>
            <w:placeholder>
              <w:docPart w:val="BD1EC95208DE4579A17AEBDFB2131A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71C0A43B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1，截止时间："/>
            <w:tag w:val="议程 1，截止日期:"/>
            <w:id w:val="-253817730"/>
            <w:placeholder>
              <w:docPart w:val="67AE7DA2A56141DEA7A6002F77D88F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0669511D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A40C1E" w:rsidRPr="0018378B" w14:paraId="2D02A166" w14:textId="77777777" w:rsidTr="003A68F4">
        <w:tc>
          <w:tcPr>
            <w:tcW w:w="4966" w:type="dxa"/>
          </w:tcPr>
          <w:p w14:paraId="3352D96E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项目计划书文档编写</w:t>
            </w:r>
          </w:p>
        </w:tc>
        <w:tc>
          <w:tcPr>
            <w:tcW w:w="1833" w:type="dxa"/>
          </w:tcPr>
          <w:p w14:paraId="0C6C2FE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  <w:tc>
          <w:tcPr>
            <w:tcW w:w="1498" w:type="dxa"/>
          </w:tcPr>
          <w:p w14:paraId="2D76435A" w14:textId="51921EA8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9.12</w:t>
            </w:r>
          </w:p>
        </w:tc>
      </w:tr>
      <w:tr w:rsidR="00A40C1E" w:rsidRPr="0018378B" w14:paraId="0F2DD0C5" w14:textId="77777777" w:rsidTr="003A68F4">
        <w:tc>
          <w:tcPr>
            <w:tcW w:w="4966" w:type="dxa"/>
          </w:tcPr>
          <w:p w14:paraId="58F68764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项目计划书文档检查</w:t>
            </w:r>
          </w:p>
        </w:tc>
        <w:tc>
          <w:tcPr>
            <w:tcW w:w="1833" w:type="dxa"/>
          </w:tcPr>
          <w:p w14:paraId="04B4F028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2C6DE66E" w14:textId="5DB2F540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9.12</w:t>
            </w:r>
          </w:p>
        </w:tc>
      </w:tr>
    </w:tbl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0A9B8050" w14:textId="77777777" w:rsidTr="003A68F4">
        <w:tc>
          <w:tcPr>
            <w:tcW w:w="8297" w:type="dxa"/>
          </w:tcPr>
          <w:p w14:paraId="19486D72" w14:textId="77777777" w:rsidR="00A40C1E" w:rsidRPr="0018378B" w:rsidRDefault="00A40C1E" w:rsidP="003A68F4">
            <w:pPr>
              <w:pStyle w:val="ab"/>
              <w:spacing w:before="24" w:after="24"/>
            </w:pPr>
            <w:r>
              <w:rPr>
                <w:rFonts w:hint="eastAsia"/>
              </w:rPr>
              <w:t>ppt编写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09A37761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0A9644FF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474" w:type="dxa"/>
          </w:tcPr>
          <w:p w14:paraId="41E1AC80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A40C1E" w:rsidRPr="0018378B" w14:paraId="32E59639" w14:textId="77777777" w:rsidTr="003A68F4">
        <w:tc>
          <w:tcPr>
            <w:tcW w:w="2156" w:type="dxa"/>
          </w:tcPr>
          <w:p w14:paraId="5F2785A6" w14:textId="77777777" w:rsidR="00A40C1E" w:rsidRPr="0018378B" w:rsidRDefault="00F74802" w:rsidP="003A68F4">
            <w:pPr>
              <w:spacing w:before="24" w:after="24"/>
            </w:pPr>
            <w:sdt>
              <w:sdtPr>
                <w:alias w:val="议程 3，讨论："/>
                <w:tag w:val="议程 3，讨论："/>
                <w:id w:val="-1757741404"/>
                <w:placeholder>
                  <w:docPart w:val="FB657AF4FD994309A3B6A2325253BD8F"/>
                </w:placeholder>
                <w:temporary/>
                <w:showingPlcHdr/>
                <w15:appearance w15:val="hidden"/>
              </w:sdtPr>
              <w:sdtEndPr/>
              <w:sdtContent>
                <w:r w:rsidR="00A40C1E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0A3F211A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在孙雷明完成文档后，许淇凯负责编写ppt以供上台演讲，需要充分展示文档里面的内容。</w:t>
            </w:r>
          </w:p>
        </w:tc>
      </w:tr>
      <w:tr w:rsidR="00A40C1E" w:rsidRPr="0018378B" w14:paraId="607ECA05" w14:textId="77777777" w:rsidTr="003A68F4">
        <w:sdt>
          <w:sdtPr>
            <w:alias w:val="议程 3，结论："/>
            <w:tag w:val="议程 3，结论："/>
            <w:id w:val="2112241888"/>
            <w:placeholder>
              <w:docPart w:val="8342439FFD6047C9900D4680FC1764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CC0CFE4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7BF426BB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根据孙雷明所完成的文档编写ppt以供演讲，由组长林安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检查。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A40C1E" w:rsidRPr="0018378B" w14:paraId="4E4DC133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3，拟办事项："/>
            <w:tag w:val="议程 3，拟办事项："/>
            <w:id w:val="-419567216"/>
            <w:placeholder>
              <w:docPart w:val="AA2451A269634C268D80FEEE010660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7B1905D8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3，负责人："/>
            <w:tag w:val="议程 3，负责人："/>
            <w:id w:val="-1454252524"/>
            <w:placeholder>
              <w:docPart w:val="DAB5B4034FC64A4C9BC6E66E9FF67B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0A021C1E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3，截止时间："/>
            <w:tag w:val="议程 3，截止日期:"/>
            <w:id w:val="272302911"/>
            <w:placeholder>
              <w:docPart w:val="5466E84AFB1C42EBB4033E6F9F01F0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0DFD6D10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A40C1E" w:rsidRPr="0018378B" w14:paraId="55C60D8A" w14:textId="77777777" w:rsidTr="003A68F4">
        <w:tc>
          <w:tcPr>
            <w:tcW w:w="4966" w:type="dxa"/>
          </w:tcPr>
          <w:p w14:paraId="17F998D2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编写ppt</w:t>
            </w:r>
          </w:p>
        </w:tc>
        <w:tc>
          <w:tcPr>
            <w:tcW w:w="1833" w:type="dxa"/>
          </w:tcPr>
          <w:p w14:paraId="5D687B37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  <w:tc>
          <w:tcPr>
            <w:tcW w:w="1498" w:type="dxa"/>
          </w:tcPr>
          <w:p w14:paraId="0C4BDF66" w14:textId="1EF95E30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9.11</w:t>
            </w:r>
          </w:p>
        </w:tc>
      </w:tr>
      <w:tr w:rsidR="00A40C1E" w:rsidRPr="0018378B" w14:paraId="1D46F6BC" w14:textId="77777777" w:rsidTr="003A68F4">
        <w:tc>
          <w:tcPr>
            <w:tcW w:w="4966" w:type="dxa"/>
          </w:tcPr>
          <w:p w14:paraId="2A025DE5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检查ppt</w:t>
            </w:r>
          </w:p>
        </w:tc>
        <w:tc>
          <w:tcPr>
            <w:tcW w:w="1833" w:type="dxa"/>
          </w:tcPr>
          <w:p w14:paraId="37D8F036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18840F2D" w14:textId="743EB27F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9.11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A40C1E" w:rsidRPr="0018378B" w14:paraId="7597D968" w14:textId="77777777" w:rsidTr="003A68F4">
        <w:tc>
          <w:tcPr>
            <w:tcW w:w="8297" w:type="dxa"/>
          </w:tcPr>
          <w:p w14:paraId="4674456A" w14:textId="77777777" w:rsidR="00A40C1E" w:rsidRPr="0018378B" w:rsidRDefault="00A40C1E" w:rsidP="003A68F4">
            <w:pPr>
              <w:pStyle w:val="ab"/>
              <w:spacing w:before="24" w:after="24"/>
            </w:pPr>
            <w:r>
              <w:rPr>
                <w:rFonts w:hint="eastAsia"/>
              </w:rPr>
              <w:t>小组成员评价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A40C1E" w:rsidRPr="0018378B" w14:paraId="39EE16DB" w14:textId="77777777" w:rsidTr="003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5D7C6C2E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094F153A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林安晨、孙雷明、许淇凯</w:t>
            </w:r>
          </w:p>
        </w:tc>
      </w:tr>
      <w:tr w:rsidR="00A40C1E" w:rsidRPr="0018378B" w14:paraId="0869162D" w14:textId="77777777" w:rsidTr="003A68F4">
        <w:tc>
          <w:tcPr>
            <w:tcW w:w="2078" w:type="dxa"/>
          </w:tcPr>
          <w:p w14:paraId="7DEF9FA7" w14:textId="77777777" w:rsidR="00A40C1E" w:rsidRPr="0018378B" w:rsidRDefault="00F74802" w:rsidP="003A68F4">
            <w:pPr>
              <w:spacing w:before="24" w:after="24"/>
            </w:pPr>
            <w:sdt>
              <w:sdtPr>
                <w:alias w:val="议程 2，讨论："/>
                <w:tag w:val="议程 2，讨论："/>
                <w:id w:val="1962144063"/>
                <w:placeholder>
                  <w:docPart w:val="1659D0A9E7E7483EB5F82B3766478048"/>
                </w:placeholder>
                <w:temporary/>
                <w:showingPlcHdr/>
                <w15:appearance w15:val="hidden"/>
              </w:sdtPr>
              <w:sdtEndPr/>
              <w:sdtContent>
                <w:r w:rsidR="00A40C1E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219" w:type="dxa"/>
          </w:tcPr>
          <w:p w14:paraId="6CCCD089" w14:textId="07D1DD6A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文档的编写和ppt工作量较大，林安</w:t>
            </w:r>
            <w:proofErr w:type="gramStart"/>
            <w:r>
              <w:rPr>
                <w:rFonts w:hint="eastAsia"/>
              </w:rPr>
              <w:t>晨负责</w:t>
            </w:r>
            <w:proofErr w:type="gramEnd"/>
            <w:r>
              <w:rPr>
                <w:rFonts w:hint="eastAsia"/>
              </w:rPr>
              <w:t>工作多，检查</w:t>
            </w:r>
            <w:proofErr w:type="gramStart"/>
            <w:r>
              <w:rPr>
                <w:rFonts w:hint="eastAsia"/>
              </w:rPr>
              <w:t>补漏较</w:t>
            </w:r>
            <w:proofErr w:type="gramEnd"/>
            <w:r>
              <w:rPr>
                <w:rFonts w:hint="eastAsia"/>
              </w:rPr>
              <w:t>麻烦</w:t>
            </w:r>
          </w:p>
        </w:tc>
      </w:tr>
      <w:tr w:rsidR="00A40C1E" w:rsidRPr="0018378B" w14:paraId="284F207D" w14:textId="77777777" w:rsidTr="003A68F4">
        <w:sdt>
          <w:sdtPr>
            <w:alias w:val="议程 2，结论："/>
            <w:tag w:val="议程 2，结论："/>
            <w:id w:val="14348532"/>
            <w:placeholder>
              <w:docPart w:val="0F3C0568C36B46C8B7A63DBFFE284A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4284804F" w14:textId="77777777" w:rsidR="00A40C1E" w:rsidRPr="0018378B" w:rsidRDefault="00A40C1E" w:rsidP="003A68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703B26DF" w14:textId="77777777" w:rsidR="00A40C1E" w:rsidRPr="0018378B" w:rsidRDefault="00A40C1E" w:rsidP="003A68F4">
            <w:pPr>
              <w:spacing w:before="24" w:after="24"/>
            </w:pPr>
            <w:r>
              <w:rPr>
                <w:rFonts w:hint="eastAsia"/>
              </w:rPr>
              <w:t>林安晨92分，许淇凯88分，孙雷明87分。</w:t>
            </w:r>
          </w:p>
        </w:tc>
      </w:tr>
    </w:tbl>
    <w:p w14:paraId="13CEBB58" w14:textId="77777777" w:rsidR="00195D08" w:rsidRPr="00A40C1E" w:rsidRDefault="00195D08" w:rsidP="003F4225">
      <w:pPr>
        <w:spacing w:before="24" w:after="24"/>
      </w:pPr>
    </w:p>
    <w:sectPr w:rsidR="00195D08" w:rsidRPr="00A40C1E" w:rsidSect="00183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D39AE" w14:textId="77777777" w:rsidR="00F74802" w:rsidRDefault="00F74802">
      <w:pPr>
        <w:spacing w:before="24" w:after="24"/>
      </w:pPr>
      <w:r>
        <w:separator/>
      </w:r>
    </w:p>
  </w:endnote>
  <w:endnote w:type="continuationSeparator" w:id="0">
    <w:p w14:paraId="32ACE1C2" w14:textId="77777777" w:rsidR="00F74802" w:rsidRDefault="00F74802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0111" w14:textId="77777777" w:rsidR="00983A14" w:rsidRDefault="00983A14">
    <w:pPr>
      <w:pStyle w:val="ae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00B8" w14:textId="77777777" w:rsidR="00983A14" w:rsidRDefault="00983A14">
    <w:pPr>
      <w:pStyle w:val="ae"/>
      <w:spacing w:before="24" w:after="2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89165" w14:textId="77777777" w:rsidR="00983A14" w:rsidRDefault="00983A14">
    <w:pPr>
      <w:pStyle w:val="ae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D1D5" w14:textId="77777777" w:rsidR="00F74802" w:rsidRDefault="00F74802">
      <w:pPr>
        <w:spacing w:before="24" w:after="24"/>
      </w:pPr>
      <w:r>
        <w:separator/>
      </w:r>
    </w:p>
  </w:footnote>
  <w:footnote w:type="continuationSeparator" w:id="0">
    <w:p w14:paraId="424DDDF2" w14:textId="77777777" w:rsidR="00F74802" w:rsidRDefault="00F74802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4A35" w14:textId="77777777" w:rsidR="00983A14" w:rsidRDefault="00983A14">
    <w:pPr>
      <w:pStyle w:val="ac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8BEF" w14:textId="3FD5AA97" w:rsidR="006E0E70" w:rsidRPr="00983A14" w:rsidRDefault="00983A14" w:rsidP="00BA26A6">
    <w:pPr>
      <w:pStyle w:val="aa"/>
      <w:spacing w:before="24" w:after="24"/>
      <w:rPr>
        <w:b w:val="0"/>
        <w:bCs/>
      </w:rPr>
    </w:pPr>
    <w:r w:rsidRPr="00983A14">
      <w:rPr>
        <w:rFonts w:ascii="Palatino Linotype" w:eastAsia="宋体" w:hAnsi="Palatino Linotype" w:cs="Times New Roman"/>
        <w:b w:val="0"/>
        <w:noProof/>
        <w:color w:val="auto"/>
        <w:spacing w:val="4"/>
        <w:sz w:val="22"/>
      </w:rPr>
      <w:drawing>
        <wp:anchor distT="0" distB="0" distL="114300" distR="114300" simplePos="0" relativeHeight="251659264" behindDoc="0" locked="0" layoutInCell="1" allowOverlap="1" wp14:anchorId="70FCD042" wp14:editId="190F788D">
          <wp:simplePos x="0" y="0"/>
          <wp:positionH relativeFrom="margin">
            <wp:align>right</wp:align>
          </wp:positionH>
          <wp:positionV relativeFrom="paragraph">
            <wp:posOffset>76200</wp:posOffset>
          </wp:positionV>
          <wp:extent cx="1003935" cy="852805"/>
          <wp:effectExtent l="0" t="0" r="5715" b="4445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112" t="27507" r="27967" b="40274"/>
                  <a:stretch/>
                </pic:blipFill>
                <pic:spPr bwMode="auto">
                  <a:xfrm>
                    <a:off x="0" y="0"/>
                    <a:ext cx="1003935" cy="852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纪要："/>
        <w:tag w:val="纪要："/>
        <w:id w:val="1787923396"/>
        <w:placeholder>
          <w:docPart w:val="279639B829D14C3BAD80B1E76E88C42F"/>
        </w:placeholder>
        <w:temporary/>
        <w:showingPlcHdr/>
        <w15:appearance w15:val="hidden"/>
      </w:sdtPr>
      <w:sdtEndPr/>
      <w:sdtContent>
        <w:r w:rsidR="00140C60" w:rsidRPr="0018378B">
          <w:rPr>
            <w:lang w:val="zh-CN" w:bidi="zh-CN"/>
          </w:rPr>
          <w:t>纪要</w:t>
        </w:r>
      </w:sdtContent>
    </w:sdt>
    <w:r w:rsidRPr="00983A14">
      <w:rPr>
        <w:rFonts w:cs="Times New Roman" w:hint="eastAsia"/>
        <w:color w:val="365F91"/>
        <w:sz w:val="22"/>
        <w:lang w:val="zh-CN" w:bidi="zh-CN"/>
      </w:rPr>
      <w:t>——</w:t>
    </w:r>
    <w:proofErr w:type="gramStart"/>
    <w:r w:rsidRPr="00983A14">
      <w:rPr>
        <w:rFonts w:cs="Times New Roman" w:hint="eastAsia"/>
        <w:color w:val="365F91"/>
        <w:sz w:val="22"/>
        <w:lang w:val="zh-CN" w:bidi="zh-CN"/>
      </w:rPr>
      <w:t>——</w:t>
    </w:r>
    <w:proofErr w:type="gramEnd"/>
    <w:r w:rsidRPr="00983A14">
      <w:rPr>
        <w:rFonts w:cs="Times New Roman" w:hint="eastAsia"/>
        <w:color w:val="365F91"/>
        <w:sz w:val="22"/>
        <w:lang w:val="zh-CN" w:bidi="zh-CN"/>
      </w:rPr>
      <w:t>G</w:t>
    </w:r>
    <w:r w:rsidRPr="00983A14">
      <w:rPr>
        <w:rFonts w:cs="Times New Roman"/>
        <w:color w:val="365F91"/>
        <w:sz w:val="22"/>
        <w:lang w:val="zh-CN" w:bidi="zh-CN"/>
      </w:rPr>
      <w:t>013</w:t>
    </w:r>
    <w:r w:rsidRPr="00983A14">
      <w:rPr>
        <w:rFonts w:cs="Times New Roman" w:hint="eastAsia"/>
        <w:color w:val="365F91"/>
        <w:sz w:val="22"/>
        <w:lang w:val="zh-CN" w:bidi="zh-CN"/>
      </w:rPr>
      <w:t>小组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54848" w14:textId="77777777" w:rsidR="00983A14" w:rsidRDefault="00983A14">
    <w:pPr>
      <w:pStyle w:val="ac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78EF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2D0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A2FF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16C5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652E0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6A648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715C8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1E"/>
    <w:rsid w:val="00030FC8"/>
    <w:rsid w:val="00070E66"/>
    <w:rsid w:val="00073AED"/>
    <w:rsid w:val="000A75F5"/>
    <w:rsid w:val="000C75DA"/>
    <w:rsid w:val="00140C60"/>
    <w:rsid w:val="00160389"/>
    <w:rsid w:val="0018378B"/>
    <w:rsid w:val="0018514B"/>
    <w:rsid w:val="0019353F"/>
    <w:rsid w:val="00195D08"/>
    <w:rsid w:val="001A10F5"/>
    <w:rsid w:val="002A5825"/>
    <w:rsid w:val="00331E07"/>
    <w:rsid w:val="003F4225"/>
    <w:rsid w:val="00410239"/>
    <w:rsid w:val="0043271B"/>
    <w:rsid w:val="00453EDE"/>
    <w:rsid w:val="00474BB5"/>
    <w:rsid w:val="004C533C"/>
    <w:rsid w:val="00562515"/>
    <w:rsid w:val="006357D9"/>
    <w:rsid w:val="006858FE"/>
    <w:rsid w:val="006A36FE"/>
    <w:rsid w:val="006E0E70"/>
    <w:rsid w:val="007623AA"/>
    <w:rsid w:val="00793B2B"/>
    <w:rsid w:val="00794AC9"/>
    <w:rsid w:val="009010DC"/>
    <w:rsid w:val="00941485"/>
    <w:rsid w:val="009759DB"/>
    <w:rsid w:val="00983A14"/>
    <w:rsid w:val="009A4B7B"/>
    <w:rsid w:val="009D0401"/>
    <w:rsid w:val="009E1C12"/>
    <w:rsid w:val="00A2210A"/>
    <w:rsid w:val="00A40C1E"/>
    <w:rsid w:val="00A57407"/>
    <w:rsid w:val="00B074A5"/>
    <w:rsid w:val="00B32176"/>
    <w:rsid w:val="00B4503C"/>
    <w:rsid w:val="00BA26A6"/>
    <w:rsid w:val="00BF29EE"/>
    <w:rsid w:val="00C7087C"/>
    <w:rsid w:val="00C74B7F"/>
    <w:rsid w:val="00CA4B0E"/>
    <w:rsid w:val="00D51AE5"/>
    <w:rsid w:val="00DA094C"/>
    <w:rsid w:val="00DD7AAF"/>
    <w:rsid w:val="00DF43E0"/>
    <w:rsid w:val="00EA6146"/>
    <w:rsid w:val="00EE0997"/>
    <w:rsid w:val="00F74802"/>
    <w:rsid w:val="00F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90A914D"/>
  <w15:docId w15:val="{5D92192B-EE55-49C8-BBFE-0B1BF18B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40C1E"/>
    <w:pPr>
      <w:spacing w:beforeLines="10" w:before="10" w:afterLines="10" w:after="10"/>
    </w:pPr>
    <w:rPr>
      <w:rFonts w:ascii="Microsoft YaHei UI" w:eastAsia="Microsoft YaHei UI" w:hAnsi="Microsoft YaHei UI"/>
      <w:spacing w:val="8"/>
    </w:rPr>
  </w:style>
  <w:style w:type="paragraph" w:styleId="1">
    <w:name w:val="heading 1"/>
    <w:basedOn w:val="a2"/>
    <w:next w:val="a2"/>
    <w:link w:val="10"/>
    <w:uiPriority w:val="1"/>
    <w:semiHidden/>
    <w:qFormat/>
    <w:rsid w:val="0018378B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2"/>
    <w:uiPriority w:val="1"/>
    <w:semiHidden/>
    <w:qFormat/>
    <w:rsid w:val="0018378B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2"/>
    <w:uiPriority w:val="1"/>
    <w:semiHidden/>
    <w:qFormat/>
    <w:rsid w:val="0018378B"/>
    <w:pPr>
      <w:outlineLvl w:val="2"/>
    </w:pPr>
    <w:rPr>
      <w:b w:val="0"/>
    </w:rPr>
  </w:style>
  <w:style w:type="paragraph" w:styleId="41">
    <w:name w:val="heading 4"/>
    <w:basedOn w:val="51"/>
    <w:next w:val="a2"/>
    <w:link w:val="42"/>
    <w:uiPriority w:val="1"/>
    <w:semiHidden/>
    <w:qFormat/>
    <w:rsid w:val="0018378B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qFormat/>
    <w:rsid w:val="0018378B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18378B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18378B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18378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18378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18378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18378B"/>
    <w:rPr>
      <w:rFonts w:ascii="Microsoft YaHei UI" w:eastAsia="Microsoft YaHei UI" w:hAnsi="Microsoft YaHei UI"/>
      <w:color w:val="595959" w:themeColor="text1" w:themeTint="A6"/>
      <w:sz w:val="22"/>
    </w:rPr>
  </w:style>
  <w:style w:type="paragraph" w:styleId="a8">
    <w:name w:val="Balloon Text"/>
    <w:basedOn w:val="a2"/>
    <w:link w:val="a9"/>
    <w:uiPriority w:val="99"/>
    <w:semiHidden/>
    <w:unhideWhenUsed/>
    <w:rsid w:val="0018378B"/>
    <w:rPr>
      <w:rFonts w:cs="Tahoma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18378B"/>
    <w:rPr>
      <w:rFonts w:ascii="Microsoft YaHei UI" w:eastAsia="Microsoft YaHei UI" w:hAnsi="Microsoft YaHei UI" w:cs="Tahoma"/>
      <w:spacing w:val="8"/>
      <w:szCs w:val="16"/>
    </w:rPr>
  </w:style>
  <w:style w:type="character" w:customStyle="1" w:styleId="10">
    <w:name w:val="标题 1 字符"/>
    <w:basedOn w:val="a3"/>
    <w:link w:val="1"/>
    <w:uiPriority w:val="1"/>
    <w:semiHidden/>
    <w:rsid w:val="0018378B"/>
    <w:rPr>
      <w:rFonts w:ascii="Microsoft YaHei UI" w:eastAsia="Microsoft YaHei UI" w:hAnsi="Microsoft YaHei UI"/>
      <w:b/>
      <w:color w:val="FFFFFF" w:themeColor="background1"/>
      <w:spacing w:val="8"/>
    </w:rPr>
  </w:style>
  <w:style w:type="character" w:customStyle="1" w:styleId="22">
    <w:name w:val="标题 2 字符"/>
    <w:basedOn w:val="a3"/>
    <w:link w:val="21"/>
    <w:uiPriority w:val="1"/>
    <w:semiHidden/>
    <w:rsid w:val="0018378B"/>
    <w:rPr>
      <w:rFonts w:ascii="Microsoft YaHei UI" w:eastAsia="Microsoft YaHei UI" w:hAnsi="Microsoft YaHei UI"/>
      <w:b/>
      <w:color w:val="595959" w:themeColor="text1" w:themeTint="A6"/>
      <w:spacing w:val="8"/>
    </w:rPr>
  </w:style>
  <w:style w:type="character" w:customStyle="1" w:styleId="32">
    <w:name w:val="标题 3 字符"/>
    <w:basedOn w:val="a3"/>
    <w:link w:val="31"/>
    <w:uiPriority w:val="1"/>
    <w:semiHidden/>
    <w:rsid w:val="0018378B"/>
    <w:rPr>
      <w:rFonts w:ascii="Microsoft YaHei UI" w:eastAsia="Microsoft YaHei UI" w:hAnsi="Microsoft YaHei UI"/>
      <w:color w:val="595959" w:themeColor="text1" w:themeTint="A6"/>
      <w:spacing w:val="8"/>
    </w:rPr>
  </w:style>
  <w:style w:type="character" w:customStyle="1" w:styleId="42">
    <w:name w:val="标题 4 字符"/>
    <w:basedOn w:val="a3"/>
    <w:link w:val="41"/>
    <w:uiPriority w:val="1"/>
    <w:semiHidden/>
    <w:rsid w:val="0018378B"/>
    <w:rPr>
      <w:rFonts w:ascii="Microsoft YaHei UI" w:eastAsia="Microsoft YaHei UI" w:hAnsi="Microsoft YaHei UI" w:cstheme="majorBidi"/>
      <w:color w:val="365F91" w:themeColor="accent1" w:themeShade="BF"/>
      <w:spacing w:val="8"/>
      <w:sz w:val="96"/>
    </w:rPr>
  </w:style>
  <w:style w:type="character" w:customStyle="1" w:styleId="52">
    <w:name w:val="标题 5 字符"/>
    <w:basedOn w:val="a3"/>
    <w:link w:val="51"/>
    <w:uiPriority w:val="1"/>
    <w:semiHidden/>
    <w:rsid w:val="0018378B"/>
    <w:rPr>
      <w:rFonts w:ascii="Microsoft YaHei UI" w:eastAsia="Microsoft YaHei UI" w:hAnsi="Microsoft YaHei UI" w:cstheme="majorBidi"/>
      <w:color w:val="595959" w:themeColor="text1" w:themeTint="A6"/>
      <w:spacing w:val="8"/>
      <w:sz w:val="96"/>
    </w:rPr>
  </w:style>
  <w:style w:type="paragraph" w:customStyle="1" w:styleId="aa">
    <w:name w:val="会议纪要标题"/>
    <w:basedOn w:val="a2"/>
    <w:uiPriority w:val="1"/>
    <w:qFormat/>
    <w:rsid w:val="00140C60"/>
    <w:pPr>
      <w:keepNext/>
      <w:keepLines/>
      <w:spacing w:before="40" w:after="280"/>
    </w:pPr>
    <w:rPr>
      <w:rFonts w:cstheme="majorBidi"/>
      <w:b/>
      <w:color w:val="365F91" w:themeColor="accent1" w:themeShade="BF"/>
      <w:sz w:val="96"/>
    </w:rPr>
  </w:style>
  <w:style w:type="paragraph" w:customStyle="1" w:styleId="ab">
    <w:name w:val="纪要和议程标题"/>
    <w:basedOn w:val="a2"/>
    <w:uiPriority w:val="1"/>
    <w:qFormat/>
    <w:rsid w:val="00140C60"/>
    <w:rPr>
      <w:color w:val="FFFFFF" w:themeColor="background1"/>
    </w:rPr>
  </w:style>
  <w:style w:type="paragraph" w:styleId="ac">
    <w:name w:val="header"/>
    <w:basedOn w:val="a2"/>
    <w:link w:val="ad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e">
    <w:name w:val="footer"/>
    <w:basedOn w:val="a2"/>
    <w:link w:val="af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f0">
    <w:name w:val="Bibliography"/>
    <w:basedOn w:val="a2"/>
    <w:next w:val="a2"/>
    <w:uiPriority w:val="37"/>
    <w:semiHidden/>
    <w:unhideWhenUsed/>
    <w:rsid w:val="0018378B"/>
  </w:style>
  <w:style w:type="paragraph" w:styleId="af1">
    <w:name w:val="Body Text"/>
    <w:basedOn w:val="a2"/>
    <w:link w:val="af2"/>
    <w:uiPriority w:val="99"/>
    <w:semiHidden/>
    <w:unhideWhenUsed/>
    <w:rsid w:val="0018378B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3">
    <w:name w:val="Body Text 2"/>
    <w:basedOn w:val="a2"/>
    <w:link w:val="24"/>
    <w:uiPriority w:val="99"/>
    <w:semiHidden/>
    <w:unhideWhenUsed/>
    <w:rsid w:val="0018378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3">
    <w:name w:val="Body Text 3"/>
    <w:basedOn w:val="a2"/>
    <w:link w:val="34"/>
    <w:uiPriority w:val="99"/>
    <w:semiHidden/>
    <w:unhideWhenUsed/>
    <w:rsid w:val="0018378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378B"/>
    <w:pPr>
      <w:spacing w:after="0"/>
      <w:ind w:firstLine="360"/>
    </w:pPr>
  </w:style>
  <w:style w:type="character" w:customStyle="1" w:styleId="af4">
    <w:name w:val="正文文本首行缩进 字符"/>
    <w:basedOn w:val="af2"/>
    <w:link w:val="a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5">
    <w:name w:val="Body Text Indent"/>
    <w:basedOn w:val="a2"/>
    <w:link w:val="af6"/>
    <w:uiPriority w:val="99"/>
    <w:semiHidden/>
    <w:unhideWhenUsed/>
    <w:rsid w:val="0018378B"/>
    <w:pPr>
      <w:spacing w:after="120"/>
      <w:ind w:left="283"/>
    </w:pPr>
  </w:style>
  <w:style w:type="character" w:customStyle="1" w:styleId="af6">
    <w:name w:val="正文文本缩进 字符"/>
    <w:basedOn w:val="a3"/>
    <w:link w:val="af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5">
    <w:name w:val="Body Text First Indent 2"/>
    <w:basedOn w:val="af5"/>
    <w:link w:val="26"/>
    <w:uiPriority w:val="99"/>
    <w:semiHidden/>
    <w:unhideWhenUsed/>
    <w:rsid w:val="0018378B"/>
    <w:pPr>
      <w:spacing w:after="0"/>
      <w:ind w:left="360" w:firstLine="360"/>
    </w:pPr>
  </w:style>
  <w:style w:type="character" w:customStyle="1" w:styleId="26">
    <w:name w:val="正文文本首行缩进 2 字符"/>
    <w:basedOn w:val="af6"/>
    <w:link w:val="2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7">
    <w:name w:val="Body Text Indent 2"/>
    <w:basedOn w:val="a2"/>
    <w:link w:val="28"/>
    <w:uiPriority w:val="99"/>
    <w:semiHidden/>
    <w:unhideWhenUsed/>
    <w:rsid w:val="0018378B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5">
    <w:name w:val="Body Text Indent 3"/>
    <w:basedOn w:val="a2"/>
    <w:link w:val="36"/>
    <w:uiPriority w:val="99"/>
    <w:semiHidden/>
    <w:unhideWhenUsed/>
    <w:rsid w:val="0018378B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7">
    <w:name w:val="caption"/>
    <w:basedOn w:val="a2"/>
    <w:next w:val="a2"/>
    <w:uiPriority w:val="99"/>
    <w:semiHidden/>
    <w:unhideWhenUsed/>
    <w:rsid w:val="0018378B"/>
    <w:pPr>
      <w:spacing w:after="200"/>
    </w:pPr>
    <w:rPr>
      <w:i/>
      <w:iCs/>
      <w:color w:val="1F497D" w:themeColor="text2"/>
      <w:szCs w:val="18"/>
    </w:rPr>
  </w:style>
  <w:style w:type="paragraph" w:styleId="af8">
    <w:name w:val="Closing"/>
    <w:basedOn w:val="a2"/>
    <w:link w:val="af9"/>
    <w:uiPriority w:val="99"/>
    <w:semiHidden/>
    <w:unhideWhenUsed/>
    <w:rsid w:val="0018378B"/>
    <w:pPr>
      <w:ind w:left="4252"/>
    </w:pPr>
  </w:style>
  <w:style w:type="character" w:customStyle="1" w:styleId="af9">
    <w:name w:val="结束语 字符"/>
    <w:basedOn w:val="a3"/>
    <w:link w:val="a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table" w:styleId="afa">
    <w:name w:val="Colorful Grid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b">
    <w:name w:val="Colorful List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Shading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18378B"/>
    <w:rPr>
      <w:szCs w:val="20"/>
    </w:rPr>
  </w:style>
  <w:style w:type="character" w:customStyle="1" w:styleId="aff">
    <w:name w:val="批注文字 字符"/>
    <w:basedOn w:val="a3"/>
    <w:link w:val="afe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18378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18378B"/>
    <w:rPr>
      <w:rFonts w:ascii="Microsoft YaHei UI" w:eastAsia="Microsoft YaHei UI" w:hAnsi="Microsoft YaHei UI"/>
      <w:b/>
      <w:bCs/>
      <w:spacing w:val="8"/>
      <w:szCs w:val="20"/>
    </w:rPr>
  </w:style>
  <w:style w:type="table" w:styleId="aff2">
    <w:name w:val="Dark List"/>
    <w:basedOn w:val="a4"/>
    <w:uiPriority w:val="99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3">
    <w:name w:val="Date"/>
    <w:basedOn w:val="a2"/>
    <w:next w:val="a2"/>
    <w:link w:val="aff4"/>
    <w:uiPriority w:val="99"/>
    <w:semiHidden/>
    <w:unhideWhenUsed/>
    <w:rsid w:val="0018378B"/>
  </w:style>
  <w:style w:type="character" w:customStyle="1" w:styleId="aff4">
    <w:name w:val="日期 字符"/>
    <w:basedOn w:val="a3"/>
    <w:link w:val="af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5">
    <w:name w:val="Document Map"/>
    <w:basedOn w:val="a2"/>
    <w:link w:val="aff6"/>
    <w:uiPriority w:val="99"/>
    <w:semiHidden/>
    <w:unhideWhenUsed/>
    <w:rsid w:val="0018378B"/>
    <w:rPr>
      <w:rFonts w:cs="Segoe UI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18378B"/>
    <w:rPr>
      <w:rFonts w:ascii="Microsoft YaHei UI" w:eastAsia="Microsoft YaHei UI" w:hAnsi="Microsoft YaHei UI" w:cs="Segoe UI"/>
      <w:spacing w:val="8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18378B"/>
  </w:style>
  <w:style w:type="character" w:customStyle="1" w:styleId="aff8">
    <w:name w:val="电子邮件签名 字符"/>
    <w:basedOn w:val="a3"/>
    <w:link w:val="aff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9">
    <w:name w:val="end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18378B"/>
    <w:rPr>
      <w:szCs w:val="20"/>
    </w:rPr>
  </w:style>
  <w:style w:type="character" w:customStyle="1" w:styleId="affb">
    <w:name w:val="尾注文本 字符"/>
    <w:basedOn w:val="a3"/>
    <w:link w:val="a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c">
    <w:name w:val="envelope address"/>
    <w:basedOn w:val="a2"/>
    <w:uiPriority w:val="99"/>
    <w:semiHidden/>
    <w:unhideWhenUsed/>
    <w:rsid w:val="0018378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d">
    <w:name w:val="envelope return"/>
    <w:basedOn w:val="a2"/>
    <w:uiPriority w:val="99"/>
    <w:semiHidden/>
    <w:unhideWhenUsed/>
    <w:rsid w:val="0018378B"/>
    <w:rPr>
      <w:rFonts w:cstheme="majorBidi"/>
      <w:szCs w:val="20"/>
    </w:rPr>
  </w:style>
  <w:style w:type="character" w:styleId="affe">
    <w:name w:val="Followed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character" w:styleId="afff">
    <w:name w:val="foot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18378B"/>
    <w:rPr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1">
    <w:name w:val="Grid Table 1 Light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60">
    <w:name w:val="标题 6 字符"/>
    <w:basedOn w:val="a3"/>
    <w:link w:val="6"/>
    <w:uiPriority w:val="1"/>
    <w:semiHidden/>
    <w:rsid w:val="0018378B"/>
    <w:rPr>
      <w:rFonts w:ascii="Microsoft YaHei UI" w:eastAsia="Microsoft YaHei UI" w:hAnsi="Microsoft YaHei UI" w:cstheme="majorBidi"/>
      <w:color w:val="243F60" w:themeColor="accent1" w:themeShade="7F"/>
      <w:spacing w:val="8"/>
    </w:rPr>
  </w:style>
  <w:style w:type="character" w:customStyle="1" w:styleId="70">
    <w:name w:val="标题 7 字符"/>
    <w:basedOn w:val="a3"/>
    <w:link w:val="7"/>
    <w:uiPriority w:val="1"/>
    <w:semiHidden/>
    <w:rsid w:val="0018378B"/>
    <w:rPr>
      <w:rFonts w:ascii="Microsoft YaHei UI" w:eastAsia="Microsoft YaHei UI" w:hAnsi="Microsoft YaHei UI" w:cstheme="majorBidi"/>
      <w:i/>
      <w:iCs/>
      <w:color w:val="243F60" w:themeColor="accent1" w:themeShade="7F"/>
      <w:spacing w:val="8"/>
    </w:rPr>
  </w:style>
  <w:style w:type="character" w:customStyle="1" w:styleId="80">
    <w:name w:val="标题 8 字符"/>
    <w:basedOn w:val="a3"/>
    <w:link w:val="8"/>
    <w:uiPriority w:val="1"/>
    <w:semiHidden/>
    <w:rsid w:val="0018378B"/>
    <w:rPr>
      <w:rFonts w:ascii="Microsoft YaHei UI" w:eastAsia="Microsoft YaHei UI" w:hAnsi="Microsoft YaHei UI" w:cstheme="majorBidi"/>
      <w:color w:val="272727" w:themeColor="text1" w:themeTint="D8"/>
      <w:spacing w:val="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18378B"/>
    <w:rPr>
      <w:rFonts w:ascii="Microsoft YaHei UI" w:eastAsia="Microsoft YaHei UI" w:hAnsi="Microsoft YaHei UI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18378B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18378B"/>
    <w:rPr>
      <w:rFonts w:ascii="Microsoft YaHei UI" w:eastAsia="Microsoft YaHei UI" w:hAnsi="Microsoft YaHei UI"/>
      <w:i/>
      <w:iCs/>
      <w:spacing w:val="8"/>
    </w:rPr>
  </w:style>
  <w:style w:type="character" w:styleId="HTML2">
    <w:name w:val="HTML Cit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378B"/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character" w:styleId="HTML8">
    <w:name w:val="HTML Sample"/>
    <w:basedOn w:val="a3"/>
    <w:uiPriority w:val="99"/>
    <w:semiHidden/>
    <w:unhideWhenUsed/>
    <w:rsid w:val="0018378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afff3">
    <w:name w:val="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18378B"/>
    <w:pPr>
      <w:ind w:left="180" w:hanging="18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378B"/>
    <w:pPr>
      <w:ind w:left="360" w:hanging="18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378B"/>
    <w:pPr>
      <w:ind w:left="540" w:hanging="18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378B"/>
    <w:pPr>
      <w:ind w:left="720" w:hanging="18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378B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378B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378B"/>
    <w:pPr>
      <w:ind w:left="1260" w:hanging="18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378B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378B"/>
    <w:pPr>
      <w:ind w:left="1620" w:hanging="180"/>
    </w:pPr>
  </w:style>
  <w:style w:type="paragraph" w:styleId="afff4">
    <w:name w:val="index heading"/>
    <w:basedOn w:val="a2"/>
    <w:next w:val="12"/>
    <w:uiPriority w:val="99"/>
    <w:semiHidden/>
    <w:unhideWhenUsed/>
    <w:rsid w:val="0018378B"/>
    <w:rPr>
      <w:rFonts w:cstheme="majorBidi"/>
      <w:b/>
      <w:bCs/>
    </w:rPr>
  </w:style>
  <w:style w:type="table" w:styleId="afff5">
    <w:name w:val="Light Grid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4"/>
    <w:uiPriority w:val="99"/>
    <w:semiHidden/>
    <w:unhideWhenUsed/>
    <w:rsid w:val="0018378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afff9">
    <w:name w:val="List"/>
    <w:basedOn w:val="a2"/>
    <w:uiPriority w:val="99"/>
    <w:semiHidden/>
    <w:unhideWhenUsed/>
    <w:rsid w:val="0018378B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18378B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18378B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18378B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18378B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18378B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378B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378B"/>
    <w:pPr>
      <w:numPr>
        <w:numId w:val="7"/>
      </w:numPr>
      <w:contextualSpacing/>
    </w:pPr>
  </w:style>
  <w:style w:type="paragraph" w:styleId="3a">
    <w:name w:val="List Continue 3"/>
    <w:basedOn w:val="a2"/>
    <w:uiPriority w:val="99"/>
    <w:semiHidden/>
    <w:unhideWhenUsed/>
    <w:rsid w:val="0018378B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18378B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18378B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18378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378B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378B"/>
    <w:pPr>
      <w:numPr>
        <w:numId w:val="10"/>
      </w:numPr>
      <w:contextualSpacing/>
    </w:pPr>
  </w:style>
  <w:style w:type="table" w:styleId="13">
    <w:name w:val="List Table 1 Light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1837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pacing w:val="8"/>
      <w:szCs w:val="20"/>
    </w:rPr>
  </w:style>
  <w:style w:type="character" w:customStyle="1" w:styleId="afffb">
    <w:name w:val="宏文本 字符"/>
    <w:basedOn w:val="a3"/>
    <w:link w:val="af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4">
    <w:name w:val="Medium Grid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fd">
    <w:name w:val="Message Header"/>
    <w:basedOn w:val="a2"/>
    <w:link w:val="afffe"/>
    <w:uiPriority w:val="99"/>
    <w:semiHidden/>
    <w:unhideWhenUsed/>
    <w:rsid w:val="00183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afffe">
    <w:name w:val="信息标题 字符"/>
    <w:basedOn w:val="a3"/>
    <w:link w:val="afffd"/>
    <w:uiPriority w:val="99"/>
    <w:semiHidden/>
    <w:rsid w:val="0018378B"/>
    <w:rPr>
      <w:rFonts w:ascii="Microsoft YaHei UI" w:eastAsia="Microsoft YaHei UI" w:hAnsi="Microsoft YaHei UI" w:cstheme="majorBidi"/>
      <w:spacing w:val="8"/>
      <w:sz w:val="24"/>
      <w:szCs w:val="24"/>
      <w:shd w:val="pct20" w:color="auto" w:fill="auto"/>
    </w:rPr>
  </w:style>
  <w:style w:type="paragraph" w:styleId="affff">
    <w:name w:val="No Spacing"/>
    <w:uiPriority w:val="99"/>
    <w:semiHidden/>
    <w:unhideWhenUsed/>
    <w:rsid w:val="0018378B"/>
    <w:pPr>
      <w:spacing w:after="0"/>
    </w:pPr>
    <w:rPr>
      <w:rFonts w:ascii="Microsoft YaHei UI" w:eastAsia="Microsoft YaHei UI" w:hAnsi="Microsoft YaHei UI"/>
      <w:spacing w:val="8"/>
    </w:rPr>
  </w:style>
  <w:style w:type="paragraph" w:styleId="affff0">
    <w:name w:val="Normal (Web)"/>
    <w:basedOn w:val="a2"/>
    <w:uiPriority w:val="99"/>
    <w:semiHidden/>
    <w:unhideWhenUsed/>
    <w:rsid w:val="0018378B"/>
    <w:rPr>
      <w:rFonts w:cs="Times New Roman"/>
      <w:sz w:val="24"/>
      <w:szCs w:val="24"/>
    </w:rPr>
  </w:style>
  <w:style w:type="paragraph" w:styleId="affff1">
    <w:name w:val="Normal Indent"/>
    <w:basedOn w:val="a2"/>
    <w:uiPriority w:val="99"/>
    <w:semiHidden/>
    <w:unhideWhenUsed/>
    <w:qFormat/>
    <w:rsid w:val="0018378B"/>
    <w:pPr>
      <w:ind w:left="720"/>
    </w:pPr>
  </w:style>
  <w:style w:type="paragraph" w:styleId="affff2">
    <w:name w:val="Note Heading"/>
    <w:basedOn w:val="a2"/>
    <w:next w:val="a2"/>
    <w:link w:val="affff3"/>
    <w:uiPriority w:val="99"/>
    <w:semiHidden/>
    <w:unhideWhenUsed/>
    <w:rsid w:val="0018378B"/>
  </w:style>
  <w:style w:type="character" w:customStyle="1" w:styleId="affff3">
    <w:name w:val="注释标题 字符"/>
    <w:basedOn w:val="a3"/>
    <w:link w:val="affff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4">
    <w:name w:val="pag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table" w:styleId="17">
    <w:name w:val="Plain Table 1"/>
    <w:basedOn w:val="a4"/>
    <w:uiPriority w:val="41"/>
    <w:rsid w:val="001837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18378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f5">
    <w:name w:val="纪要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8">
    <w:name w:val="Plain Table 4"/>
    <w:basedOn w:val="a4"/>
    <w:uiPriority w:val="44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18378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2"/>
    <w:link w:val="affff7"/>
    <w:uiPriority w:val="99"/>
    <w:semiHidden/>
    <w:unhideWhenUsed/>
    <w:rsid w:val="0018378B"/>
    <w:rPr>
      <w:szCs w:val="21"/>
    </w:rPr>
  </w:style>
  <w:style w:type="character" w:customStyle="1" w:styleId="affff7">
    <w:name w:val="纯文本 字符"/>
    <w:basedOn w:val="a3"/>
    <w:link w:val="affff6"/>
    <w:uiPriority w:val="99"/>
    <w:semiHidden/>
    <w:rsid w:val="0018378B"/>
    <w:rPr>
      <w:rFonts w:ascii="Microsoft YaHei UI" w:eastAsia="Microsoft YaHei UI" w:hAnsi="Microsoft YaHei UI"/>
      <w:spacing w:val="8"/>
      <w:szCs w:val="21"/>
    </w:rPr>
  </w:style>
  <w:style w:type="paragraph" w:styleId="affff8">
    <w:name w:val="Salutation"/>
    <w:basedOn w:val="a2"/>
    <w:next w:val="a2"/>
    <w:link w:val="affff9"/>
    <w:uiPriority w:val="99"/>
    <w:semiHidden/>
    <w:unhideWhenUsed/>
    <w:rsid w:val="0018378B"/>
  </w:style>
  <w:style w:type="character" w:customStyle="1" w:styleId="affff9">
    <w:name w:val="称呼 字符"/>
    <w:basedOn w:val="a3"/>
    <w:link w:val="afff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ffa">
    <w:name w:val="Signature"/>
    <w:basedOn w:val="a2"/>
    <w:link w:val="affffb"/>
    <w:uiPriority w:val="99"/>
    <w:semiHidden/>
    <w:unhideWhenUsed/>
    <w:rsid w:val="0018378B"/>
    <w:pPr>
      <w:ind w:left="4252"/>
    </w:pPr>
  </w:style>
  <w:style w:type="character" w:customStyle="1" w:styleId="affffb">
    <w:name w:val="签名 字符"/>
    <w:basedOn w:val="a3"/>
    <w:link w:val="affffa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c">
    <w:name w:val="Smart Hyperlink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u w:val="dotted"/>
    </w:rPr>
  </w:style>
  <w:style w:type="table" w:styleId="18">
    <w:name w:val="Table 3D effects 1"/>
    <w:basedOn w:val="a4"/>
    <w:uiPriority w:val="99"/>
    <w:semiHidden/>
    <w:unhideWhenUsed/>
    <w:rsid w:val="0018378B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18378B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18378B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18378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18378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18378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18378B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18378B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rsid w:val="0018378B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18378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18378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18378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Grid Table Light"/>
    <w:basedOn w:val="a4"/>
    <w:uiPriority w:val="40"/>
    <w:rsid w:val="0018378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18378B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0">
    <w:name w:val="table of authorities"/>
    <w:basedOn w:val="a2"/>
    <w:next w:val="a2"/>
    <w:uiPriority w:val="99"/>
    <w:semiHidden/>
    <w:unhideWhenUsed/>
    <w:rsid w:val="0018378B"/>
    <w:pPr>
      <w:ind w:left="220" w:hanging="220"/>
    </w:pPr>
  </w:style>
  <w:style w:type="paragraph" w:styleId="afffff1">
    <w:name w:val="table of figures"/>
    <w:basedOn w:val="a2"/>
    <w:next w:val="a2"/>
    <w:uiPriority w:val="99"/>
    <w:semiHidden/>
    <w:unhideWhenUsed/>
    <w:rsid w:val="0018378B"/>
  </w:style>
  <w:style w:type="table" w:styleId="afffff2">
    <w:name w:val="Table Professional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18378B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18378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18378B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Theme"/>
    <w:basedOn w:val="a4"/>
    <w:uiPriority w:val="99"/>
    <w:semiHidden/>
    <w:unhideWhenUsed/>
    <w:rsid w:val="001837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4">
    <w:name w:val="toa heading"/>
    <w:basedOn w:val="a2"/>
    <w:next w:val="a2"/>
    <w:uiPriority w:val="99"/>
    <w:semiHidden/>
    <w:unhideWhenUsed/>
    <w:rsid w:val="0018378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99"/>
    <w:semiHidden/>
    <w:unhideWhenUsed/>
    <w:rsid w:val="0018378B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18378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99"/>
    <w:semiHidden/>
    <w:unhideWhenUsed/>
    <w:rsid w:val="0018378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99"/>
    <w:semiHidden/>
    <w:unhideWhenUsed/>
    <w:rsid w:val="0018378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99"/>
    <w:semiHidden/>
    <w:unhideWhenUsed/>
    <w:rsid w:val="0018378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99"/>
    <w:semiHidden/>
    <w:unhideWhenUsed/>
    <w:rsid w:val="0018378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99"/>
    <w:semiHidden/>
    <w:unhideWhenUsed/>
    <w:rsid w:val="0018378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99"/>
    <w:semiHidden/>
    <w:unhideWhenUsed/>
    <w:rsid w:val="0018378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99"/>
    <w:semiHidden/>
    <w:unhideWhenUsed/>
    <w:rsid w:val="0018378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8378B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f5">
    <w:name w:val="Unresolved 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table" w:customStyle="1" w:styleId="-">
    <w:name w:val="纪要 - 浅色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纪要 - 深色"/>
    <w:basedOn w:val="a4"/>
    <w:uiPriority w:val="99"/>
    <w:rsid w:val="0018378B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f6">
    <w:name w:val="Block Text"/>
    <w:basedOn w:val="a2"/>
    <w:uiPriority w:val="3"/>
    <w:semiHidden/>
    <w:qFormat/>
    <w:rsid w:val="0018378B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f7">
    <w:name w:val="Intense Emphasis"/>
    <w:basedOn w:val="a3"/>
    <w:uiPriority w:val="21"/>
    <w:semiHidden/>
    <w:rsid w:val="0018378B"/>
    <w:rPr>
      <w:rFonts w:ascii="Microsoft YaHei UI" w:eastAsia="Microsoft YaHei UI" w:hAnsi="Microsoft YaHei UI"/>
      <w:i/>
      <w:iCs/>
      <w:color w:val="1F497D" w:themeColor="text2"/>
    </w:rPr>
  </w:style>
  <w:style w:type="paragraph" w:styleId="afffff8">
    <w:name w:val="Intense Quote"/>
    <w:basedOn w:val="a2"/>
    <w:next w:val="a2"/>
    <w:link w:val="afffff9"/>
    <w:uiPriority w:val="30"/>
    <w:semiHidden/>
    <w:qFormat/>
    <w:rsid w:val="0018378B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afffff9">
    <w:name w:val="明显引用 字符"/>
    <w:basedOn w:val="a3"/>
    <w:link w:val="afffff8"/>
    <w:uiPriority w:val="30"/>
    <w:semiHidden/>
    <w:rsid w:val="0018378B"/>
    <w:rPr>
      <w:rFonts w:ascii="Microsoft YaHei UI" w:eastAsia="Microsoft YaHei UI" w:hAnsi="Microsoft YaHei UI"/>
      <w:i/>
      <w:iCs/>
      <w:color w:val="1F497D" w:themeColor="text2"/>
      <w:spacing w:val="8"/>
    </w:rPr>
  </w:style>
  <w:style w:type="character" w:styleId="afffffa">
    <w:name w:val="Intense Reference"/>
    <w:basedOn w:val="a3"/>
    <w:uiPriority w:val="32"/>
    <w:semiHidden/>
    <w:rsid w:val="0018378B"/>
    <w:rPr>
      <w:rFonts w:ascii="Microsoft YaHei UI" w:eastAsia="Microsoft YaHei UI" w:hAnsi="Microsoft YaHei UI"/>
      <w:b/>
      <w:bCs/>
      <w:caps w:val="0"/>
      <w:smallCaps/>
      <w:color w:val="1F497D" w:themeColor="text2"/>
      <w:spacing w:val="5"/>
    </w:rPr>
  </w:style>
  <w:style w:type="table" w:styleId="3f5">
    <w:name w:val="Plain Table 3"/>
    <w:basedOn w:val="a4"/>
    <w:uiPriority w:val="43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0">
    <w:name w:val="Outline List 2"/>
    <w:basedOn w:val="a5"/>
    <w:uiPriority w:val="99"/>
    <w:semiHidden/>
    <w:unhideWhenUsed/>
    <w:rsid w:val="0018378B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18378B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18378B"/>
    <w:pPr>
      <w:numPr>
        <w:numId w:val="13"/>
      </w:numPr>
    </w:pPr>
  </w:style>
  <w:style w:type="character" w:styleId="afffffb">
    <w:name w:val="Book Title"/>
    <w:basedOn w:val="a3"/>
    <w:uiPriority w:val="33"/>
    <w:semiHidden/>
    <w:rsid w:val="0018378B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ffc">
    <w:name w:val="Emphasis"/>
    <w:basedOn w:val="a3"/>
    <w:uiPriority w:val="2"/>
    <w:semiHidden/>
    <w:unhideWhenUsed/>
    <w:rsid w:val="0018378B"/>
    <w:rPr>
      <w:rFonts w:ascii="Microsoft YaHei UI" w:eastAsia="Microsoft YaHei UI" w:hAnsi="Microsoft YaHei UI"/>
      <w:i/>
      <w:iCs/>
    </w:rPr>
  </w:style>
  <w:style w:type="paragraph" w:styleId="a0">
    <w:name w:val="List Bullet"/>
    <w:basedOn w:val="a2"/>
    <w:uiPriority w:val="9"/>
    <w:semiHidden/>
    <w:unhideWhenUsed/>
    <w:rsid w:val="0018378B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18378B"/>
    <w:pPr>
      <w:numPr>
        <w:numId w:val="3"/>
      </w:numPr>
      <w:contextualSpacing/>
    </w:pPr>
  </w:style>
  <w:style w:type="paragraph" w:styleId="afffffd">
    <w:name w:val="List Continue"/>
    <w:basedOn w:val="a2"/>
    <w:uiPriority w:val="9"/>
    <w:semiHidden/>
    <w:unhideWhenUsed/>
    <w:rsid w:val="0018378B"/>
    <w:pPr>
      <w:spacing w:after="120"/>
      <w:ind w:left="360"/>
      <w:contextualSpacing/>
    </w:pPr>
  </w:style>
  <w:style w:type="paragraph" w:styleId="2fa">
    <w:name w:val="List Continue 2"/>
    <w:basedOn w:val="a2"/>
    <w:uiPriority w:val="10"/>
    <w:semiHidden/>
    <w:unhideWhenUsed/>
    <w:rsid w:val="0018378B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18378B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18378B"/>
    <w:pPr>
      <w:numPr>
        <w:numId w:val="4"/>
      </w:numPr>
      <w:contextualSpacing/>
    </w:pPr>
  </w:style>
  <w:style w:type="paragraph" w:styleId="afffffe">
    <w:name w:val="List Paragraph"/>
    <w:basedOn w:val="a2"/>
    <w:uiPriority w:val="34"/>
    <w:semiHidden/>
    <w:qFormat/>
    <w:rsid w:val="0018378B"/>
    <w:pPr>
      <w:ind w:left="720"/>
      <w:contextualSpacing/>
    </w:pPr>
  </w:style>
  <w:style w:type="paragraph" w:styleId="affffff">
    <w:name w:val="Quote"/>
    <w:basedOn w:val="a2"/>
    <w:next w:val="a2"/>
    <w:link w:val="affffff0"/>
    <w:uiPriority w:val="29"/>
    <w:semiHidden/>
    <w:unhideWhenUsed/>
    <w:rsid w:val="001837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0">
    <w:name w:val="引用 字符"/>
    <w:basedOn w:val="a3"/>
    <w:link w:val="affffff"/>
    <w:uiPriority w:val="29"/>
    <w:semiHidden/>
    <w:rsid w:val="0018378B"/>
    <w:rPr>
      <w:rFonts w:ascii="Microsoft YaHei UI" w:eastAsia="Microsoft YaHei UI" w:hAnsi="Microsoft YaHei UI"/>
      <w:i/>
      <w:iCs/>
      <w:color w:val="404040" w:themeColor="text1" w:themeTint="BF"/>
      <w:spacing w:val="8"/>
    </w:rPr>
  </w:style>
  <w:style w:type="character" w:styleId="affffff1">
    <w:name w:val="Strong"/>
    <w:basedOn w:val="a3"/>
    <w:uiPriority w:val="2"/>
    <w:semiHidden/>
    <w:unhideWhenUsed/>
    <w:rsid w:val="0018378B"/>
    <w:rPr>
      <w:rFonts w:ascii="Microsoft YaHei UI" w:eastAsia="Microsoft YaHei UI" w:hAnsi="Microsoft YaHei UI"/>
      <w:b/>
      <w:bCs/>
    </w:rPr>
  </w:style>
  <w:style w:type="paragraph" w:styleId="affffff2">
    <w:name w:val="Subtitle"/>
    <w:basedOn w:val="a2"/>
    <w:next w:val="a2"/>
    <w:link w:val="affffff3"/>
    <w:uiPriority w:val="5"/>
    <w:semiHidden/>
    <w:unhideWhenUsed/>
    <w:rsid w:val="001837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f3">
    <w:name w:val="副标题 字符"/>
    <w:basedOn w:val="a3"/>
    <w:link w:val="affffff2"/>
    <w:uiPriority w:val="5"/>
    <w:semiHidden/>
    <w:rsid w:val="0018378B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f4">
    <w:name w:val="Subtle Emphasis"/>
    <w:basedOn w:val="a3"/>
    <w:uiPriority w:val="19"/>
    <w:semiHidden/>
    <w:unhideWhenUsed/>
    <w:rsid w:val="0018378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5">
    <w:name w:val="Subtle Reference"/>
    <w:basedOn w:val="a3"/>
    <w:uiPriority w:val="31"/>
    <w:semiHidden/>
    <w:unhideWhenUsed/>
    <w:rsid w:val="0018378B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affffff6">
    <w:name w:val="Title"/>
    <w:basedOn w:val="a2"/>
    <w:next w:val="a2"/>
    <w:link w:val="affffff7"/>
    <w:uiPriority w:val="4"/>
    <w:semiHidden/>
    <w:unhideWhenUsed/>
    <w:rsid w:val="0018378B"/>
    <w:pPr>
      <w:spacing w:before="0" w:after="0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7">
    <w:name w:val="标题 字符"/>
    <w:basedOn w:val="a3"/>
    <w:link w:val="affffff6"/>
    <w:uiPriority w:val="4"/>
    <w:semiHidden/>
    <w:rsid w:val="0018378B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Microsoft\Templates\&#31616;&#27905;&#30340;&#20250;&#35758;&#32426;&#35201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9639B829D14C3BAD80B1E76E88C4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18F21-B01B-476C-988B-BFDF0FF0029F}"/>
      </w:docPartPr>
      <w:docPartBody>
        <w:p w:rsidR="00D309D4" w:rsidRDefault="00A9745E">
          <w:pPr>
            <w:pStyle w:val="279639B829D14C3BAD80B1E76E88C42F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D16B533495134BE7B68B55BF20EC47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E2191C-AA2E-4962-8C7E-289A869DB400}"/>
      </w:docPartPr>
      <w:docPartBody>
        <w:p w:rsidR="00D309D4" w:rsidRDefault="004B1B04" w:rsidP="004B1B04">
          <w:pPr>
            <w:pStyle w:val="D16B533495134BE7B68B55BF20EC4765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C3951BF0F0B541389E20CCCFF25DFA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34799E-C8F1-44C9-A152-271B8010CE61}"/>
      </w:docPartPr>
      <w:docPartBody>
        <w:p w:rsidR="00D309D4" w:rsidRDefault="004B1B04" w:rsidP="004B1B04">
          <w:pPr>
            <w:pStyle w:val="C3951BF0F0B541389E20CCCFF25DFAF5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B627F61EABDC4348B24037A44D66BB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45BC91-9DD0-48C9-B1BF-83446161CD7A}"/>
      </w:docPartPr>
      <w:docPartBody>
        <w:p w:rsidR="00D309D4" w:rsidRDefault="004B1B04" w:rsidP="004B1B04">
          <w:pPr>
            <w:pStyle w:val="B627F61EABDC4348B24037A44D66BBAB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C01CA655E5EB4BFE84F207ACED78C3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907F1F-BF29-41C7-BF32-526494BEBF6B}"/>
      </w:docPartPr>
      <w:docPartBody>
        <w:p w:rsidR="00D309D4" w:rsidRDefault="004B1B04" w:rsidP="004B1B04">
          <w:pPr>
            <w:pStyle w:val="C01CA655E5EB4BFE84F207ACED78C3EE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CEDBC921751F4BCBABC9BF3318FA60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65681A-0477-4814-B4D0-84690604D2DF}"/>
      </w:docPartPr>
      <w:docPartBody>
        <w:p w:rsidR="00D309D4" w:rsidRDefault="004B1B04" w:rsidP="004B1B04">
          <w:pPr>
            <w:pStyle w:val="CEDBC921751F4BCBABC9BF3318FA6017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1A62DEEBB63049A9AE851691469119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650C93-210A-4FE4-BCA8-878AF319E9DF}"/>
      </w:docPartPr>
      <w:docPartBody>
        <w:p w:rsidR="00D309D4" w:rsidRDefault="004B1B04" w:rsidP="004B1B04">
          <w:pPr>
            <w:pStyle w:val="1A62DEEBB63049A9AE851691469119F2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9AE181A327F4FE89988CDF564FB2A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8B3AD8-1B7F-4F42-B84E-7CB92F05554C}"/>
      </w:docPartPr>
      <w:docPartBody>
        <w:p w:rsidR="00D309D4" w:rsidRDefault="004B1B04" w:rsidP="004B1B04">
          <w:pPr>
            <w:pStyle w:val="69AE181A327F4FE89988CDF564FB2AA3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CCCB6937EE9D4C8CA257A0B42E4B60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F15B1B-C8F3-46C6-84B7-6F43903A757D}"/>
      </w:docPartPr>
      <w:docPartBody>
        <w:p w:rsidR="00D309D4" w:rsidRDefault="004B1B04" w:rsidP="004B1B04">
          <w:pPr>
            <w:pStyle w:val="CCCB6937EE9D4C8CA257A0B42E4B606A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C84BB7D9429540E9922E4F4BAA3CA1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B1A48C-4183-43CE-910C-1D086D7F9EB8}"/>
      </w:docPartPr>
      <w:docPartBody>
        <w:p w:rsidR="00D309D4" w:rsidRDefault="004B1B04" w:rsidP="004B1B04">
          <w:pPr>
            <w:pStyle w:val="C84BB7D9429540E9922E4F4BAA3CA176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7D01B17D3B443498619717AA64ABF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A66C25-8DF5-44B0-B42A-89E77441A58D}"/>
      </w:docPartPr>
      <w:docPartBody>
        <w:p w:rsidR="00D309D4" w:rsidRDefault="004B1B04" w:rsidP="004B1B04">
          <w:pPr>
            <w:pStyle w:val="E7D01B17D3B443498619717AA64ABFE9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BD1EC95208DE4579A17AEBDFB2131A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1E500B-2C97-48BC-AA06-3BAE3460BDCD}"/>
      </w:docPartPr>
      <w:docPartBody>
        <w:p w:rsidR="00D309D4" w:rsidRDefault="004B1B04" w:rsidP="004B1B04">
          <w:pPr>
            <w:pStyle w:val="BD1EC95208DE4579A17AEBDFB2131A92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67AE7DA2A56141DEA7A6002F77D88F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1BB6C8-72A1-4E9B-BD7C-51A4B5615494}"/>
      </w:docPartPr>
      <w:docPartBody>
        <w:p w:rsidR="00D309D4" w:rsidRDefault="004B1B04" w:rsidP="004B1B04">
          <w:pPr>
            <w:pStyle w:val="67AE7DA2A56141DEA7A6002F77D88FE1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FB657AF4FD994309A3B6A2325253B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A95A56-ABE7-4AC9-A4E5-104A6C666C11}"/>
      </w:docPartPr>
      <w:docPartBody>
        <w:p w:rsidR="00D309D4" w:rsidRDefault="004B1B04" w:rsidP="004B1B04">
          <w:pPr>
            <w:pStyle w:val="FB657AF4FD994309A3B6A2325253BD8F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8342439FFD6047C9900D4680FC1764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002AE-66B7-423F-A824-992960EDAD61}"/>
      </w:docPartPr>
      <w:docPartBody>
        <w:p w:rsidR="00D309D4" w:rsidRDefault="004B1B04" w:rsidP="004B1B04">
          <w:pPr>
            <w:pStyle w:val="8342439FFD6047C9900D4680FC1764D8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AA2451A269634C268D80FEEE010660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F6DED9-6AF4-41E2-93CF-81CF31BDCA05}"/>
      </w:docPartPr>
      <w:docPartBody>
        <w:p w:rsidR="00D309D4" w:rsidRDefault="004B1B04" w:rsidP="004B1B04">
          <w:pPr>
            <w:pStyle w:val="AA2451A269634C268D80FEEE01066095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DAB5B4034FC64A4C9BC6E66E9FF67B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C0B56F-0182-49AD-8552-C92540F87CA5}"/>
      </w:docPartPr>
      <w:docPartBody>
        <w:p w:rsidR="00D309D4" w:rsidRDefault="004B1B04" w:rsidP="004B1B04">
          <w:pPr>
            <w:pStyle w:val="DAB5B4034FC64A4C9BC6E66E9FF67B8A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5466E84AFB1C42EBB4033E6F9F01F0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F36236-8892-456E-9E29-2396B1DF1173}"/>
      </w:docPartPr>
      <w:docPartBody>
        <w:p w:rsidR="00D309D4" w:rsidRDefault="004B1B04" w:rsidP="004B1B04">
          <w:pPr>
            <w:pStyle w:val="5466E84AFB1C42EBB4033E6F9F01F0EF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1659D0A9E7E7483EB5F82B37664780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D25D49-B8D5-47ED-8C0A-A91DF4709B1D}"/>
      </w:docPartPr>
      <w:docPartBody>
        <w:p w:rsidR="00D309D4" w:rsidRDefault="004B1B04" w:rsidP="004B1B04">
          <w:pPr>
            <w:pStyle w:val="1659D0A9E7E7483EB5F82B3766478048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0F3C0568C36B46C8B7A63DBFFE284A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BF82BB-5647-4F33-97EC-1B8EEA834F28}"/>
      </w:docPartPr>
      <w:docPartBody>
        <w:p w:rsidR="00D309D4" w:rsidRDefault="004B1B04" w:rsidP="004B1B04">
          <w:pPr>
            <w:pStyle w:val="0F3C0568C36B46C8B7A63DBFFE284A31"/>
          </w:pPr>
          <w:r w:rsidRPr="0018378B"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04"/>
    <w:rsid w:val="004B1B04"/>
    <w:rsid w:val="005D7BF2"/>
    <w:rsid w:val="00A9745E"/>
    <w:rsid w:val="00D3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639B829D14C3BAD80B1E76E88C42F">
    <w:name w:val="279639B829D14C3BAD80B1E76E88C42F"/>
    <w:pPr>
      <w:widowControl w:val="0"/>
      <w:jc w:val="both"/>
    </w:pPr>
  </w:style>
  <w:style w:type="paragraph" w:customStyle="1" w:styleId="D16B533495134BE7B68B55BF20EC4765">
    <w:name w:val="D16B533495134BE7B68B55BF20EC4765"/>
    <w:rsid w:val="004B1B04"/>
    <w:pPr>
      <w:widowControl w:val="0"/>
      <w:jc w:val="both"/>
    </w:pPr>
  </w:style>
  <w:style w:type="paragraph" w:customStyle="1" w:styleId="C3951BF0F0B541389E20CCCFF25DFAF5">
    <w:name w:val="C3951BF0F0B541389E20CCCFF25DFAF5"/>
    <w:rsid w:val="004B1B04"/>
    <w:pPr>
      <w:widowControl w:val="0"/>
      <w:jc w:val="both"/>
    </w:pPr>
  </w:style>
  <w:style w:type="paragraph" w:customStyle="1" w:styleId="B627F61EABDC4348B24037A44D66BBAB">
    <w:name w:val="B627F61EABDC4348B24037A44D66BBAB"/>
    <w:rsid w:val="004B1B04"/>
    <w:pPr>
      <w:widowControl w:val="0"/>
      <w:jc w:val="both"/>
    </w:pPr>
  </w:style>
  <w:style w:type="paragraph" w:customStyle="1" w:styleId="C01CA655E5EB4BFE84F207ACED78C3EE">
    <w:name w:val="C01CA655E5EB4BFE84F207ACED78C3EE"/>
    <w:rsid w:val="004B1B04"/>
    <w:pPr>
      <w:widowControl w:val="0"/>
      <w:jc w:val="both"/>
    </w:pPr>
  </w:style>
  <w:style w:type="paragraph" w:customStyle="1" w:styleId="CEDBC921751F4BCBABC9BF3318FA6017">
    <w:name w:val="CEDBC921751F4BCBABC9BF3318FA6017"/>
    <w:rsid w:val="004B1B04"/>
    <w:pPr>
      <w:widowControl w:val="0"/>
      <w:jc w:val="both"/>
    </w:pPr>
  </w:style>
  <w:style w:type="paragraph" w:customStyle="1" w:styleId="1A62DEEBB63049A9AE851691469119F2">
    <w:name w:val="1A62DEEBB63049A9AE851691469119F2"/>
    <w:rsid w:val="004B1B04"/>
    <w:pPr>
      <w:widowControl w:val="0"/>
      <w:jc w:val="both"/>
    </w:pPr>
  </w:style>
  <w:style w:type="paragraph" w:customStyle="1" w:styleId="69AE181A327F4FE89988CDF564FB2AA3">
    <w:name w:val="69AE181A327F4FE89988CDF564FB2AA3"/>
    <w:rsid w:val="004B1B04"/>
    <w:pPr>
      <w:widowControl w:val="0"/>
      <w:jc w:val="both"/>
    </w:pPr>
  </w:style>
  <w:style w:type="paragraph" w:customStyle="1" w:styleId="CCCB6937EE9D4C8CA257A0B42E4B606A">
    <w:name w:val="CCCB6937EE9D4C8CA257A0B42E4B606A"/>
    <w:rsid w:val="004B1B04"/>
    <w:pPr>
      <w:widowControl w:val="0"/>
      <w:jc w:val="both"/>
    </w:pPr>
  </w:style>
  <w:style w:type="paragraph" w:customStyle="1" w:styleId="C84BB7D9429540E9922E4F4BAA3CA176">
    <w:name w:val="C84BB7D9429540E9922E4F4BAA3CA176"/>
    <w:rsid w:val="004B1B04"/>
    <w:pPr>
      <w:widowControl w:val="0"/>
      <w:jc w:val="both"/>
    </w:pPr>
  </w:style>
  <w:style w:type="paragraph" w:customStyle="1" w:styleId="E7D01B17D3B443498619717AA64ABFE9">
    <w:name w:val="E7D01B17D3B443498619717AA64ABFE9"/>
    <w:rsid w:val="004B1B04"/>
    <w:pPr>
      <w:widowControl w:val="0"/>
      <w:jc w:val="both"/>
    </w:pPr>
  </w:style>
  <w:style w:type="paragraph" w:customStyle="1" w:styleId="BD1EC95208DE4579A17AEBDFB2131A92">
    <w:name w:val="BD1EC95208DE4579A17AEBDFB2131A92"/>
    <w:rsid w:val="004B1B04"/>
    <w:pPr>
      <w:widowControl w:val="0"/>
      <w:jc w:val="both"/>
    </w:pPr>
  </w:style>
  <w:style w:type="paragraph" w:customStyle="1" w:styleId="67AE7DA2A56141DEA7A6002F77D88FE1">
    <w:name w:val="67AE7DA2A56141DEA7A6002F77D88FE1"/>
    <w:rsid w:val="004B1B04"/>
    <w:pPr>
      <w:widowControl w:val="0"/>
      <w:jc w:val="both"/>
    </w:pPr>
  </w:style>
  <w:style w:type="paragraph" w:customStyle="1" w:styleId="FB657AF4FD994309A3B6A2325253BD8F">
    <w:name w:val="FB657AF4FD994309A3B6A2325253BD8F"/>
    <w:rsid w:val="004B1B04"/>
    <w:pPr>
      <w:widowControl w:val="0"/>
      <w:jc w:val="both"/>
    </w:pPr>
  </w:style>
  <w:style w:type="paragraph" w:customStyle="1" w:styleId="8342439FFD6047C9900D4680FC1764D8">
    <w:name w:val="8342439FFD6047C9900D4680FC1764D8"/>
    <w:rsid w:val="004B1B04"/>
    <w:pPr>
      <w:widowControl w:val="0"/>
      <w:jc w:val="both"/>
    </w:pPr>
  </w:style>
  <w:style w:type="paragraph" w:customStyle="1" w:styleId="AA2451A269634C268D80FEEE01066095">
    <w:name w:val="AA2451A269634C268D80FEEE01066095"/>
    <w:rsid w:val="004B1B04"/>
    <w:pPr>
      <w:widowControl w:val="0"/>
      <w:jc w:val="both"/>
    </w:pPr>
  </w:style>
  <w:style w:type="paragraph" w:customStyle="1" w:styleId="DAB5B4034FC64A4C9BC6E66E9FF67B8A">
    <w:name w:val="DAB5B4034FC64A4C9BC6E66E9FF67B8A"/>
    <w:rsid w:val="004B1B04"/>
    <w:pPr>
      <w:widowControl w:val="0"/>
      <w:jc w:val="both"/>
    </w:pPr>
  </w:style>
  <w:style w:type="paragraph" w:customStyle="1" w:styleId="5466E84AFB1C42EBB4033E6F9F01F0EF">
    <w:name w:val="5466E84AFB1C42EBB4033E6F9F01F0EF"/>
    <w:rsid w:val="004B1B04"/>
    <w:pPr>
      <w:widowControl w:val="0"/>
      <w:jc w:val="both"/>
    </w:pPr>
  </w:style>
  <w:style w:type="paragraph" w:customStyle="1" w:styleId="1659D0A9E7E7483EB5F82B3766478048">
    <w:name w:val="1659D0A9E7E7483EB5F82B3766478048"/>
    <w:rsid w:val="004B1B04"/>
    <w:pPr>
      <w:widowControl w:val="0"/>
      <w:jc w:val="both"/>
    </w:pPr>
  </w:style>
  <w:style w:type="paragraph" w:customStyle="1" w:styleId="0F3C0568C36B46C8B7A63DBFFE284A31">
    <w:name w:val="0F3C0568C36B46C8B7A63DBFFE284A31"/>
    <w:rsid w:val="004B1B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简洁的会议纪要 .dotx</Template>
  <TotalTime>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74995</dc:creator>
  <cp:keywords/>
  <cp:lastModifiedBy>林 n</cp:lastModifiedBy>
  <cp:revision>2</cp:revision>
  <cp:lastPrinted>2006-08-01T17:47:00Z</cp:lastPrinted>
  <dcterms:created xsi:type="dcterms:W3CDTF">2021-10-26T07:22:00Z</dcterms:created>
  <dcterms:modified xsi:type="dcterms:W3CDTF">2021-10-26T12:42:00Z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